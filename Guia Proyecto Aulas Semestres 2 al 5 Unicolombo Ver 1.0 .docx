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B1990" w14:textId="77777777" w:rsidR="008619B8" w:rsidRPr="00170B09" w:rsidRDefault="000E47D9" w:rsidP="00852FCC">
      <w:pPr>
        <w:pStyle w:val="Ttulo"/>
        <w:rPr>
          <w:rFonts w:cs="Arial"/>
          <w:szCs w:val="24"/>
        </w:rPr>
      </w:pPr>
      <w:r w:rsidRPr="00170B09">
        <w:rPr>
          <w:rFonts w:cs="Arial"/>
          <w:noProof/>
          <w:szCs w:val="24"/>
        </w:rPr>
        <w:drawing>
          <wp:anchor distT="0" distB="0" distL="114300" distR="114300" simplePos="0" relativeHeight="251664384" behindDoc="0" locked="0" layoutInCell="1" allowOverlap="1" wp14:anchorId="0DAA764F" wp14:editId="5F896207">
            <wp:simplePos x="0" y="0"/>
            <wp:positionH relativeFrom="column">
              <wp:posOffset>-506730</wp:posOffset>
            </wp:positionH>
            <wp:positionV relativeFrom="paragraph">
              <wp:posOffset>-708660</wp:posOffset>
            </wp:positionV>
            <wp:extent cx="3028950" cy="695325"/>
            <wp:effectExtent l="0" t="0" r="0"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28950" cy="695325"/>
                    </a:xfrm>
                    <a:prstGeom prst="rect">
                      <a:avLst/>
                    </a:prstGeom>
                  </pic:spPr>
                </pic:pic>
              </a:graphicData>
            </a:graphic>
          </wp:anchor>
        </w:drawing>
      </w:r>
      <w:r w:rsidR="008619B8" w:rsidRPr="00170B09">
        <w:rPr>
          <w:rFonts w:cs="Arial"/>
          <w:szCs w:val="24"/>
        </w:rPr>
        <w:t xml:space="preserve">TÍTULO </w:t>
      </w:r>
      <w:r w:rsidR="00304E06" w:rsidRPr="00170B09">
        <w:rPr>
          <w:rFonts w:cs="Arial"/>
          <w:szCs w:val="24"/>
        </w:rPr>
        <w:t xml:space="preserve">DEL </w:t>
      </w:r>
      <w:r w:rsidR="00FE0068" w:rsidRPr="00170B09">
        <w:rPr>
          <w:rFonts w:cs="Arial"/>
          <w:szCs w:val="24"/>
        </w:rPr>
        <w:t>PROYECTO AULA.</w:t>
      </w:r>
    </w:p>
    <w:p w14:paraId="35C083C0" w14:textId="77777777" w:rsidR="008619B8" w:rsidRPr="00170B09" w:rsidRDefault="008619B8" w:rsidP="00852FCC">
      <w:pPr>
        <w:pStyle w:val="Ttulo"/>
        <w:rPr>
          <w:rFonts w:cs="Arial"/>
          <w:szCs w:val="24"/>
        </w:rPr>
      </w:pPr>
    </w:p>
    <w:p w14:paraId="358B3FCE" w14:textId="77777777" w:rsidR="008619B8" w:rsidRPr="00170B09" w:rsidRDefault="008619B8" w:rsidP="00852FCC">
      <w:pPr>
        <w:pStyle w:val="Ttulo"/>
        <w:rPr>
          <w:rFonts w:cs="Arial"/>
          <w:szCs w:val="24"/>
        </w:rPr>
      </w:pPr>
    </w:p>
    <w:p w14:paraId="3A1BA09F" w14:textId="2CADA444" w:rsidR="00304E06" w:rsidRPr="00170B09" w:rsidRDefault="00774DFD" w:rsidP="00852FCC">
      <w:pPr>
        <w:pStyle w:val="Ttulo"/>
        <w:rPr>
          <w:rFonts w:cs="Arial"/>
          <w:szCs w:val="24"/>
        </w:rPr>
      </w:pPr>
      <w:r>
        <w:rPr>
          <w:rFonts w:cs="Arial"/>
          <w:szCs w:val="24"/>
        </w:rPr>
        <w:tab/>
      </w:r>
      <w:r w:rsidR="003E5DDE">
        <w:rPr>
          <w:rFonts w:cs="Arial"/>
          <w:szCs w:val="24"/>
        </w:rPr>
        <w:t>EVENTCONNECT</w:t>
      </w:r>
    </w:p>
    <w:p w14:paraId="50EDC4FC" w14:textId="77777777" w:rsidR="008619B8" w:rsidRPr="00170B09" w:rsidRDefault="008619B8" w:rsidP="00852FCC">
      <w:pPr>
        <w:pStyle w:val="Ttulo"/>
        <w:rPr>
          <w:rFonts w:cs="Arial"/>
          <w:szCs w:val="24"/>
        </w:rPr>
      </w:pPr>
    </w:p>
    <w:p w14:paraId="4CAACD7D" w14:textId="61FD9F30" w:rsidR="007C2EB1" w:rsidRPr="00170B09" w:rsidRDefault="00774DFD" w:rsidP="007C2EB1">
      <w:pPr>
        <w:rPr>
          <w:rFonts w:cs="Arial"/>
          <w:szCs w:val="24"/>
        </w:rPr>
      </w:pPr>
      <w:r>
        <w:rPr>
          <w:rFonts w:cs="Arial"/>
          <w:szCs w:val="24"/>
        </w:rPr>
        <w:tab/>
      </w:r>
      <w:r>
        <w:rPr>
          <w:rFonts w:cs="Arial"/>
          <w:szCs w:val="24"/>
        </w:rPr>
        <w:tab/>
      </w:r>
    </w:p>
    <w:p w14:paraId="4F9A1B5C" w14:textId="77777777" w:rsidR="008619B8" w:rsidRPr="00170B09" w:rsidRDefault="008619B8" w:rsidP="00852FCC">
      <w:pPr>
        <w:pStyle w:val="Ttulo"/>
        <w:rPr>
          <w:rFonts w:cs="Arial"/>
          <w:szCs w:val="24"/>
        </w:rPr>
      </w:pPr>
    </w:p>
    <w:p w14:paraId="6618884A" w14:textId="77777777" w:rsidR="008619B8" w:rsidRPr="00170B09" w:rsidRDefault="008619B8" w:rsidP="00852FCC">
      <w:pPr>
        <w:pStyle w:val="Ttulo"/>
        <w:rPr>
          <w:rFonts w:cs="Arial"/>
          <w:szCs w:val="24"/>
        </w:rPr>
      </w:pPr>
    </w:p>
    <w:p w14:paraId="56315FFD" w14:textId="77777777" w:rsidR="008619B8" w:rsidRPr="00170B09" w:rsidRDefault="008619B8" w:rsidP="00852FCC">
      <w:pPr>
        <w:pStyle w:val="Ttulo"/>
        <w:rPr>
          <w:rFonts w:cs="Arial"/>
          <w:szCs w:val="24"/>
        </w:rPr>
      </w:pPr>
    </w:p>
    <w:p w14:paraId="3F3C5656" w14:textId="77777777" w:rsidR="008619B8" w:rsidRPr="00170B09" w:rsidRDefault="008619B8" w:rsidP="00852FCC">
      <w:pPr>
        <w:pStyle w:val="Ttulo"/>
        <w:rPr>
          <w:rFonts w:cs="Arial"/>
          <w:szCs w:val="24"/>
        </w:rPr>
      </w:pPr>
    </w:p>
    <w:p w14:paraId="08C8EA87" w14:textId="77777777" w:rsidR="008619B8" w:rsidRPr="00170B09" w:rsidRDefault="008619B8" w:rsidP="00852FCC">
      <w:pPr>
        <w:pStyle w:val="Ttulo"/>
        <w:rPr>
          <w:rFonts w:cs="Arial"/>
          <w:szCs w:val="24"/>
        </w:rPr>
      </w:pPr>
    </w:p>
    <w:p w14:paraId="1ED9E2E2" w14:textId="77777777" w:rsidR="00E70898" w:rsidRPr="00170B09" w:rsidRDefault="00E70898" w:rsidP="00852FCC">
      <w:pPr>
        <w:pStyle w:val="Ttulo"/>
        <w:rPr>
          <w:rFonts w:cs="Arial"/>
          <w:szCs w:val="24"/>
        </w:rPr>
      </w:pPr>
    </w:p>
    <w:p w14:paraId="27E1C787" w14:textId="77777777" w:rsidR="008619B8" w:rsidRPr="00170B09" w:rsidRDefault="008619B8" w:rsidP="00852FCC">
      <w:pPr>
        <w:pStyle w:val="Ttulo"/>
        <w:rPr>
          <w:rFonts w:cs="Arial"/>
          <w:szCs w:val="24"/>
        </w:rPr>
      </w:pPr>
    </w:p>
    <w:p w14:paraId="1BB04E34" w14:textId="77777777" w:rsidR="008619B8" w:rsidRPr="00170B09" w:rsidRDefault="008619B8" w:rsidP="00852FCC">
      <w:pPr>
        <w:pStyle w:val="Ttulo"/>
        <w:rPr>
          <w:rFonts w:cs="Arial"/>
          <w:szCs w:val="24"/>
        </w:rPr>
      </w:pPr>
    </w:p>
    <w:p w14:paraId="55B4D14B" w14:textId="77777777" w:rsidR="008619B8" w:rsidRPr="00170B09" w:rsidRDefault="008619B8" w:rsidP="00852FCC">
      <w:pPr>
        <w:pStyle w:val="Ttulo"/>
        <w:rPr>
          <w:rFonts w:cs="Arial"/>
          <w:szCs w:val="24"/>
        </w:rPr>
      </w:pPr>
    </w:p>
    <w:p w14:paraId="14CE1120" w14:textId="77777777" w:rsidR="001B4A51" w:rsidRPr="00170B09" w:rsidRDefault="001B4A51" w:rsidP="00852FCC">
      <w:pPr>
        <w:pStyle w:val="Ttulo"/>
        <w:rPr>
          <w:rFonts w:cs="Arial"/>
          <w:szCs w:val="24"/>
        </w:rPr>
      </w:pPr>
      <w:r w:rsidRPr="00170B09">
        <w:rPr>
          <w:rFonts w:cs="Arial"/>
          <w:szCs w:val="24"/>
        </w:rPr>
        <w:t xml:space="preserve">NOMBRES Y APELLIDOS COMPLETOS DEL AUTOR </w:t>
      </w:r>
      <w:r w:rsidR="00091F5A" w:rsidRPr="00170B09">
        <w:rPr>
          <w:rFonts w:cs="Arial"/>
          <w:szCs w:val="24"/>
        </w:rPr>
        <w:t>O</w:t>
      </w:r>
      <w:r w:rsidRPr="00170B09">
        <w:rPr>
          <w:rFonts w:cs="Arial"/>
          <w:szCs w:val="24"/>
        </w:rPr>
        <w:t xml:space="preserve"> AUTORES</w:t>
      </w:r>
      <w:r w:rsidR="00CE0842">
        <w:rPr>
          <w:rFonts w:cs="Arial"/>
          <w:szCs w:val="24"/>
        </w:rPr>
        <w:t>,</w:t>
      </w:r>
    </w:p>
    <w:p w14:paraId="4073BB29" w14:textId="77777777" w:rsidR="008619B8" w:rsidRDefault="001B4A51" w:rsidP="00852FCC">
      <w:pPr>
        <w:pStyle w:val="Ttulo"/>
        <w:rPr>
          <w:rFonts w:cs="Arial"/>
          <w:szCs w:val="24"/>
        </w:rPr>
      </w:pPr>
      <w:r w:rsidRPr="00170B09">
        <w:rPr>
          <w:rFonts w:cs="Arial"/>
          <w:szCs w:val="24"/>
        </w:rPr>
        <w:t>CÓDIGO</w:t>
      </w:r>
      <w:r w:rsidR="00CE0842">
        <w:rPr>
          <w:rFonts w:cs="Arial"/>
          <w:szCs w:val="24"/>
        </w:rPr>
        <w:t>.</w:t>
      </w:r>
    </w:p>
    <w:p w14:paraId="7C3E7C04" w14:textId="77777777" w:rsidR="003E5DDE" w:rsidRDefault="003E5DDE" w:rsidP="003E5DDE"/>
    <w:p w14:paraId="24E1015E" w14:textId="7D975FDC" w:rsidR="003E5DDE" w:rsidRDefault="003E5DDE" w:rsidP="003E5DDE">
      <w:r>
        <w:tab/>
        <w:t xml:space="preserve">Deivid Daniel Patiño Blanco </w:t>
      </w:r>
    </w:p>
    <w:p w14:paraId="153C3975" w14:textId="61F9F1EB" w:rsidR="003E5DDE" w:rsidRDefault="003E5DDE" w:rsidP="003E5DDE">
      <w:r>
        <w:t xml:space="preserve">                Yohan Alexander Maldonado santana</w:t>
      </w:r>
    </w:p>
    <w:p w14:paraId="61BDA978" w14:textId="196A3DD6" w:rsidR="003E5DDE" w:rsidRDefault="003E5DDE" w:rsidP="003E5DDE">
      <w:r>
        <w:t xml:space="preserve">                Omar </w:t>
      </w:r>
      <w:proofErr w:type="spellStart"/>
      <w:r>
        <w:t>Stick</w:t>
      </w:r>
      <w:proofErr w:type="spellEnd"/>
      <w:r>
        <w:t xml:space="preserve"> </w:t>
      </w:r>
      <w:proofErr w:type="gramStart"/>
      <w:r>
        <w:t>Coronel</w:t>
      </w:r>
      <w:proofErr w:type="gramEnd"/>
      <w:r>
        <w:t xml:space="preserve"> </w:t>
      </w:r>
      <w:proofErr w:type="spellStart"/>
      <w:r>
        <w:t>Ramirez</w:t>
      </w:r>
      <w:proofErr w:type="spellEnd"/>
    </w:p>
    <w:p w14:paraId="066E477E" w14:textId="14CC52F6" w:rsidR="003E5DDE" w:rsidRPr="003E5DDE" w:rsidRDefault="003E5DDE" w:rsidP="003E5DDE">
      <w:r>
        <w:t xml:space="preserve">                </w:t>
      </w:r>
      <w:proofErr w:type="spellStart"/>
      <w:r>
        <w:t>Caled</w:t>
      </w:r>
      <w:proofErr w:type="spellEnd"/>
      <w:r>
        <w:t xml:space="preserve"> Vivanco </w:t>
      </w:r>
      <w:proofErr w:type="spellStart"/>
      <w:r>
        <w:t>Pajaro</w:t>
      </w:r>
      <w:proofErr w:type="spellEnd"/>
    </w:p>
    <w:p w14:paraId="32DFF920" w14:textId="77777777" w:rsidR="008619B8" w:rsidRPr="00170B09" w:rsidRDefault="008619B8" w:rsidP="00852FCC">
      <w:pPr>
        <w:pStyle w:val="Ttulo"/>
        <w:rPr>
          <w:rFonts w:cs="Arial"/>
          <w:szCs w:val="24"/>
        </w:rPr>
      </w:pPr>
    </w:p>
    <w:p w14:paraId="5565034F" w14:textId="77777777" w:rsidR="008619B8" w:rsidRPr="00170B09" w:rsidRDefault="008619B8" w:rsidP="00852FCC">
      <w:pPr>
        <w:pStyle w:val="Ttulo"/>
        <w:rPr>
          <w:rFonts w:cs="Arial"/>
          <w:szCs w:val="24"/>
        </w:rPr>
      </w:pPr>
    </w:p>
    <w:p w14:paraId="1F3CE0DE" w14:textId="77777777" w:rsidR="008619B8" w:rsidRPr="00170B09" w:rsidRDefault="008619B8" w:rsidP="00852FCC">
      <w:pPr>
        <w:pStyle w:val="Ttulo"/>
        <w:rPr>
          <w:rFonts w:cs="Arial"/>
          <w:szCs w:val="24"/>
        </w:rPr>
      </w:pPr>
    </w:p>
    <w:p w14:paraId="7D8B5F17" w14:textId="77777777" w:rsidR="008619B8" w:rsidRPr="00170B09" w:rsidRDefault="008619B8" w:rsidP="00852FCC">
      <w:pPr>
        <w:pStyle w:val="Ttulo"/>
        <w:rPr>
          <w:rFonts w:cs="Arial"/>
          <w:szCs w:val="24"/>
        </w:rPr>
      </w:pPr>
    </w:p>
    <w:p w14:paraId="66CBE944" w14:textId="77777777" w:rsidR="008619B8" w:rsidRPr="00170B09" w:rsidRDefault="008619B8" w:rsidP="00852FCC">
      <w:pPr>
        <w:pStyle w:val="Ttulo"/>
        <w:rPr>
          <w:rFonts w:cs="Arial"/>
          <w:szCs w:val="24"/>
        </w:rPr>
      </w:pPr>
    </w:p>
    <w:p w14:paraId="37C0D5E8" w14:textId="77777777" w:rsidR="008619B8" w:rsidRPr="00170B09" w:rsidRDefault="008619B8" w:rsidP="00852FCC">
      <w:pPr>
        <w:pStyle w:val="Ttulo"/>
        <w:rPr>
          <w:rFonts w:cs="Arial"/>
          <w:szCs w:val="24"/>
        </w:rPr>
      </w:pPr>
    </w:p>
    <w:p w14:paraId="7BDAF6F3" w14:textId="77777777" w:rsidR="009A0FDE" w:rsidRPr="00170B09" w:rsidRDefault="009A0FDE" w:rsidP="009A0FDE">
      <w:pPr>
        <w:pStyle w:val="Ttulo"/>
        <w:rPr>
          <w:rFonts w:cs="Arial"/>
          <w:szCs w:val="24"/>
        </w:rPr>
      </w:pPr>
      <w:r w:rsidRPr="00170B09">
        <w:rPr>
          <w:rFonts w:cs="Arial"/>
          <w:szCs w:val="24"/>
        </w:rPr>
        <w:t>Director</w:t>
      </w:r>
    </w:p>
    <w:p w14:paraId="1A40C808" w14:textId="77777777" w:rsidR="009A0FDE" w:rsidRPr="00170B09" w:rsidRDefault="009A0FDE" w:rsidP="009A0FDE">
      <w:pPr>
        <w:pStyle w:val="Ttulo"/>
        <w:rPr>
          <w:rFonts w:cs="Arial"/>
          <w:szCs w:val="24"/>
        </w:rPr>
      </w:pPr>
      <w:r w:rsidRPr="00170B09">
        <w:rPr>
          <w:rFonts w:cs="Arial"/>
          <w:szCs w:val="24"/>
        </w:rPr>
        <w:t xml:space="preserve">NOMBRE DEL </w:t>
      </w:r>
      <w:r w:rsidR="00CE0842">
        <w:rPr>
          <w:rFonts w:cs="Arial"/>
          <w:szCs w:val="24"/>
        </w:rPr>
        <w:t>ASESOR</w:t>
      </w:r>
      <w:r w:rsidRPr="00170B09">
        <w:rPr>
          <w:rFonts w:cs="Arial"/>
          <w:szCs w:val="24"/>
        </w:rPr>
        <w:t xml:space="preserve"> DEL PROYECTO</w:t>
      </w:r>
    </w:p>
    <w:p w14:paraId="4246A935" w14:textId="77777777" w:rsidR="009A0FDE" w:rsidRPr="00170B09" w:rsidRDefault="009A0FDE" w:rsidP="009A0FDE">
      <w:pPr>
        <w:pStyle w:val="Ttulo"/>
        <w:rPr>
          <w:rFonts w:cs="Arial"/>
          <w:szCs w:val="24"/>
        </w:rPr>
      </w:pPr>
      <w:r w:rsidRPr="00170B09">
        <w:rPr>
          <w:rFonts w:cs="Arial"/>
          <w:szCs w:val="24"/>
        </w:rPr>
        <w:t xml:space="preserve">Título del </w:t>
      </w:r>
      <w:r w:rsidR="00CE0842">
        <w:rPr>
          <w:rFonts w:cs="Arial"/>
          <w:szCs w:val="24"/>
        </w:rPr>
        <w:t>asesor</w:t>
      </w:r>
      <w:r w:rsidRPr="00170B09">
        <w:rPr>
          <w:rFonts w:cs="Arial"/>
          <w:szCs w:val="24"/>
        </w:rPr>
        <w:t xml:space="preserve"> del proyecto</w:t>
      </w:r>
    </w:p>
    <w:p w14:paraId="2BD628FA" w14:textId="77777777" w:rsidR="008619B8" w:rsidRPr="00170B09" w:rsidRDefault="008619B8" w:rsidP="00852FCC">
      <w:pPr>
        <w:pStyle w:val="Ttulo"/>
        <w:rPr>
          <w:rFonts w:cs="Arial"/>
          <w:szCs w:val="24"/>
        </w:rPr>
      </w:pPr>
    </w:p>
    <w:p w14:paraId="51EEC6AD" w14:textId="77777777" w:rsidR="008619B8" w:rsidRPr="00170B09" w:rsidRDefault="008619B8" w:rsidP="00852FCC">
      <w:pPr>
        <w:pStyle w:val="Ttulo"/>
        <w:rPr>
          <w:rFonts w:cs="Arial"/>
          <w:szCs w:val="24"/>
        </w:rPr>
      </w:pPr>
    </w:p>
    <w:p w14:paraId="5048BC1B" w14:textId="51F2CD26" w:rsidR="007C2EB1" w:rsidRDefault="003E5DDE" w:rsidP="007C2EB1">
      <w:pPr>
        <w:rPr>
          <w:rFonts w:cs="Arial"/>
          <w:szCs w:val="24"/>
        </w:rPr>
      </w:pPr>
      <w:r>
        <w:rPr>
          <w:rFonts w:cs="Arial"/>
          <w:szCs w:val="24"/>
        </w:rPr>
        <w:t xml:space="preserve">           </w:t>
      </w:r>
      <w:proofErr w:type="spellStart"/>
      <w:proofErr w:type="gramStart"/>
      <w:r>
        <w:rPr>
          <w:rFonts w:cs="Arial"/>
          <w:szCs w:val="24"/>
        </w:rPr>
        <w:t>Jhon</w:t>
      </w:r>
      <w:proofErr w:type="spellEnd"/>
      <w:r>
        <w:rPr>
          <w:rFonts w:cs="Arial"/>
          <w:szCs w:val="24"/>
        </w:rPr>
        <w:t xml:space="preserve">  Carlos</w:t>
      </w:r>
      <w:proofErr w:type="gramEnd"/>
      <w:r>
        <w:rPr>
          <w:rFonts w:cs="Arial"/>
          <w:szCs w:val="24"/>
        </w:rPr>
        <w:t xml:space="preserve"> Arrieta </w:t>
      </w:r>
      <w:proofErr w:type="spellStart"/>
      <w:r>
        <w:rPr>
          <w:rFonts w:cs="Arial"/>
          <w:szCs w:val="24"/>
        </w:rPr>
        <w:t>Arrieta</w:t>
      </w:r>
      <w:proofErr w:type="spellEnd"/>
    </w:p>
    <w:p w14:paraId="7527B38A" w14:textId="4FA18546" w:rsidR="003E5DDE" w:rsidRDefault="003E5DDE" w:rsidP="007C2EB1">
      <w:pPr>
        <w:rPr>
          <w:rFonts w:cs="Arial"/>
          <w:szCs w:val="24"/>
        </w:rPr>
      </w:pPr>
      <w:r>
        <w:rPr>
          <w:rFonts w:cs="Arial"/>
          <w:szCs w:val="24"/>
        </w:rPr>
        <w:lastRenderedPageBreak/>
        <w:t xml:space="preserve">        Juan </w:t>
      </w:r>
      <w:proofErr w:type="spellStart"/>
      <w:r>
        <w:rPr>
          <w:rFonts w:cs="Arial"/>
          <w:szCs w:val="24"/>
        </w:rPr>
        <w:t>Jose</w:t>
      </w:r>
      <w:proofErr w:type="spellEnd"/>
      <w:r>
        <w:rPr>
          <w:rFonts w:cs="Arial"/>
          <w:szCs w:val="24"/>
        </w:rPr>
        <w:t xml:space="preserve"> Puello </w:t>
      </w:r>
      <w:proofErr w:type="spellStart"/>
      <w:r>
        <w:rPr>
          <w:rFonts w:cs="Arial"/>
          <w:szCs w:val="24"/>
        </w:rPr>
        <w:t>Beltran</w:t>
      </w:r>
      <w:proofErr w:type="spellEnd"/>
    </w:p>
    <w:p w14:paraId="6A22095D" w14:textId="6294E209" w:rsidR="003E5DDE" w:rsidRDefault="003E5DDE" w:rsidP="007C2EB1">
      <w:pPr>
        <w:rPr>
          <w:rFonts w:cs="Arial"/>
          <w:szCs w:val="24"/>
        </w:rPr>
      </w:pPr>
      <w:r>
        <w:rPr>
          <w:rFonts w:cs="Arial"/>
          <w:szCs w:val="24"/>
        </w:rPr>
        <w:t xml:space="preserve">        Javier Lombana</w:t>
      </w:r>
    </w:p>
    <w:p w14:paraId="7FFD1E1E" w14:textId="77777777" w:rsidR="003E5DDE" w:rsidRDefault="003E5DDE" w:rsidP="007C2EB1">
      <w:pPr>
        <w:rPr>
          <w:rFonts w:cs="Arial"/>
          <w:szCs w:val="24"/>
        </w:rPr>
      </w:pPr>
    </w:p>
    <w:p w14:paraId="3DFB9A0D" w14:textId="77777777" w:rsidR="003E5DDE" w:rsidRPr="00170B09" w:rsidRDefault="003E5DDE" w:rsidP="007C2EB1">
      <w:pPr>
        <w:rPr>
          <w:rFonts w:cs="Arial"/>
          <w:szCs w:val="24"/>
        </w:rPr>
      </w:pPr>
    </w:p>
    <w:p w14:paraId="116528CF" w14:textId="77777777" w:rsidR="008619B8" w:rsidRPr="00170B09" w:rsidRDefault="008619B8" w:rsidP="00852FCC">
      <w:pPr>
        <w:pStyle w:val="Ttulo"/>
        <w:rPr>
          <w:rFonts w:cs="Arial"/>
          <w:szCs w:val="24"/>
        </w:rPr>
      </w:pPr>
    </w:p>
    <w:p w14:paraId="70DB4E3C" w14:textId="77777777" w:rsidR="008619B8" w:rsidRPr="00170B09" w:rsidRDefault="008619B8" w:rsidP="00852FCC">
      <w:pPr>
        <w:pStyle w:val="Ttulo"/>
        <w:rPr>
          <w:rFonts w:cs="Arial"/>
          <w:szCs w:val="24"/>
        </w:rPr>
      </w:pPr>
    </w:p>
    <w:p w14:paraId="2855471D" w14:textId="77777777" w:rsidR="008619B8" w:rsidRPr="00170B09" w:rsidRDefault="008619B8" w:rsidP="00852FCC">
      <w:pPr>
        <w:pStyle w:val="Ttulo"/>
        <w:rPr>
          <w:rFonts w:cs="Arial"/>
          <w:szCs w:val="24"/>
        </w:rPr>
      </w:pPr>
    </w:p>
    <w:p w14:paraId="6A95EBFD" w14:textId="77777777" w:rsidR="008619B8" w:rsidRPr="00170B09" w:rsidRDefault="008619B8" w:rsidP="00852FCC">
      <w:pPr>
        <w:pStyle w:val="Ttulo"/>
        <w:rPr>
          <w:rFonts w:cs="Arial"/>
          <w:szCs w:val="24"/>
        </w:rPr>
      </w:pPr>
    </w:p>
    <w:p w14:paraId="148B3B8E" w14:textId="77777777" w:rsidR="008619B8" w:rsidRPr="00170B09" w:rsidRDefault="00FE0068" w:rsidP="00852FCC">
      <w:pPr>
        <w:pStyle w:val="Ttulo"/>
        <w:rPr>
          <w:rFonts w:cs="Arial"/>
          <w:szCs w:val="24"/>
        </w:rPr>
      </w:pPr>
      <w:r w:rsidRPr="00170B09">
        <w:rPr>
          <w:rFonts w:cs="Arial"/>
          <w:szCs w:val="24"/>
        </w:rPr>
        <w:t>FUNDACION UNIVERSITARIA COLOMBO INTERNACIONAL.</w:t>
      </w:r>
    </w:p>
    <w:p w14:paraId="3C78669E" w14:textId="77777777" w:rsidR="00165834" w:rsidRPr="00170B09" w:rsidRDefault="00DC1012" w:rsidP="00165834">
      <w:pPr>
        <w:pStyle w:val="Ttulo"/>
        <w:rPr>
          <w:rFonts w:cs="Arial"/>
          <w:szCs w:val="24"/>
        </w:rPr>
      </w:pPr>
      <w:r w:rsidRPr="00170B09">
        <w:rPr>
          <w:rFonts w:cs="Arial"/>
          <w:szCs w:val="24"/>
        </w:rPr>
        <w:t>TECNOLOGIA EN DESARROLLO DE SOFTWARE</w:t>
      </w:r>
    </w:p>
    <w:p w14:paraId="72057F6E" w14:textId="77777777" w:rsidR="00165834" w:rsidRPr="00170B09" w:rsidRDefault="00165834" w:rsidP="00165834">
      <w:pPr>
        <w:pStyle w:val="Ttulo"/>
        <w:rPr>
          <w:rFonts w:cs="Arial"/>
          <w:szCs w:val="24"/>
        </w:rPr>
      </w:pPr>
      <w:r w:rsidRPr="00170B09">
        <w:rPr>
          <w:rFonts w:cs="Arial"/>
          <w:szCs w:val="24"/>
        </w:rPr>
        <w:t>SEMESTRE</w:t>
      </w:r>
      <w:r w:rsidR="000E47D9">
        <w:rPr>
          <w:rFonts w:cs="Arial"/>
          <w:szCs w:val="24"/>
        </w:rPr>
        <w:t xml:space="preserve"> </w:t>
      </w:r>
      <w:r w:rsidR="000E47D9" w:rsidRPr="000E47D9">
        <w:rPr>
          <w:rFonts w:cs="Arial"/>
          <w:szCs w:val="24"/>
          <w:highlight w:val="yellow"/>
        </w:rPr>
        <w:t>XX</w:t>
      </w:r>
    </w:p>
    <w:p w14:paraId="57F69C77" w14:textId="77777777" w:rsidR="008619B8" w:rsidRPr="00170B09" w:rsidRDefault="00FE0068" w:rsidP="00165834">
      <w:pPr>
        <w:pStyle w:val="Ttulo"/>
        <w:rPr>
          <w:rFonts w:cs="Arial"/>
          <w:szCs w:val="24"/>
        </w:rPr>
      </w:pPr>
      <w:r w:rsidRPr="00170B09">
        <w:rPr>
          <w:rFonts w:cs="Arial"/>
          <w:szCs w:val="24"/>
        </w:rPr>
        <w:t>CARTAGENA DE INDIAS DT y C.</w:t>
      </w:r>
    </w:p>
    <w:p w14:paraId="2ADD64A9" w14:textId="77777777" w:rsidR="008619B8" w:rsidRPr="00170B09" w:rsidRDefault="005605B5" w:rsidP="00852FCC">
      <w:pPr>
        <w:pStyle w:val="Ttulo"/>
        <w:rPr>
          <w:rFonts w:cs="Arial"/>
          <w:szCs w:val="24"/>
        </w:rPr>
        <w:sectPr w:rsidR="008619B8" w:rsidRPr="00170B09" w:rsidSect="009F0CCE">
          <w:footerReference w:type="default" r:id="rId9"/>
          <w:pgSz w:w="12240" w:h="15840" w:code="1"/>
          <w:pgMar w:top="1701" w:right="1134" w:bottom="1701" w:left="2268" w:header="709" w:footer="709" w:gutter="0"/>
          <w:cols w:space="708"/>
          <w:titlePg/>
          <w:docGrid w:linePitch="360"/>
        </w:sectPr>
      </w:pPr>
      <w:r w:rsidRPr="00170B09">
        <w:rPr>
          <w:rFonts w:cs="Arial"/>
          <w:szCs w:val="24"/>
        </w:rPr>
        <w:t>20</w:t>
      </w:r>
      <w:r w:rsidR="00FE0068" w:rsidRPr="00170B09">
        <w:rPr>
          <w:rFonts w:cs="Arial"/>
          <w:szCs w:val="24"/>
        </w:rPr>
        <w:t>20.</w:t>
      </w:r>
    </w:p>
    <w:p w14:paraId="0A6B82A9" w14:textId="77777777" w:rsidR="00FC3C6E" w:rsidRPr="00170B09" w:rsidRDefault="009A0FDE" w:rsidP="003477A5">
      <w:pPr>
        <w:pStyle w:val="Ttulo"/>
        <w:spacing w:after="480"/>
        <w:rPr>
          <w:rFonts w:cs="Arial"/>
          <w:szCs w:val="24"/>
        </w:rPr>
      </w:pPr>
      <w:r>
        <w:rPr>
          <w:rFonts w:cs="Arial"/>
          <w:szCs w:val="24"/>
        </w:rPr>
        <w:lastRenderedPageBreak/>
        <w:t>TABLA DE CONTENIDO</w:t>
      </w:r>
    </w:p>
    <w:p w14:paraId="59804A03" w14:textId="77777777" w:rsidR="009855F8" w:rsidRPr="009A0FDE" w:rsidRDefault="009855F8" w:rsidP="009A0FDE">
      <w:pPr>
        <w:pStyle w:val="BorrarComentarios"/>
        <w:spacing w:line="360" w:lineRule="auto"/>
        <w:rPr>
          <w:rFonts w:cs="Arial"/>
          <w:color w:val="auto"/>
          <w:szCs w:val="24"/>
        </w:rPr>
      </w:pPr>
      <w:r w:rsidRPr="009A0FDE">
        <w:rPr>
          <w:rFonts w:cs="Arial"/>
          <w:color w:val="auto"/>
          <w:szCs w:val="24"/>
        </w:rPr>
        <w:t xml:space="preserve">La tabla de contenido </w:t>
      </w:r>
      <w:r w:rsidR="00500605" w:rsidRPr="009A0FDE">
        <w:rPr>
          <w:rFonts w:cs="Arial"/>
          <w:color w:val="auto"/>
          <w:szCs w:val="24"/>
        </w:rPr>
        <w:t xml:space="preserve">está generada de forma </w:t>
      </w:r>
      <w:r w:rsidR="009A0FDE" w:rsidRPr="009A0FDE">
        <w:rPr>
          <w:rFonts w:cs="Arial"/>
          <w:color w:val="auto"/>
          <w:szCs w:val="24"/>
        </w:rPr>
        <w:t>automática,</w:t>
      </w:r>
      <w:r w:rsidR="00500605" w:rsidRPr="009A0FDE">
        <w:rPr>
          <w:rFonts w:cs="Arial"/>
          <w:color w:val="auto"/>
          <w:szCs w:val="24"/>
        </w:rPr>
        <w:t xml:space="preserve"> pero </w:t>
      </w:r>
      <w:r w:rsidRPr="009A0FDE">
        <w:rPr>
          <w:rFonts w:cs="Arial"/>
          <w:b/>
          <w:color w:val="auto"/>
          <w:szCs w:val="24"/>
        </w:rPr>
        <w:t>se debe actualizar manualmente</w:t>
      </w:r>
      <w:r w:rsidRPr="009A0FDE">
        <w:rPr>
          <w:rFonts w:cs="Arial"/>
          <w:color w:val="auto"/>
          <w:szCs w:val="24"/>
        </w:rPr>
        <w:t>. Para esto se debe colocar el puntero sobre cualquier zona dentro de la tabla de contenido, haga clic en el botón derecho del mouse y en la lista que aparece de clic en el icono “</w:t>
      </w:r>
      <w:r w:rsidRPr="009A0FDE">
        <w:rPr>
          <w:rFonts w:cs="Arial"/>
          <w:b/>
          <w:color w:val="auto"/>
          <w:szCs w:val="24"/>
        </w:rPr>
        <w:t>Actualizar Campos</w:t>
      </w:r>
      <w:r w:rsidRPr="009A0FDE">
        <w:rPr>
          <w:rFonts w:cs="Arial"/>
          <w:color w:val="auto"/>
          <w:szCs w:val="24"/>
        </w:rPr>
        <w:t>”, luego aparecerá una ventana en la cual debe seleccionar la opción “</w:t>
      </w:r>
      <w:r w:rsidRPr="009A0FDE">
        <w:rPr>
          <w:rFonts w:cs="Arial"/>
          <w:b/>
          <w:color w:val="auto"/>
          <w:szCs w:val="24"/>
        </w:rPr>
        <w:t>Actualizar toda la tabla</w:t>
      </w:r>
      <w:r w:rsidRPr="009A0FDE">
        <w:rPr>
          <w:rFonts w:cs="Arial"/>
          <w:color w:val="auto"/>
          <w:szCs w:val="24"/>
        </w:rPr>
        <w:t xml:space="preserve">”, por </w:t>
      </w:r>
      <w:r w:rsidR="009A0FDE" w:rsidRPr="009A0FDE">
        <w:rPr>
          <w:rFonts w:cs="Arial"/>
          <w:color w:val="auto"/>
          <w:szCs w:val="24"/>
        </w:rPr>
        <w:t>último,</w:t>
      </w:r>
      <w:r w:rsidRPr="009A0FDE">
        <w:rPr>
          <w:rFonts w:cs="Arial"/>
          <w:color w:val="auto"/>
          <w:szCs w:val="24"/>
        </w:rPr>
        <w:t xml:space="preserve"> de clic en el botón “</w:t>
      </w:r>
      <w:r w:rsidRPr="009A0FDE">
        <w:rPr>
          <w:rFonts w:cs="Arial"/>
          <w:b/>
          <w:color w:val="auto"/>
          <w:szCs w:val="24"/>
        </w:rPr>
        <w:t>Aceptar</w:t>
      </w:r>
      <w:r w:rsidRPr="009A0FDE">
        <w:rPr>
          <w:rFonts w:cs="Arial"/>
          <w:color w:val="auto"/>
          <w:szCs w:val="24"/>
        </w:rPr>
        <w:t>”.</w:t>
      </w:r>
    </w:p>
    <w:p w14:paraId="29A42CE8" w14:textId="77777777" w:rsidR="009855F8" w:rsidRPr="009A0FDE" w:rsidRDefault="009855F8" w:rsidP="009A0FDE">
      <w:pPr>
        <w:pStyle w:val="BorrarComentarios"/>
        <w:tabs>
          <w:tab w:val="right" w:pos="8838"/>
        </w:tabs>
        <w:spacing w:line="360" w:lineRule="auto"/>
        <w:rPr>
          <w:rFonts w:cs="Arial"/>
          <w:color w:val="auto"/>
          <w:szCs w:val="24"/>
        </w:rPr>
      </w:pPr>
      <w:r w:rsidRPr="009A0FDE">
        <w:rPr>
          <w:rFonts w:cs="Arial"/>
          <w:color w:val="auto"/>
          <w:szCs w:val="24"/>
        </w:rPr>
        <w:t>Si no se actualiza, entonces siga el tutorial para reemplazarla</w:t>
      </w:r>
      <w:r w:rsidR="005917FA" w:rsidRPr="009A0FDE">
        <w:rPr>
          <w:rFonts w:cs="Arial"/>
          <w:color w:val="auto"/>
          <w:szCs w:val="24"/>
        </w:rPr>
        <w:t xml:space="preserve">. </w:t>
      </w:r>
      <w:r w:rsidRPr="009A0FDE">
        <w:rPr>
          <w:rFonts w:cs="Arial"/>
          <w:b/>
          <w:color w:val="auto"/>
          <w:szCs w:val="24"/>
          <w:u w:val="single"/>
          <w:lang w:val="sq-AL"/>
        </w:rPr>
        <w:t>V</w:t>
      </w:r>
      <w:r>
        <w:fldChar w:fldCharType="begin"/>
      </w:r>
      <w:r>
        <w:instrText>HYPERLINK "http://uao.libguides.com/c.php?g=529792&amp;p=3623614"</w:instrText>
      </w:r>
      <w:r>
        <w:fldChar w:fldCharType="separate"/>
      </w:r>
      <w:r w:rsidRPr="009A0FDE">
        <w:rPr>
          <w:rFonts w:cs="Arial"/>
          <w:b/>
          <w:color w:val="auto"/>
          <w:szCs w:val="24"/>
          <w:u w:val="single"/>
          <w:lang w:val="sq-AL"/>
        </w:rPr>
        <w:t>er tutorial</w:t>
      </w:r>
      <w:r>
        <w:rPr>
          <w:rFonts w:cs="Arial"/>
          <w:b/>
          <w:color w:val="auto"/>
          <w:szCs w:val="24"/>
          <w:u w:val="single"/>
          <w:lang w:val="sq-AL"/>
        </w:rPr>
        <w:fldChar w:fldCharType="end"/>
      </w:r>
      <w:r w:rsidRPr="009A0FDE">
        <w:rPr>
          <w:rFonts w:cs="Arial"/>
          <w:b/>
          <w:color w:val="auto"/>
          <w:szCs w:val="24"/>
          <w:u w:val="single"/>
          <w:lang w:val="sq-AL"/>
        </w:rPr>
        <w:t>.</w:t>
      </w:r>
      <w:r w:rsidR="00B94C59" w:rsidRPr="009A0FDE">
        <w:rPr>
          <w:rFonts w:cs="Arial"/>
          <w:b/>
          <w:color w:val="auto"/>
          <w:szCs w:val="24"/>
          <w:u w:val="single"/>
          <w:lang w:val="sq-AL"/>
        </w:rPr>
        <w:tab/>
      </w:r>
    </w:p>
    <w:p w14:paraId="1A5B95A1" w14:textId="77777777" w:rsidR="00FC3C6E" w:rsidRPr="00170B09" w:rsidRDefault="00FC3C6E" w:rsidP="00FC3C6E">
      <w:pPr>
        <w:jc w:val="right"/>
        <w:rPr>
          <w:rFonts w:cs="Arial"/>
          <w:szCs w:val="24"/>
        </w:rPr>
      </w:pPr>
      <w:r w:rsidRPr="00170B09">
        <w:rPr>
          <w:rFonts w:cs="Arial"/>
          <w:b/>
          <w:szCs w:val="24"/>
        </w:rPr>
        <w:t>pág</w:t>
      </w:r>
      <w:r w:rsidRPr="00170B09">
        <w:rPr>
          <w:rFonts w:cs="Arial"/>
          <w:szCs w:val="24"/>
        </w:rPr>
        <w:t>.</w:t>
      </w:r>
    </w:p>
    <w:p w14:paraId="4687F0B1" w14:textId="77777777" w:rsidR="00A6133C" w:rsidRDefault="00E70898">
      <w:pPr>
        <w:pStyle w:val="TDC1"/>
        <w:rPr>
          <w:rFonts w:asciiTheme="minorHAnsi" w:eastAsiaTheme="minorEastAsia" w:hAnsiTheme="minorHAnsi"/>
          <w:b w:val="0"/>
          <w:caps w:val="0"/>
          <w:noProof/>
          <w:sz w:val="22"/>
          <w:lang w:eastAsia="es-CO"/>
        </w:rPr>
      </w:pPr>
      <w:r w:rsidRPr="00170B09">
        <w:rPr>
          <w:rFonts w:cs="Arial"/>
          <w:szCs w:val="24"/>
        </w:rPr>
        <w:fldChar w:fldCharType="begin"/>
      </w:r>
      <w:r w:rsidRPr="00170B09">
        <w:rPr>
          <w:rFonts w:cs="Arial"/>
          <w:szCs w:val="24"/>
        </w:rPr>
        <w:instrText xml:space="preserve"> TOC \o "1-3" \h \z \u </w:instrText>
      </w:r>
      <w:r w:rsidRPr="00170B09">
        <w:rPr>
          <w:rFonts w:cs="Arial"/>
          <w:szCs w:val="24"/>
        </w:rPr>
        <w:fldChar w:fldCharType="separate"/>
      </w:r>
      <w:hyperlink w:anchor="_Toc30953208" w:history="1">
        <w:r w:rsidR="00A6133C" w:rsidRPr="00A677ED">
          <w:rPr>
            <w:rStyle w:val="Hipervnculo"/>
            <w:rFonts w:cs="Arial"/>
            <w:noProof/>
          </w:rPr>
          <w:t>RESUMEN Y PALABRAS CLAVES.</w:t>
        </w:r>
        <w:r w:rsidR="00A6133C">
          <w:rPr>
            <w:noProof/>
            <w:webHidden/>
          </w:rPr>
          <w:tab/>
        </w:r>
        <w:r w:rsidR="00A6133C">
          <w:rPr>
            <w:noProof/>
            <w:webHidden/>
          </w:rPr>
          <w:fldChar w:fldCharType="begin"/>
        </w:r>
        <w:r w:rsidR="00A6133C">
          <w:rPr>
            <w:noProof/>
            <w:webHidden/>
          </w:rPr>
          <w:instrText xml:space="preserve"> PAGEREF _Toc30953208 \h </w:instrText>
        </w:r>
        <w:r w:rsidR="00A6133C">
          <w:rPr>
            <w:noProof/>
            <w:webHidden/>
          </w:rPr>
        </w:r>
        <w:r w:rsidR="00A6133C">
          <w:rPr>
            <w:noProof/>
            <w:webHidden/>
          </w:rPr>
          <w:fldChar w:fldCharType="separate"/>
        </w:r>
        <w:r w:rsidR="00A6133C">
          <w:rPr>
            <w:noProof/>
            <w:webHidden/>
          </w:rPr>
          <w:t>4</w:t>
        </w:r>
        <w:r w:rsidR="00A6133C">
          <w:rPr>
            <w:noProof/>
            <w:webHidden/>
          </w:rPr>
          <w:fldChar w:fldCharType="end"/>
        </w:r>
      </w:hyperlink>
    </w:p>
    <w:p w14:paraId="6829A0C6" w14:textId="77777777" w:rsidR="00A6133C" w:rsidRDefault="00000000">
      <w:pPr>
        <w:pStyle w:val="TDC1"/>
        <w:rPr>
          <w:rFonts w:asciiTheme="minorHAnsi" w:eastAsiaTheme="minorEastAsia" w:hAnsiTheme="minorHAnsi"/>
          <w:b w:val="0"/>
          <w:caps w:val="0"/>
          <w:noProof/>
          <w:sz w:val="22"/>
          <w:lang w:eastAsia="es-CO"/>
        </w:rPr>
      </w:pPr>
      <w:hyperlink w:anchor="_Toc30953209" w:history="1">
        <w:r w:rsidR="00A6133C" w:rsidRPr="00A677ED">
          <w:rPr>
            <w:rStyle w:val="Hipervnculo"/>
            <w:noProof/>
          </w:rPr>
          <w:t>ABSTRAC.</w:t>
        </w:r>
        <w:r w:rsidR="00A6133C">
          <w:rPr>
            <w:noProof/>
            <w:webHidden/>
          </w:rPr>
          <w:tab/>
        </w:r>
        <w:r w:rsidR="00CA5CDB">
          <w:rPr>
            <w:noProof/>
            <w:webHidden/>
          </w:rPr>
          <w:t xml:space="preserve">                                                                                                              </w:t>
        </w:r>
        <w:r w:rsidR="00A6133C">
          <w:rPr>
            <w:noProof/>
            <w:webHidden/>
          </w:rPr>
          <w:fldChar w:fldCharType="begin"/>
        </w:r>
        <w:r w:rsidR="00A6133C">
          <w:rPr>
            <w:noProof/>
            <w:webHidden/>
          </w:rPr>
          <w:instrText xml:space="preserve"> PAGEREF _Toc30953209 \h </w:instrText>
        </w:r>
        <w:r w:rsidR="00A6133C">
          <w:rPr>
            <w:noProof/>
            <w:webHidden/>
          </w:rPr>
        </w:r>
        <w:r w:rsidR="00A6133C">
          <w:rPr>
            <w:noProof/>
            <w:webHidden/>
          </w:rPr>
          <w:fldChar w:fldCharType="separate"/>
        </w:r>
        <w:r w:rsidR="00A6133C">
          <w:rPr>
            <w:noProof/>
            <w:webHidden/>
          </w:rPr>
          <w:t>4</w:t>
        </w:r>
        <w:r w:rsidR="00A6133C">
          <w:rPr>
            <w:noProof/>
            <w:webHidden/>
          </w:rPr>
          <w:fldChar w:fldCharType="end"/>
        </w:r>
      </w:hyperlink>
    </w:p>
    <w:p w14:paraId="2009AA0B" w14:textId="77777777" w:rsidR="00A6133C" w:rsidRDefault="00000000">
      <w:pPr>
        <w:pStyle w:val="TDC1"/>
        <w:rPr>
          <w:rFonts w:asciiTheme="minorHAnsi" w:eastAsiaTheme="minorEastAsia" w:hAnsiTheme="minorHAnsi"/>
          <w:b w:val="0"/>
          <w:caps w:val="0"/>
          <w:noProof/>
          <w:sz w:val="22"/>
          <w:lang w:eastAsia="es-CO"/>
        </w:rPr>
      </w:pPr>
      <w:hyperlink w:anchor="_Toc30953210" w:history="1">
        <w:r w:rsidR="00A6133C" w:rsidRPr="00A677ED">
          <w:rPr>
            <w:rStyle w:val="Hipervnculo"/>
            <w:rFonts w:cs="Arial"/>
            <w:noProof/>
          </w:rPr>
          <w:t>1.</w:t>
        </w:r>
        <w:r w:rsidR="00CA5CDB">
          <w:rPr>
            <w:rStyle w:val="Hipervnculo"/>
            <w:rFonts w:cs="Arial"/>
            <w:noProof/>
          </w:rPr>
          <w:t xml:space="preserve"> </w:t>
        </w:r>
        <w:r w:rsidR="00A6133C" w:rsidRPr="00A677ED">
          <w:rPr>
            <w:rStyle w:val="Hipervnculo"/>
            <w:rFonts w:cs="Arial"/>
            <w:noProof/>
          </w:rPr>
          <w:t>INTRODUCCIÓN</w:t>
        </w:r>
        <w:r w:rsidR="00A6133C">
          <w:rPr>
            <w:noProof/>
            <w:webHidden/>
          </w:rPr>
          <w:tab/>
        </w:r>
        <w:r w:rsidR="00A6133C">
          <w:rPr>
            <w:noProof/>
            <w:webHidden/>
          </w:rPr>
          <w:fldChar w:fldCharType="begin"/>
        </w:r>
        <w:r w:rsidR="00A6133C">
          <w:rPr>
            <w:noProof/>
            <w:webHidden/>
          </w:rPr>
          <w:instrText xml:space="preserve"> PAGEREF _Toc30953210 \h </w:instrText>
        </w:r>
        <w:r w:rsidR="00A6133C">
          <w:rPr>
            <w:noProof/>
            <w:webHidden/>
          </w:rPr>
        </w:r>
        <w:r w:rsidR="00A6133C">
          <w:rPr>
            <w:noProof/>
            <w:webHidden/>
          </w:rPr>
          <w:fldChar w:fldCharType="separate"/>
        </w:r>
        <w:r w:rsidR="00A6133C">
          <w:rPr>
            <w:noProof/>
            <w:webHidden/>
          </w:rPr>
          <w:t>5</w:t>
        </w:r>
        <w:r w:rsidR="00A6133C">
          <w:rPr>
            <w:noProof/>
            <w:webHidden/>
          </w:rPr>
          <w:fldChar w:fldCharType="end"/>
        </w:r>
      </w:hyperlink>
    </w:p>
    <w:p w14:paraId="2DCD20DE" w14:textId="77777777" w:rsidR="00A6133C" w:rsidRDefault="00000000">
      <w:pPr>
        <w:pStyle w:val="TDC1"/>
        <w:rPr>
          <w:rFonts w:asciiTheme="minorHAnsi" w:eastAsiaTheme="minorEastAsia" w:hAnsiTheme="minorHAnsi"/>
          <w:b w:val="0"/>
          <w:caps w:val="0"/>
          <w:noProof/>
          <w:sz w:val="22"/>
          <w:lang w:eastAsia="es-CO"/>
        </w:rPr>
      </w:pPr>
      <w:hyperlink w:anchor="_Toc30953211" w:history="1">
        <w:r w:rsidR="00A6133C" w:rsidRPr="00A677ED">
          <w:rPr>
            <w:rStyle w:val="Hipervnculo"/>
            <w:rFonts w:eastAsia="Calibri" w:cs="Arial"/>
            <w:noProof/>
          </w:rPr>
          <w:t>2.</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Times New Roman" w:cs="Arial"/>
            <w:noProof/>
          </w:rPr>
          <w:t>PLANTEAMIENTO DEL PROBLEMA</w:t>
        </w:r>
        <w:r w:rsidR="00A6133C">
          <w:rPr>
            <w:noProof/>
            <w:webHidden/>
          </w:rPr>
          <w:tab/>
        </w:r>
        <w:r w:rsidR="00A6133C">
          <w:rPr>
            <w:noProof/>
            <w:webHidden/>
          </w:rPr>
          <w:fldChar w:fldCharType="begin"/>
        </w:r>
        <w:r w:rsidR="00A6133C">
          <w:rPr>
            <w:noProof/>
            <w:webHidden/>
          </w:rPr>
          <w:instrText xml:space="preserve"> PAGEREF _Toc30953211 \h </w:instrText>
        </w:r>
        <w:r w:rsidR="00A6133C">
          <w:rPr>
            <w:noProof/>
            <w:webHidden/>
          </w:rPr>
        </w:r>
        <w:r w:rsidR="00A6133C">
          <w:rPr>
            <w:noProof/>
            <w:webHidden/>
          </w:rPr>
          <w:fldChar w:fldCharType="separate"/>
        </w:r>
        <w:r w:rsidR="00A6133C">
          <w:rPr>
            <w:noProof/>
            <w:webHidden/>
          </w:rPr>
          <w:t>6</w:t>
        </w:r>
        <w:r w:rsidR="00A6133C">
          <w:rPr>
            <w:noProof/>
            <w:webHidden/>
          </w:rPr>
          <w:fldChar w:fldCharType="end"/>
        </w:r>
      </w:hyperlink>
    </w:p>
    <w:p w14:paraId="3172B952" w14:textId="77777777" w:rsidR="00A6133C" w:rsidRDefault="00000000">
      <w:pPr>
        <w:pStyle w:val="TDC1"/>
        <w:rPr>
          <w:rFonts w:asciiTheme="minorHAnsi" w:eastAsiaTheme="minorEastAsia" w:hAnsiTheme="minorHAnsi"/>
          <w:b w:val="0"/>
          <w:caps w:val="0"/>
          <w:noProof/>
          <w:sz w:val="22"/>
          <w:lang w:eastAsia="es-CO"/>
        </w:rPr>
      </w:pPr>
      <w:hyperlink w:anchor="_Toc30953212" w:history="1">
        <w:r w:rsidR="00A6133C" w:rsidRPr="00A677ED">
          <w:rPr>
            <w:rStyle w:val="Hipervnculo"/>
            <w:rFonts w:eastAsia="Calibri" w:cs="Arial"/>
            <w:noProof/>
          </w:rPr>
          <w:t>3.</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Calibri" w:cs="Arial"/>
            <w:noProof/>
          </w:rPr>
          <w:t>JUSTIFICACIÓN</w:t>
        </w:r>
        <w:r w:rsidR="00A6133C">
          <w:rPr>
            <w:noProof/>
            <w:webHidden/>
          </w:rPr>
          <w:tab/>
        </w:r>
        <w:r w:rsidR="00A6133C">
          <w:rPr>
            <w:noProof/>
            <w:webHidden/>
          </w:rPr>
          <w:fldChar w:fldCharType="begin"/>
        </w:r>
        <w:r w:rsidR="00A6133C">
          <w:rPr>
            <w:noProof/>
            <w:webHidden/>
          </w:rPr>
          <w:instrText xml:space="preserve"> PAGEREF _Toc30953212 \h </w:instrText>
        </w:r>
        <w:r w:rsidR="00A6133C">
          <w:rPr>
            <w:noProof/>
            <w:webHidden/>
          </w:rPr>
        </w:r>
        <w:r w:rsidR="00A6133C">
          <w:rPr>
            <w:noProof/>
            <w:webHidden/>
          </w:rPr>
          <w:fldChar w:fldCharType="separate"/>
        </w:r>
        <w:r w:rsidR="00A6133C">
          <w:rPr>
            <w:noProof/>
            <w:webHidden/>
          </w:rPr>
          <w:t>7</w:t>
        </w:r>
        <w:r w:rsidR="00A6133C">
          <w:rPr>
            <w:noProof/>
            <w:webHidden/>
          </w:rPr>
          <w:fldChar w:fldCharType="end"/>
        </w:r>
      </w:hyperlink>
    </w:p>
    <w:p w14:paraId="193C3C02" w14:textId="77777777" w:rsidR="00A6133C" w:rsidRDefault="00000000">
      <w:pPr>
        <w:pStyle w:val="TDC1"/>
        <w:rPr>
          <w:rFonts w:asciiTheme="minorHAnsi" w:eastAsiaTheme="minorEastAsia" w:hAnsiTheme="minorHAnsi"/>
          <w:b w:val="0"/>
          <w:caps w:val="0"/>
          <w:noProof/>
          <w:sz w:val="22"/>
          <w:lang w:eastAsia="es-CO"/>
        </w:rPr>
      </w:pPr>
      <w:hyperlink w:anchor="_Toc30953213" w:history="1">
        <w:r w:rsidR="00A6133C" w:rsidRPr="00A677ED">
          <w:rPr>
            <w:rStyle w:val="Hipervnculo"/>
            <w:rFonts w:cs="Arial"/>
            <w:noProof/>
          </w:rPr>
          <w:t>4.</w:t>
        </w:r>
        <w:r w:rsidR="00CA5CDB">
          <w:rPr>
            <w:rFonts w:asciiTheme="minorHAnsi" w:eastAsiaTheme="minorEastAsia" w:hAnsiTheme="minorHAnsi"/>
            <w:b w:val="0"/>
            <w:caps w:val="0"/>
            <w:noProof/>
            <w:sz w:val="22"/>
            <w:lang w:eastAsia="es-CO"/>
          </w:rPr>
          <w:t xml:space="preserve"> </w:t>
        </w:r>
        <w:r w:rsidR="00A6133C" w:rsidRPr="00A677ED">
          <w:rPr>
            <w:rStyle w:val="Hipervnculo"/>
            <w:rFonts w:cs="Arial"/>
            <w:noProof/>
          </w:rPr>
          <w:t>OBJETIVOS</w:t>
        </w:r>
        <w:r w:rsidR="00A6133C">
          <w:rPr>
            <w:noProof/>
            <w:webHidden/>
          </w:rPr>
          <w:tab/>
        </w:r>
        <w:r w:rsidR="00A6133C">
          <w:rPr>
            <w:noProof/>
            <w:webHidden/>
          </w:rPr>
          <w:fldChar w:fldCharType="begin"/>
        </w:r>
        <w:r w:rsidR="00A6133C">
          <w:rPr>
            <w:noProof/>
            <w:webHidden/>
          </w:rPr>
          <w:instrText xml:space="preserve"> PAGEREF _Toc30953213 \h </w:instrText>
        </w:r>
        <w:r w:rsidR="00A6133C">
          <w:rPr>
            <w:noProof/>
            <w:webHidden/>
          </w:rPr>
        </w:r>
        <w:r w:rsidR="00A6133C">
          <w:rPr>
            <w:noProof/>
            <w:webHidden/>
          </w:rPr>
          <w:fldChar w:fldCharType="separate"/>
        </w:r>
        <w:r w:rsidR="00A6133C">
          <w:rPr>
            <w:noProof/>
            <w:webHidden/>
          </w:rPr>
          <w:t>8</w:t>
        </w:r>
        <w:r w:rsidR="00A6133C">
          <w:rPr>
            <w:noProof/>
            <w:webHidden/>
          </w:rPr>
          <w:fldChar w:fldCharType="end"/>
        </w:r>
      </w:hyperlink>
    </w:p>
    <w:p w14:paraId="36D6DB90" w14:textId="77777777" w:rsidR="00A6133C" w:rsidRDefault="00000000">
      <w:pPr>
        <w:pStyle w:val="TDC2"/>
        <w:tabs>
          <w:tab w:val="right" w:pos="8828"/>
        </w:tabs>
        <w:rPr>
          <w:rFonts w:asciiTheme="minorHAnsi" w:eastAsiaTheme="minorEastAsia" w:hAnsiTheme="minorHAnsi"/>
          <w:b w:val="0"/>
          <w:caps w:val="0"/>
          <w:noProof/>
          <w:sz w:val="22"/>
          <w:lang w:eastAsia="es-CO"/>
        </w:rPr>
      </w:pPr>
      <w:hyperlink w:anchor="_Toc30953214" w:history="1">
        <w:r w:rsidR="00A6133C" w:rsidRPr="00A677ED">
          <w:rPr>
            <w:rStyle w:val="Hipervnculo"/>
            <w:noProof/>
          </w:rPr>
          <w:t>4.1 OBJETIVO GENERAL.</w:t>
        </w:r>
        <w:r w:rsidR="00A6133C">
          <w:rPr>
            <w:noProof/>
            <w:webHidden/>
          </w:rPr>
          <w:tab/>
        </w:r>
        <w:r w:rsidR="00A6133C">
          <w:rPr>
            <w:noProof/>
            <w:webHidden/>
          </w:rPr>
          <w:fldChar w:fldCharType="begin"/>
        </w:r>
        <w:r w:rsidR="00A6133C">
          <w:rPr>
            <w:noProof/>
            <w:webHidden/>
          </w:rPr>
          <w:instrText xml:space="preserve"> PAGEREF _Toc30953214 \h </w:instrText>
        </w:r>
        <w:r w:rsidR="00A6133C">
          <w:rPr>
            <w:noProof/>
            <w:webHidden/>
          </w:rPr>
        </w:r>
        <w:r w:rsidR="00A6133C">
          <w:rPr>
            <w:noProof/>
            <w:webHidden/>
          </w:rPr>
          <w:fldChar w:fldCharType="separate"/>
        </w:r>
        <w:r w:rsidR="00A6133C">
          <w:rPr>
            <w:noProof/>
            <w:webHidden/>
          </w:rPr>
          <w:t>8</w:t>
        </w:r>
        <w:r w:rsidR="00A6133C">
          <w:rPr>
            <w:noProof/>
            <w:webHidden/>
          </w:rPr>
          <w:fldChar w:fldCharType="end"/>
        </w:r>
      </w:hyperlink>
    </w:p>
    <w:p w14:paraId="6BB1FE0C" w14:textId="77777777" w:rsidR="00A6133C" w:rsidRDefault="00000000">
      <w:pPr>
        <w:pStyle w:val="TDC2"/>
        <w:tabs>
          <w:tab w:val="left" w:pos="1320"/>
          <w:tab w:val="right" w:pos="8828"/>
        </w:tabs>
        <w:rPr>
          <w:rFonts w:asciiTheme="minorHAnsi" w:eastAsiaTheme="minorEastAsia" w:hAnsiTheme="minorHAnsi"/>
          <w:b w:val="0"/>
          <w:caps w:val="0"/>
          <w:noProof/>
          <w:sz w:val="22"/>
          <w:lang w:eastAsia="es-CO"/>
        </w:rPr>
      </w:pPr>
      <w:hyperlink w:anchor="_Toc30953215" w:history="1">
        <w:r w:rsidR="00A6133C" w:rsidRPr="00A677ED">
          <w:rPr>
            <w:rStyle w:val="Hipervnculo"/>
            <w:rFonts w:eastAsia="Times New Roman" w:cs="Arial"/>
            <w:noProof/>
          </w:rPr>
          <w:t>4.1</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Times New Roman" w:cs="Arial"/>
            <w:noProof/>
          </w:rPr>
          <w:t>OBJETIVOS ESPECIFICOS</w:t>
        </w:r>
        <w:r w:rsidR="00A6133C">
          <w:rPr>
            <w:noProof/>
            <w:webHidden/>
          </w:rPr>
          <w:tab/>
        </w:r>
        <w:r w:rsidR="00A6133C">
          <w:rPr>
            <w:noProof/>
            <w:webHidden/>
          </w:rPr>
          <w:fldChar w:fldCharType="begin"/>
        </w:r>
        <w:r w:rsidR="00A6133C">
          <w:rPr>
            <w:noProof/>
            <w:webHidden/>
          </w:rPr>
          <w:instrText xml:space="preserve"> PAGEREF _Toc30953215 \h </w:instrText>
        </w:r>
        <w:r w:rsidR="00A6133C">
          <w:rPr>
            <w:noProof/>
            <w:webHidden/>
          </w:rPr>
        </w:r>
        <w:r w:rsidR="00A6133C">
          <w:rPr>
            <w:noProof/>
            <w:webHidden/>
          </w:rPr>
          <w:fldChar w:fldCharType="separate"/>
        </w:r>
        <w:r w:rsidR="00A6133C">
          <w:rPr>
            <w:noProof/>
            <w:webHidden/>
          </w:rPr>
          <w:t>8</w:t>
        </w:r>
        <w:r w:rsidR="00A6133C">
          <w:rPr>
            <w:noProof/>
            <w:webHidden/>
          </w:rPr>
          <w:fldChar w:fldCharType="end"/>
        </w:r>
      </w:hyperlink>
    </w:p>
    <w:p w14:paraId="266C114A" w14:textId="77777777" w:rsidR="00A6133C" w:rsidRDefault="00000000">
      <w:pPr>
        <w:pStyle w:val="TDC1"/>
        <w:rPr>
          <w:rFonts w:asciiTheme="minorHAnsi" w:eastAsiaTheme="minorEastAsia" w:hAnsiTheme="minorHAnsi"/>
          <w:b w:val="0"/>
          <w:caps w:val="0"/>
          <w:noProof/>
          <w:sz w:val="22"/>
          <w:lang w:eastAsia="es-CO"/>
        </w:rPr>
      </w:pPr>
      <w:hyperlink w:anchor="_Toc30953216" w:history="1">
        <w:r w:rsidR="00A6133C" w:rsidRPr="00A677ED">
          <w:rPr>
            <w:rStyle w:val="Hipervnculo"/>
            <w:noProof/>
          </w:rPr>
          <w:t>5.</w:t>
        </w:r>
        <w:r w:rsidR="00CA5CDB">
          <w:rPr>
            <w:rFonts w:asciiTheme="minorHAnsi" w:eastAsiaTheme="minorEastAsia" w:hAnsiTheme="minorHAnsi"/>
            <w:b w:val="0"/>
            <w:caps w:val="0"/>
            <w:noProof/>
            <w:sz w:val="22"/>
            <w:lang w:eastAsia="es-CO"/>
          </w:rPr>
          <w:t xml:space="preserve"> </w:t>
        </w:r>
        <w:r w:rsidR="00A6133C" w:rsidRPr="00A677ED">
          <w:rPr>
            <w:rStyle w:val="Hipervnculo"/>
            <w:noProof/>
          </w:rPr>
          <w:t>MARCO REFERENCIAL</w:t>
        </w:r>
        <w:r w:rsidR="00A6133C">
          <w:rPr>
            <w:noProof/>
            <w:webHidden/>
          </w:rPr>
          <w:tab/>
        </w:r>
        <w:r w:rsidR="00A6133C">
          <w:rPr>
            <w:noProof/>
            <w:webHidden/>
          </w:rPr>
          <w:fldChar w:fldCharType="begin"/>
        </w:r>
        <w:r w:rsidR="00A6133C">
          <w:rPr>
            <w:noProof/>
            <w:webHidden/>
          </w:rPr>
          <w:instrText xml:space="preserve"> PAGEREF _Toc30953216 \h </w:instrText>
        </w:r>
        <w:r w:rsidR="00A6133C">
          <w:rPr>
            <w:noProof/>
            <w:webHidden/>
          </w:rPr>
        </w:r>
        <w:r w:rsidR="00A6133C">
          <w:rPr>
            <w:noProof/>
            <w:webHidden/>
          </w:rPr>
          <w:fldChar w:fldCharType="separate"/>
        </w:r>
        <w:r w:rsidR="00A6133C">
          <w:rPr>
            <w:noProof/>
            <w:webHidden/>
          </w:rPr>
          <w:t>9</w:t>
        </w:r>
        <w:r w:rsidR="00A6133C">
          <w:rPr>
            <w:noProof/>
            <w:webHidden/>
          </w:rPr>
          <w:fldChar w:fldCharType="end"/>
        </w:r>
      </w:hyperlink>
    </w:p>
    <w:p w14:paraId="1AE01256" w14:textId="77777777" w:rsidR="00A6133C" w:rsidRDefault="00000000">
      <w:pPr>
        <w:pStyle w:val="TDC2"/>
        <w:tabs>
          <w:tab w:val="right" w:pos="8828"/>
        </w:tabs>
        <w:rPr>
          <w:rFonts w:asciiTheme="minorHAnsi" w:eastAsiaTheme="minorEastAsia" w:hAnsiTheme="minorHAnsi"/>
          <w:b w:val="0"/>
          <w:caps w:val="0"/>
          <w:noProof/>
          <w:sz w:val="22"/>
          <w:lang w:eastAsia="es-CO"/>
        </w:rPr>
      </w:pPr>
      <w:hyperlink w:anchor="_Toc30953217" w:history="1">
        <w:r w:rsidR="00A6133C" w:rsidRPr="00A677ED">
          <w:rPr>
            <w:rStyle w:val="Hipervnculo"/>
            <w:rFonts w:eastAsia="Times New Roman"/>
            <w:noProof/>
          </w:rPr>
          <w:t>5.1 MARCO TEÓRICO</w:t>
        </w:r>
        <w:r w:rsidR="00A6133C">
          <w:rPr>
            <w:noProof/>
            <w:webHidden/>
          </w:rPr>
          <w:tab/>
        </w:r>
        <w:r w:rsidR="00A6133C">
          <w:rPr>
            <w:noProof/>
            <w:webHidden/>
          </w:rPr>
          <w:fldChar w:fldCharType="begin"/>
        </w:r>
        <w:r w:rsidR="00A6133C">
          <w:rPr>
            <w:noProof/>
            <w:webHidden/>
          </w:rPr>
          <w:instrText xml:space="preserve"> PAGEREF _Toc30953217 \h </w:instrText>
        </w:r>
        <w:r w:rsidR="00A6133C">
          <w:rPr>
            <w:noProof/>
            <w:webHidden/>
          </w:rPr>
        </w:r>
        <w:r w:rsidR="00A6133C">
          <w:rPr>
            <w:noProof/>
            <w:webHidden/>
          </w:rPr>
          <w:fldChar w:fldCharType="separate"/>
        </w:r>
        <w:r w:rsidR="00A6133C">
          <w:rPr>
            <w:noProof/>
            <w:webHidden/>
          </w:rPr>
          <w:t>9</w:t>
        </w:r>
        <w:r w:rsidR="00A6133C">
          <w:rPr>
            <w:noProof/>
            <w:webHidden/>
          </w:rPr>
          <w:fldChar w:fldCharType="end"/>
        </w:r>
      </w:hyperlink>
    </w:p>
    <w:p w14:paraId="212C278A" w14:textId="77777777" w:rsidR="00A6133C" w:rsidRDefault="00000000">
      <w:pPr>
        <w:pStyle w:val="TDC2"/>
        <w:tabs>
          <w:tab w:val="right" w:pos="8828"/>
        </w:tabs>
        <w:rPr>
          <w:rFonts w:asciiTheme="minorHAnsi" w:eastAsiaTheme="minorEastAsia" w:hAnsiTheme="minorHAnsi"/>
          <w:b w:val="0"/>
          <w:caps w:val="0"/>
          <w:noProof/>
          <w:sz w:val="22"/>
          <w:lang w:eastAsia="es-CO"/>
        </w:rPr>
      </w:pPr>
      <w:hyperlink w:anchor="_Toc30953218" w:history="1">
        <w:r w:rsidR="00A6133C" w:rsidRPr="00A677ED">
          <w:rPr>
            <w:rStyle w:val="Hipervnculo"/>
            <w:rFonts w:eastAsia="Times New Roman"/>
            <w:noProof/>
          </w:rPr>
          <w:t>5.2 MARCO HISTORICO</w:t>
        </w:r>
        <w:r w:rsidR="00A6133C">
          <w:rPr>
            <w:noProof/>
            <w:webHidden/>
          </w:rPr>
          <w:tab/>
        </w:r>
        <w:r w:rsidR="00A6133C">
          <w:rPr>
            <w:noProof/>
            <w:webHidden/>
          </w:rPr>
          <w:fldChar w:fldCharType="begin"/>
        </w:r>
        <w:r w:rsidR="00A6133C">
          <w:rPr>
            <w:noProof/>
            <w:webHidden/>
          </w:rPr>
          <w:instrText xml:space="preserve"> PAGEREF _Toc30953218 \h </w:instrText>
        </w:r>
        <w:r w:rsidR="00A6133C">
          <w:rPr>
            <w:noProof/>
            <w:webHidden/>
          </w:rPr>
        </w:r>
        <w:r w:rsidR="00A6133C">
          <w:rPr>
            <w:noProof/>
            <w:webHidden/>
          </w:rPr>
          <w:fldChar w:fldCharType="separate"/>
        </w:r>
        <w:r w:rsidR="00A6133C">
          <w:rPr>
            <w:noProof/>
            <w:webHidden/>
          </w:rPr>
          <w:t>9</w:t>
        </w:r>
        <w:r w:rsidR="00A6133C">
          <w:rPr>
            <w:noProof/>
            <w:webHidden/>
          </w:rPr>
          <w:fldChar w:fldCharType="end"/>
        </w:r>
      </w:hyperlink>
    </w:p>
    <w:p w14:paraId="35F598BF" w14:textId="77777777" w:rsidR="00A6133C" w:rsidRDefault="00000000">
      <w:pPr>
        <w:pStyle w:val="TDC2"/>
        <w:tabs>
          <w:tab w:val="right" w:pos="8828"/>
        </w:tabs>
        <w:rPr>
          <w:rFonts w:asciiTheme="minorHAnsi" w:eastAsiaTheme="minorEastAsia" w:hAnsiTheme="minorHAnsi"/>
          <w:b w:val="0"/>
          <w:caps w:val="0"/>
          <w:noProof/>
          <w:sz w:val="22"/>
          <w:lang w:eastAsia="es-CO"/>
        </w:rPr>
      </w:pPr>
      <w:hyperlink w:anchor="_Toc30953219" w:history="1">
        <w:r w:rsidR="00A6133C" w:rsidRPr="00A677ED">
          <w:rPr>
            <w:rStyle w:val="Hipervnculo"/>
            <w:rFonts w:eastAsia="Times New Roman"/>
            <w:noProof/>
          </w:rPr>
          <w:t>5.3 MARCO legal.</w:t>
        </w:r>
        <w:r w:rsidR="00A6133C">
          <w:rPr>
            <w:noProof/>
            <w:webHidden/>
          </w:rPr>
          <w:tab/>
        </w:r>
        <w:r w:rsidR="00A6133C">
          <w:rPr>
            <w:noProof/>
            <w:webHidden/>
          </w:rPr>
          <w:fldChar w:fldCharType="begin"/>
        </w:r>
        <w:r w:rsidR="00A6133C">
          <w:rPr>
            <w:noProof/>
            <w:webHidden/>
          </w:rPr>
          <w:instrText xml:space="preserve"> PAGEREF _Toc30953219 \h </w:instrText>
        </w:r>
        <w:r w:rsidR="00A6133C">
          <w:rPr>
            <w:noProof/>
            <w:webHidden/>
          </w:rPr>
        </w:r>
        <w:r w:rsidR="00A6133C">
          <w:rPr>
            <w:noProof/>
            <w:webHidden/>
          </w:rPr>
          <w:fldChar w:fldCharType="separate"/>
        </w:r>
        <w:r w:rsidR="00A6133C">
          <w:rPr>
            <w:noProof/>
            <w:webHidden/>
          </w:rPr>
          <w:t>10</w:t>
        </w:r>
        <w:r w:rsidR="00A6133C">
          <w:rPr>
            <w:noProof/>
            <w:webHidden/>
          </w:rPr>
          <w:fldChar w:fldCharType="end"/>
        </w:r>
      </w:hyperlink>
    </w:p>
    <w:p w14:paraId="29F1B965" w14:textId="77777777" w:rsidR="00A6133C" w:rsidRDefault="00000000">
      <w:pPr>
        <w:pStyle w:val="TDC1"/>
        <w:rPr>
          <w:rFonts w:asciiTheme="minorHAnsi" w:eastAsiaTheme="minorEastAsia" w:hAnsiTheme="minorHAnsi"/>
          <w:b w:val="0"/>
          <w:caps w:val="0"/>
          <w:noProof/>
          <w:sz w:val="22"/>
          <w:lang w:eastAsia="es-CO"/>
        </w:rPr>
      </w:pPr>
      <w:hyperlink w:anchor="_Toc30953220" w:history="1">
        <w:r w:rsidR="00A6133C" w:rsidRPr="00A677ED">
          <w:rPr>
            <w:rStyle w:val="Hipervnculo"/>
            <w:rFonts w:eastAsia="Times New Roman"/>
            <w:noProof/>
          </w:rPr>
          <w:t>6.</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Times New Roman"/>
            <w:noProof/>
          </w:rPr>
          <w:t>METODOLOGÍA</w:t>
        </w:r>
        <w:r w:rsidR="00A6133C">
          <w:rPr>
            <w:noProof/>
            <w:webHidden/>
          </w:rPr>
          <w:tab/>
        </w:r>
        <w:r w:rsidR="00A6133C">
          <w:rPr>
            <w:noProof/>
            <w:webHidden/>
          </w:rPr>
          <w:fldChar w:fldCharType="begin"/>
        </w:r>
        <w:r w:rsidR="00A6133C">
          <w:rPr>
            <w:noProof/>
            <w:webHidden/>
          </w:rPr>
          <w:instrText xml:space="preserve"> PAGEREF _Toc30953220 \h </w:instrText>
        </w:r>
        <w:r w:rsidR="00A6133C">
          <w:rPr>
            <w:noProof/>
            <w:webHidden/>
          </w:rPr>
        </w:r>
        <w:r w:rsidR="00A6133C">
          <w:rPr>
            <w:noProof/>
            <w:webHidden/>
          </w:rPr>
          <w:fldChar w:fldCharType="separate"/>
        </w:r>
        <w:r w:rsidR="00A6133C">
          <w:rPr>
            <w:noProof/>
            <w:webHidden/>
          </w:rPr>
          <w:t>10</w:t>
        </w:r>
        <w:r w:rsidR="00A6133C">
          <w:rPr>
            <w:noProof/>
            <w:webHidden/>
          </w:rPr>
          <w:fldChar w:fldCharType="end"/>
        </w:r>
      </w:hyperlink>
    </w:p>
    <w:p w14:paraId="396221A5" w14:textId="77777777" w:rsidR="00A6133C" w:rsidRDefault="00000000">
      <w:pPr>
        <w:pStyle w:val="TDC1"/>
        <w:rPr>
          <w:rFonts w:asciiTheme="minorHAnsi" w:eastAsiaTheme="minorEastAsia" w:hAnsiTheme="minorHAnsi"/>
          <w:b w:val="0"/>
          <w:caps w:val="0"/>
          <w:noProof/>
          <w:sz w:val="22"/>
          <w:lang w:eastAsia="es-CO"/>
        </w:rPr>
      </w:pPr>
      <w:hyperlink w:anchor="_Toc30953221" w:history="1">
        <w:r w:rsidR="00A6133C" w:rsidRPr="00A677ED">
          <w:rPr>
            <w:rStyle w:val="Hipervnculo"/>
            <w:rFonts w:eastAsia="Times New Roman"/>
            <w:noProof/>
          </w:rPr>
          <w:t>7.</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Times New Roman"/>
            <w:noProof/>
          </w:rPr>
          <w:t>CONCLUSIONES</w:t>
        </w:r>
        <w:r w:rsidR="00A6133C">
          <w:rPr>
            <w:noProof/>
            <w:webHidden/>
          </w:rPr>
          <w:tab/>
        </w:r>
        <w:r w:rsidR="00A6133C">
          <w:rPr>
            <w:noProof/>
            <w:webHidden/>
          </w:rPr>
          <w:fldChar w:fldCharType="begin"/>
        </w:r>
        <w:r w:rsidR="00A6133C">
          <w:rPr>
            <w:noProof/>
            <w:webHidden/>
          </w:rPr>
          <w:instrText xml:space="preserve"> PAGEREF _Toc30953221 \h </w:instrText>
        </w:r>
        <w:r w:rsidR="00A6133C">
          <w:rPr>
            <w:noProof/>
            <w:webHidden/>
          </w:rPr>
        </w:r>
        <w:r w:rsidR="00A6133C">
          <w:rPr>
            <w:noProof/>
            <w:webHidden/>
          </w:rPr>
          <w:fldChar w:fldCharType="separate"/>
        </w:r>
        <w:r w:rsidR="00A6133C">
          <w:rPr>
            <w:noProof/>
            <w:webHidden/>
          </w:rPr>
          <w:t>11</w:t>
        </w:r>
        <w:r w:rsidR="00A6133C">
          <w:rPr>
            <w:noProof/>
            <w:webHidden/>
          </w:rPr>
          <w:fldChar w:fldCharType="end"/>
        </w:r>
      </w:hyperlink>
    </w:p>
    <w:p w14:paraId="04B19B80" w14:textId="77777777" w:rsidR="00A6133C" w:rsidRDefault="00000000">
      <w:pPr>
        <w:pStyle w:val="TDC1"/>
        <w:rPr>
          <w:rFonts w:asciiTheme="minorHAnsi" w:eastAsiaTheme="minorEastAsia" w:hAnsiTheme="minorHAnsi"/>
          <w:b w:val="0"/>
          <w:caps w:val="0"/>
          <w:noProof/>
          <w:sz w:val="22"/>
          <w:lang w:eastAsia="es-CO"/>
        </w:rPr>
      </w:pPr>
      <w:hyperlink w:anchor="_Toc30953222" w:history="1">
        <w:r w:rsidR="00A6133C" w:rsidRPr="00A677ED">
          <w:rPr>
            <w:rStyle w:val="Hipervnculo"/>
            <w:rFonts w:eastAsia="Times New Roman"/>
            <w:noProof/>
          </w:rPr>
          <w:t>8.</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Times New Roman"/>
            <w:noProof/>
          </w:rPr>
          <w:t>REFERENCIAS bibliograficas.</w:t>
        </w:r>
        <w:r w:rsidR="00A6133C">
          <w:rPr>
            <w:noProof/>
            <w:webHidden/>
          </w:rPr>
          <w:tab/>
        </w:r>
        <w:r w:rsidR="00A6133C">
          <w:rPr>
            <w:noProof/>
            <w:webHidden/>
          </w:rPr>
          <w:fldChar w:fldCharType="begin"/>
        </w:r>
        <w:r w:rsidR="00A6133C">
          <w:rPr>
            <w:noProof/>
            <w:webHidden/>
          </w:rPr>
          <w:instrText xml:space="preserve"> PAGEREF _Toc30953222 \h </w:instrText>
        </w:r>
        <w:r w:rsidR="00A6133C">
          <w:rPr>
            <w:noProof/>
            <w:webHidden/>
          </w:rPr>
        </w:r>
        <w:r w:rsidR="00A6133C">
          <w:rPr>
            <w:noProof/>
            <w:webHidden/>
          </w:rPr>
          <w:fldChar w:fldCharType="separate"/>
        </w:r>
        <w:r w:rsidR="00A6133C">
          <w:rPr>
            <w:noProof/>
            <w:webHidden/>
          </w:rPr>
          <w:t>11</w:t>
        </w:r>
        <w:r w:rsidR="00A6133C">
          <w:rPr>
            <w:noProof/>
            <w:webHidden/>
          </w:rPr>
          <w:fldChar w:fldCharType="end"/>
        </w:r>
      </w:hyperlink>
    </w:p>
    <w:p w14:paraId="2CA727D6" w14:textId="77777777" w:rsidR="00A6133C" w:rsidRDefault="00000000">
      <w:pPr>
        <w:pStyle w:val="TDC1"/>
        <w:rPr>
          <w:rFonts w:asciiTheme="minorHAnsi" w:eastAsiaTheme="minorEastAsia" w:hAnsiTheme="minorHAnsi"/>
          <w:b w:val="0"/>
          <w:caps w:val="0"/>
          <w:noProof/>
          <w:sz w:val="22"/>
          <w:lang w:eastAsia="es-CO"/>
        </w:rPr>
      </w:pPr>
      <w:hyperlink w:anchor="_Toc30953223" w:history="1">
        <w:r w:rsidR="00A6133C" w:rsidRPr="00A677ED">
          <w:rPr>
            <w:rStyle w:val="Hipervnculo"/>
            <w:rFonts w:eastAsia="Times New Roman"/>
            <w:noProof/>
          </w:rPr>
          <w:t>9.</w:t>
        </w:r>
        <w:r w:rsidR="00CA5CDB">
          <w:rPr>
            <w:rFonts w:asciiTheme="minorHAnsi" w:eastAsiaTheme="minorEastAsia" w:hAnsiTheme="minorHAnsi"/>
            <w:b w:val="0"/>
            <w:caps w:val="0"/>
            <w:noProof/>
            <w:sz w:val="22"/>
            <w:lang w:eastAsia="es-CO"/>
          </w:rPr>
          <w:t xml:space="preserve"> </w:t>
        </w:r>
        <w:r w:rsidR="00A6133C" w:rsidRPr="00A677ED">
          <w:rPr>
            <w:rStyle w:val="Hipervnculo"/>
            <w:rFonts w:eastAsia="Times New Roman"/>
            <w:noProof/>
          </w:rPr>
          <w:t>ANEXOS</w:t>
        </w:r>
        <w:r w:rsidR="00A6133C">
          <w:rPr>
            <w:noProof/>
            <w:webHidden/>
          </w:rPr>
          <w:tab/>
        </w:r>
        <w:r w:rsidR="00CA5CDB">
          <w:rPr>
            <w:noProof/>
            <w:webHidden/>
          </w:rPr>
          <w:t xml:space="preserve">                                                                                                            </w:t>
        </w:r>
        <w:r w:rsidR="00A6133C">
          <w:rPr>
            <w:noProof/>
            <w:webHidden/>
          </w:rPr>
          <w:fldChar w:fldCharType="begin"/>
        </w:r>
        <w:r w:rsidR="00A6133C">
          <w:rPr>
            <w:noProof/>
            <w:webHidden/>
          </w:rPr>
          <w:instrText xml:space="preserve"> PAGEREF _Toc30953223 \h </w:instrText>
        </w:r>
        <w:r w:rsidR="00A6133C">
          <w:rPr>
            <w:noProof/>
            <w:webHidden/>
          </w:rPr>
        </w:r>
        <w:r w:rsidR="00A6133C">
          <w:rPr>
            <w:noProof/>
            <w:webHidden/>
          </w:rPr>
          <w:fldChar w:fldCharType="separate"/>
        </w:r>
        <w:r w:rsidR="00A6133C">
          <w:rPr>
            <w:noProof/>
            <w:webHidden/>
          </w:rPr>
          <w:t>11</w:t>
        </w:r>
        <w:r w:rsidR="00A6133C">
          <w:rPr>
            <w:noProof/>
            <w:webHidden/>
          </w:rPr>
          <w:fldChar w:fldCharType="end"/>
        </w:r>
      </w:hyperlink>
    </w:p>
    <w:p w14:paraId="23B00846" w14:textId="77777777" w:rsidR="00E70898" w:rsidRDefault="00E70898" w:rsidP="00B11278">
      <w:pPr>
        <w:rPr>
          <w:rFonts w:cs="Arial"/>
          <w:szCs w:val="24"/>
        </w:rPr>
      </w:pPr>
      <w:r w:rsidRPr="00170B09">
        <w:rPr>
          <w:rFonts w:cs="Arial"/>
          <w:szCs w:val="24"/>
        </w:rPr>
        <w:fldChar w:fldCharType="end"/>
      </w:r>
      <w:r w:rsidRPr="00170B09">
        <w:rPr>
          <w:rFonts w:cs="Arial"/>
          <w:szCs w:val="24"/>
        </w:rPr>
        <w:br w:type="page"/>
      </w:r>
    </w:p>
    <w:p w14:paraId="333A1C81" w14:textId="77777777" w:rsidR="00D9658A" w:rsidRDefault="00D9658A" w:rsidP="00D90FAD">
      <w:pPr>
        <w:pStyle w:val="Ttulo1"/>
        <w:numPr>
          <w:ilvl w:val="0"/>
          <w:numId w:val="0"/>
        </w:numPr>
        <w:rPr>
          <w:rFonts w:cs="Arial"/>
          <w:szCs w:val="24"/>
        </w:rPr>
      </w:pPr>
      <w:bookmarkStart w:id="0" w:name="_Toc30953208"/>
      <w:r w:rsidRPr="00D9658A">
        <w:rPr>
          <w:rFonts w:cs="Arial"/>
          <w:szCs w:val="24"/>
        </w:rPr>
        <w:lastRenderedPageBreak/>
        <w:t>RESUMEN Y PALABRAS CLAVES</w:t>
      </w:r>
      <w:r>
        <w:rPr>
          <w:rFonts w:cs="Arial"/>
          <w:szCs w:val="24"/>
        </w:rPr>
        <w:t>.</w:t>
      </w:r>
      <w:bookmarkEnd w:id="0"/>
    </w:p>
    <w:p w14:paraId="3D213DC8" w14:textId="285E58DA" w:rsidR="00D90FAD" w:rsidRDefault="00F17DE7" w:rsidP="00D9658A">
      <w:r w:rsidRPr="00F17DE7">
        <w:t xml:space="preserve">se desarrolla en el marco del </w:t>
      </w:r>
      <w:r w:rsidRPr="00F17DE7">
        <w:rPr>
          <w:b/>
          <w:bCs/>
        </w:rPr>
        <w:t>proyecto de aula</w:t>
      </w:r>
      <w:r w:rsidRPr="00F17DE7">
        <w:t xml:space="preserve"> titulado </w:t>
      </w:r>
      <w:proofErr w:type="spellStart"/>
      <w:r w:rsidRPr="00F17DE7">
        <w:rPr>
          <w:i/>
          <w:iCs/>
        </w:rPr>
        <w:t>EventConnect</w:t>
      </w:r>
      <w:proofErr w:type="spellEnd"/>
      <w:r w:rsidRPr="00F17DE7">
        <w:t xml:space="preserve">, una propuesta enfocada en la creación de una </w:t>
      </w:r>
      <w:r w:rsidRPr="00F17DE7">
        <w:rPr>
          <w:b/>
          <w:bCs/>
        </w:rPr>
        <w:t>plataforma web para la contratación de servicios</w:t>
      </w:r>
      <w:r w:rsidRPr="00F17DE7">
        <w:t>. Esta plataforma está dirigida tanto a usuarios que organizan eventos como a aquellos que requieren servicios generales (plomería, repostería, maquillaje, entre otros), integrando funcionalidades modernas que facilitan la conexión entre clientes y proveedores de forma eficiente, segura y centralizada.</w:t>
      </w:r>
    </w:p>
    <w:p w14:paraId="528D59AC" w14:textId="77777777" w:rsidR="00F17DE7" w:rsidRPr="00F17DE7" w:rsidRDefault="00F17DE7" w:rsidP="00F17DE7">
      <w:pPr>
        <w:numPr>
          <w:ilvl w:val="0"/>
          <w:numId w:val="9"/>
        </w:numPr>
        <w:tabs>
          <w:tab w:val="num" w:pos="360"/>
        </w:tabs>
        <w:rPr>
          <w:b/>
          <w:bCs/>
        </w:rPr>
      </w:pPr>
      <w:r w:rsidRPr="00F17DE7">
        <w:rPr>
          <w:b/>
          <w:bCs/>
        </w:rPr>
        <w:t>Palabras Claves</w:t>
      </w:r>
    </w:p>
    <w:p w14:paraId="13B60BCE" w14:textId="77777777" w:rsidR="00F17DE7" w:rsidRPr="00F17DE7" w:rsidRDefault="00F17DE7" w:rsidP="00F17DE7">
      <w:pPr>
        <w:numPr>
          <w:ilvl w:val="0"/>
          <w:numId w:val="24"/>
        </w:numPr>
      </w:pPr>
      <w:r w:rsidRPr="00F17DE7">
        <w:t>Contratación de servicios</w:t>
      </w:r>
    </w:p>
    <w:p w14:paraId="49EF9C07" w14:textId="77777777" w:rsidR="00F17DE7" w:rsidRPr="00F17DE7" w:rsidRDefault="00F17DE7" w:rsidP="00F17DE7">
      <w:pPr>
        <w:numPr>
          <w:ilvl w:val="0"/>
          <w:numId w:val="24"/>
        </w:numPr>
      </w:pPr>
      <w:r w:rsidRPr="00F17DE7">
        <w:t>Organización de eventos</w:t>
      </w:r>
    </w:p>
    <w:p w14:paraId="0841893F" w14:textId="77777777" w:rsidR="00F17DE7" w:rsidRPr="00F17DE7" w:rsidRDefault="00F17DE7" w:rsidP="00F17DE7">
      <w:pPr>
        <w:numPr>
          <w:ilvl w:val="0"/>
          <w:numId w:val="24"/>
        </w:numPr>
      </w:pPr>
      <w:r w:rsidRPr="00F17DE7">
        <w:t>Plataforma web</w:t>
      </w:r>
    </w:p>
    <w:p w14:paraId="553ADB0D" w14:textId="77777777" w:rsidR="00F17DE7" w:rsidRPr="00F17DE7" w:rsidRDefault="00F17DE7" w:rsidP="00F17DE7">
      <w:pPr>
        <w:numPr>
          <w:ilvl w:val="0"/>
          <w:numId w:val="24"/>
        </w:numPr>
      </w:pPr>
      <w:r w:rsidRPr="00F17DE7">
        <w:t>HTML</w:t>
      </w:r>
    </w:p>
    <w:p w14:paraId="4DF25F28" w14:textId="77777777" w:rsidR="00F17DE7" w:rsidRPr="00F17DE7" w:rsidRDefault="00F17DE7" w:rsidP="00F17DE7">
      <w:pPr>
        <w:numPr>
          <w:ilvl w:val="0"/>
          <w:numId w:val="24"/>
        </w:numPr>
      </w:pPr>
      <w:r w:rsidRPr="00F17DE7">
        <w:t>CSS</w:t>
      </w:r>
    </w:p>
    <w:p w14:paraId="66396EC6" w14:textId="77777777" w:rsidR="00F17DE7" w:rsidRPr="00F17DE7" w:rsidRDefault="00F17DE7" w:rsidP="00F17DE7">
      <w:pPr>
        <w:numPr>
          <w:ilvl w:val="0"/>
          <w:numId w:val="24"/>
        </w:numPr>
      </w:pPr>
      <w:r w:rsidRPr="00F17DE7">
        <w:t>JavaScript</w:t>
      </w:r>
    </w:p>
    <w:p w14:paraId="09708F26" w14:textId="3201C37B" w:rsidR="00F17DE7" w:rsidRPr="00F17DE7" w:rsidRDefault="00F17DE7" w:rsidP="00F17DE7">
      <w:pPr>
        <w:numPr>
          <w:ilvl w:val="0"/>
          <w:numId w:val="24"/>
        </w:numPr>
      </w:pPr>
      <w:r w:rsidRPr="00F17DE7">
        <w:t>PHP</w:t>
      </w:r>
    </w:p>
    <w:p w14:paraId="610504D3" w14:textId="77777777" w:rsidR="00F17DE7" w:rsidRPr="00F17DE7" w:rsidRDefault="00F17DE7" w:rsidP="00F17DE7">
      <w:pPr>
        <w:numPr>
          <w:ilvl w:val="0"/>
          <w:numId w:val="24"/>
        </w:numPr>
      </w:pPr>
      <w:r w:rsidRPr="00F17DE7">
        <w:t>Servicios para eventos</w:t>
      </w:r>
    </w:p>
    <w:p w14:paraId="189700BA" w14:textId="77777777" w:rsidR="00F17DE7" w:rsidRPr="00F17DE7" w:rsidRDefault="00F17DE7" w:rsidP="00F17DE7">
      <w:pPr>
        <w:numPr>
          <w:ilvl w:val="0"/>
          <w:numId w:val="24"/>
        </w:numPr>
      </w:pPr>
      <w:r w:rsidRPr="00F17DE7">
        <w:t>Proyecto de aula</w:t>
      </w:r>
    </w:p>
    <w:p w14:paraId="74038C86" w14:textId="77777777" w:rsidR="00F17DE7" w:rsidRPr="00F17DE7" w:rsidRDefault="00F17DE7" w:rsidP="00F17DE7">
      <w:pPr>
        <w:numPr>
          <w:ilvl w:val="0"/>
          <w:numId w:val="24"/>
        </w:numPr>
      </w:pPr>
      <w:r w:rsidRPr="00F17DE7">
        <w:t>Análisis de negocio</w:t>
      </w:r>
    </w:p>
    <w:p w14:paraId="4732F048" w14:textId="77777777" w:rsidR="00F17DE7" w:rsidRPr="00F17DE7" w:rsidRDefault="00F17DE7" w:rsidP="00F17DE7">
      <w:pPr>
        <w:numPr>
          <w:ilvl w:val="0"/>
          <w:numId w:val="24"/>
        </w:numPr>
      </w:pPr>
      <w:r w:rsidRPr="00F17DE7">
        <w:t>Requisitos funcionales</w:t>
      </w:r>
    </w:p>
    <w:p w14:paraId="09181911" w14:textId="77777777" w:rsidR="00F17DE7" w:rsidRPr="00F17DE7" w:rsidRDefault="00F17DE7" w:rsidP="00F17DE7">
      <w:pPr>
        <w:numPr>
          <w:ilvl w:val="0"/>
          <w:numId w:val="24"/>
        </w:numPr>
      </w:pPr>
      <w:r w:rsidRPr="00F17DE7">
        <w:t>Usuarios y proveedores</w:t>
      </w:r>
    </w:p>
    <w:p w14:paraId="0F75AE5A" w14:textId="77777777" w:rsidR="00F17DE7" w:rsidRPr="00F17DE7" w:rsidRDefault="00F17DE7" w:rsidP="00F17DE7">
      <w:pPr>
        <w:numPr>
          <w:ilvl w:val="0"/>
          <w:numId w:val="24"/>
        </w:numPr>
      </w:pPr>
      <w:r w:rsidRPr="00F17DE7">
        <w:lastRenderedPageBreak/>
        <w:t>Desarrollo web</w:t>
      </w:r>
    </w:p>
    <w:p w14:paraId="2F0B06B7" w14:textId="77777777" w:rsidR="00F17DE7" w:rsidRPr="00F17DE7" w:rsidRDefault="00F17DE7" w:rsidP="00F17DE7">
      <w:pPr>
        <w:numPr>
          <w:ilvl w:val="0"/>
          <w:numId w:val="24"/>
        </w:numPr>
      </w:pPr>
      <w:r w:rsidRPr="00F17DE7">
        <w:t>Interfaz intuitiva</w:t>
      </w:r>
    </w:p>
    <w:p w14:paraId="17586B3F" w14:textId="77777777" w:rsidR="00F17DE7" w:rsidRDefault="00F17DE7" w:rsidP="00D9658A"/>
    <w:p w14:paraId="3F4C01DD" w14:textId="77777777" w:rsidR="00D90FAD" w:rsidRPr="001967ED" w:rsidRDefault="00D90FAD" w:rsidP="00EA1B30">
      <w:pPr>
        <w:pStyle w:val="Ttulo1"/>
        <w:numPr>
          <w:ilvl w:val="0"/>
          <w:numId w:val="0"/>
        </w:numPr>
      </w:pPr>
      <w:r w:rsidRPr="001967ED">
        <w:t xml:space="preserve"> </w:t>
      </w:r>
      <w:bookmarkStart w:id="1" w:name="_Toc30953209"/>
      <w:r w:rsidRPr="00170B09">
        <w:t>ABSTRAC</w:t>
      </w:r>
      <w:r w:rsidR="00EF7A93">
        <w:t>.</w:t>
      </w:r>
      <w:bookmarkEnd w:id="1"/>
    </w:p>
    <w:p w14:paraId="5D4BEF4B" w14:textId="39531021" w:rsidR="00D90FAD" w:rsidRPr="00D9658A" w:rsidRDefault="00F17DE7" w:rsidP="00D9658A">
      <w:proofErr w:type="spellStart"/>
      <w:r w:rsidRPr="00F17DE7">
        <w:t>The</w:t>
      </w:r>
      <w:proofErr w:type="spellEnd"/>
      <w:r w:rsidRPr="00F17DE7">
        <w:t xml:space="preserve"> </w:t>
      </w:r>
      <w:proofErr w:type="spellStart"/>
      <w:r w:rsidRPr="00F17DE7">
        <w:t>project</w:t>
      </w:r>
      <w:proofErr w:type="spellEnd"/>
      <w:r w:rsidRPr="00F17DE7">
        <w:t xml:space="preserve"> </w:t>
      </w:r>
      <w:proofErr w:type="spellStart"/>
      <w:r w:rsidRPr="00F17DE7">
        <w:t>titled</w:t>
      </w:r>
      <w:proofErr w:type="spellEnd"/>
      <w:r w:rsidRPr="00F17DE7">
        <w:t xml:space="preserve"> </w:t>
      </w:r>
      <w:proofErr w:type="spellStart"/>
      <w:r w:rsidRPr="00F17DE7">
        <w:rPr>
          <w:b/>
          <w:bCs/>
        </w:rPr>
        <w:t>EventConnect</w:t>
      </w:r>
      <w:proofErr w:type="spellEnd"/>
      <w:r w:rsidRPr="00F17DE7">
        <w:t xml:space="preserve"> </w:t>
      </w:r>
      <w:proofErr w:type="spellStart"/>
      <w:r w:rsidRPr="00F17DE7">
        <w:t>focuses</w:t>
      </w:r>
      <w:proofErr w:type="spellEnd"/>
      <w:r w:rsidRPr="00F17DE7">
        <w:t xml:space="preserve"> </w:t>
      </w:r>
      <w:proofErr w:type="spellStart"/>
      <w:r w:rsidRPr="00F17DE7">
        <w:t>on</w:t>
      </w:r>
      <w:proofErr w:type="spellEnd"/>
      <w:r w:rsidRPr="00F17DE7">
        <w:t xml:space="preserve"> </w:t>
      </w:r>
      <w:proofErr w:type="spellStart"/>
      <w:r w:rsidRPr="00F17DE7">
        <w:t>the</w:t>
      </w:r>
      <w:proofErr w:type="spellEnd"/>
      <w:r w:rsidRPr="00F17DE7">
        <w:t xml:space="preserve"> </w:t>
      </w:r>
      <w:proofErr w:type="spellStart"/>
      <w:r w:rsidRPr="00F17DE7">
        <w:t>development</w:t>
      </w:r>
      <w:proofErr w:type="spellEnd"/>
      <w:r w:rsidRPr="00F17DE7">
        <w:t xml:space="preserve"> </w:t>
      </w:r>
      <w:proofErr w:type="spellStart"/>
      <w:r w:rsidRPr="00F17DE7">
        <w:t>of</w:t>
      </w:r>
      <w:proofErr w:type="spellEnd"/>
      <w:r w:rsidRPr="00F17DE7">
        <w:t xml:space="preserve"> a web </w:t>
      </w:r>
      <w:proofErr w:type="spellStart"/>
      <w:r w:rsidRPr="00F17DE7">
        <w:t>platform</w:t>
      </w:r>
      <w:proofErr w:type="spellEnd"/>
      <w:r w:rsidRPr="00F17DE7">
        <w:t xml:space="preserve"> </w:t>
      </w:r>
      <w:proofErr w:type="spellStart"/>
      <w:r w:rsidRPr="00F17DE7">
        <w:t>for</w:t>
      </w:r>
      <w:proofErr w:type="spellEnd"/>
      <w:r w:rsidRPr="00F17DE7">
        <w:t xml:space="preserve"> </w:t>
      </w:r>
      <w:proofErr w:type="spellStart"/>
      <w:r w:rsidRPr="00F17DE7">
        <w:t>service</w:t>
      </w:r>
      <w:proofErr w:type="spellEnd"/>
      <w:r w:rsidRPr="00F17DE7">
        <w:t xml:space="preserve"> </w:t>
      </w:r>
      <w:proofErr w:type="spellStart"/>
      <w:r w:rsidRPr="00F17DE7">
        <w:t>hiring</w:t>
      </w:r>
      <w:proofErr w:type="spellEnd"/>
      <w:r w:rsidRPr="00F17DE7">
        <w:t xml:space="preserve">. </w:t>
      </w:r>
      <w:proofErr w:type="spellStart"/>
      <w:r w:rsidRPr="00F17DE7">
        <w:t>This</w:t>
      </w:r>
      <w:proofErr w:type="spellEnd"/>
      <w:r w:rsidRPr="00F17DE7">
        <w:t xml:space="preserve"> </w:t>
      </w:r>
      <w:proofErr w:type="spellStart"/>
      <w:r w:rsidRPr="00F17DE7">
        <w:t>platform</w:t>
      </w:r>
      <w:proofErr w:type="spellEnd"/>
      <w:r w:rsidRPr="00F17DE7">
        <w:t xml:space="preserve"> </w:t>
      </w:r>
      <w:proofErr w:type="spellStart"/>
      <w:r w:rsidRPr="00F17DE7">
        <w:t>is</w:t>
      </w:r>
      <w:proofErr w:type="spellEnd"/>
      <w:r w:rsidRPr="00F17DE7">
        <w:t xml:space="preserve"> </w:t>
      </w:r>
      <w:proofErr w:type="spellStart"/>
      <w:r w:rsidRPr="00F17DE7">
        <w:t>designed</w:t>
      </w:r>
      <w:proofErr w:type="spellEnd"/>
      <w:r w:rsidRPr="00F17DE7">
        <w:t xml:space="preserve"> </w:t>
      </w:r>
      <w:proofErr w:type="spellStart"/>
      <w:r w:rsidRPr="00F17DE7">
        <w:t>for</w:t>
      </w:r>
      <w:proofErr w:type="spellEnd"/>
      <w:r w:rsidRPr="00F17DE7">
        <w:t xml:space="preserve"> </w:t>
      </w:r>
      <w:proofErr w:type="spellStart"/>
      <w:r w:rsidRPr="00F17DE7">
        <w:t>both</w:t>
      </w:r>
      <w:proofErr w:type="spellEnd"/>
      <w:r w:rsidRPr="00F17DE7">
        <w:t xml:space="preserve"> </w:t>
      </w:r>
      <w:proofErr w:type="spellStart"/>
      <w:r w:rsidRPr="00F17DE7">
        <w:t>event</w:t>
      </w:r>
      <w:proofErr w:type="spellEnd"/>
      <w:r w:rsidRPr="00F17DE7">
        <w:t xml:space="preserve"> </w:t>
      </w:r>
      <w:proofErr w:type="spellStart"/>
      <w:r w:rsidRPr="00F17DE7">
        <w:t>organizers</w:t>
      </w:r>
      <w:proofErr w:type="spellEnd"/>
      <w:r w:rsidRPr="00F17DE7">
        <w:t xml:space="preserve"> and </w:t>
      </w:r>
      <w:proofErr w:type="spellStart"/>
      <w:r w:rsidRPr="00F17DE7">
        <w:t>individuals</w:t>
      </w:r>
      <w:proofErr w:type="spellEnd"/>
      <w:r w:rsidRPr="00F17DE7">
        <w:t xml:space="preserve"> </w:t>
      </w:r>
      <w:proofErr w:type="spellStart"/>
      <w:r w:rsidRPr="00F17DE7">
        <w:t>who</w:t>
      </w:r>
      <w:proofErr w:type="spellEnd"/>
      <w:r w:rsidRPr="00F17DE7">
        <w:t xml:space="preserve"> </w:t>
      </w:r>
      <w:proofErr w:type="spellStart"/>
      <w:r w:rsidRPr="00F17DE7">
        <w:t>require</w:t>
      </w:r>
      <w:proofErr w:type="spellEnd"/>
      <w:r w:rsidRPr="00F17DE7">
        <w:t xml:space="preserve"> general </w:t>
      </w:r>
      <w:proofErr w:type="spellStart"/>
      <w:r w:rsidRPr="00F17DE7">
        <w:t>services</w:t>
      </w:r>
      <w:proofErr w:type="spellEnd"/>
      <w:r w:rsidRPr="00F17DE7">
        <w:t xml:space="preserve"> (</w:t>
      </w:r>
      <w:proofErr w:type="spellStart"/>
      <w:r w:rsidRPr="00F17DE7">
        <w:t>plumbing</w:t>
      </w:r>
      <w:proofErr w:type="spellEnd"/>
      <w:r w:rsidRPr="00F17DE7">
        <w:t xml:space="preserve">, catering, </w:t>
      </w:r>
      <w:proofErr w:type="spellStart"/>
      <w:r w:rsidRPr="00F17DE7">
        <w:t>makeup</w:t>
      </w:r>
      <w:proofErr w:type="spellEnd"/>
      <w:r w:rsidRPr="00F17DE7">
        <w:t xml:space="preserve">, etc.), </w:t>
      </w:r>
      <w:proofErr w:type="spellStart"/>
      <w:r w:rsidRPr="00F17DE7">
        <w:t>integrating</w:t>
      </w:r>
      <w:proofErr w:type="spellEnd"/>
      <w:r w:rsidRPr="00F17DE7">
        <w:t xml:space="preserve"> </w:t>
      </w:r>
      <w:proofErr w:type="spellStart"/>
      <w:r w:rsidRPr="00F17DE7">
        <w:t>modern</w:t>
      </w:r>
      <w:proofErr w:type="spellEnd"/>
      <w:r w:rsidRPr="00F17DE7">
        <w:t xml:space="preserve"> </w:t>
      </w:r>
      <w:proofErr w:type="spellStart"/>
      <w:r w:rsidRPr="00F17DE7">
        <w:t>features</w:t>
      </w:r>
      <w:proofErr w:type="spellEnd"/>
      <w:r w:rsidRPr="00F17DE7">
        <w:t xml:space="preserve"> </w:t>
      </w:r>
      <w:proofErr w:type="spellStart"/>
      <w:r w:rsidRPr="00F17DE7">
        <w:t>that</w:t>
      </w:r>
      <w:proofErr w:type="spellEnd"/>
      <w:r w:rsidRPr="00F17DE7">
        <w:t xml:space="preserve"> </w:t>
      </w:r>
      <w:proofErr w:type="spellStart"/>
      <w:r w:rsidRPr="00F17DE7">
        <w:t>facilitate</w:t>
      </w:r>
      <w:proofErr w:type="spellEnd"/>
      <w:r w:rsidRPr="00F17DE7">
        <w:t xml:space="preserve"> </w:t>
      </w:r>
      <w:proofErr w:type="spellStart"/>
      <w:r w:rsidRPr="00F17DE7">
        <w:t>the</w:t>
      </w:r>
      <w:proofErr w:type="spellEnd"/>
      <w:r w:rsidRPr="00F17DE7">
        <w:t xml:space="preserve"> </w:t>
      </w:r>
      <w:proofErr w:type="spellStart"/>
      <w:r w:rsidRPr="00F17DE7">
        <w:t>efficient</w:t>
      </w:r>
      <w:proofErr w:type="spellEnd"/>
      <w:r w:rsidRPr="00F17DE7">
        <w:t xml:space="preserve">, </w:t>
      </w:r>
      <w:proofErr w:type="spellStart"/>
      <w:r w:rsidRPr="00F17DE7">
        <w:t>secure</w:t>
      </w:r>
      <w:proofErr w:type="spellEnd"/>
      <w:r w:rsidRPr="00F17DE7">
        <w:t xml:space="preserve">, and </w:t>
      </w:r>
      <w:proofErr w:type="spellStart"/>
      <w:r w:rsidRPr="00F17DE7">
        <w:t>centralized</w:t>
      </w:r>
      <w:proofErr w:type="spellEnd"/>
      <w:r w:rsidRPr="00F17DE7">
        <w:t xml:space="preserve"> </w:t>
      </w:r>
      <w:proofErr w:type="spellStart"/>
      <w:r w:rsidRPr="00F17DE7">
        <w:t>connection</w:t>
      </w:r>
      <w:proofErr w:type="spellEnd"/>
      <w:r w:rsidRPr="00F17DE7">
        <w:t xml:space="preserve"> </w:t>
      </w:r>
      <w:proofErr w:type="spellStart"/>
      <w:r w:rsidRPr="00F17DE7">
        <w:t>between</w:t>
      </w:r>
      <w:proofErr w:type="spellEnd"/>
      <w:r w:rsidRPr="00F17DE7">
        <w:t xml:space="preserve"> </w:t>
      </w:r>
      <w:proofErr w:type="spellStart"/>
      <w:r w:rsidRPr="00F17DE7">
        <w:t>clients</w:t>
      </w:r>
      <w:proofErr w:type="spellEnd"/>
      <w:r w:rsidRPr="00F17DE7">
        <w:t xml:space="preserve"> and </w:t>
      </w:r>
      <w:proofErr w:type="spellStart"/>
      <w:r w:rsidRPr="00F17DE7">
        <w:t>service</w:t>
      </w:r>
      <w:proofErr w:type="spellEnd"/>
      <w:r w:rsidRPr="00F17DE7">
        <w:t xml:space="preserve"> </w:t>
      </w:r>
      <w:proofErr w:type="spellStart"/>
      <w:r w:rsidRPr="00F17DE7">
        <w:t>providers</w:t>
      </w:r>
      <w:proofErr w:type="spellEnd"/>
      <w:r w:rsidRPr="00F17DE7">
        <w:t>.</w:t>
      </w:r>
    </w:p>
    <w:p w14:paraId="4527FE51" w14:textId="77777777" w:rsidR="00D9658A" w:rsidRDefault="00D9658A" w:rsidP="00B11278">
      <w:pPr>
        <w:rPr>
          <w:rFonts w:cs="Arial"/>
          <w:b/>
          <w:caps/>
          <w:szCs w:val="24"/>
        </w:rPr>
      </w:pPr>
    </w:p>
    <w:p w14:paraId="2A543CBF" w14:textId="77777777" w:rsidR="00D90FAD" w:rsidRDefault="00D90FAD" w:rsidP="00B11278">
      <w:pPr>
        <w:rPr>
          <w:rFonts w:cs="Arial"/>
          <w:b/>
          <w:caps/>
          <w:szCs w:val="24"/>
        </w:rPr>
      </w:pPr>
    </w:p>
    <w:p w14:paraId="7CAB449F" w14:textId="77777777" w:rsidR="00D90FAD" w:rsidRDefault="00D90FAD" w:rsidP="00B11278">
      <w:pPr>
        <w:rPr>
          <w:rFonts w:cs="Arial"/>
          <w:b/>
          <w:caps/>
          <w:szCs w:val="24"/>
        </w:rPr>
      </w:pPr>
    </w:p>
    <w:p w14:paraId="517494C7" w14:textId="77777777" w:rsidR="00D90FAD" w:rsidRDefault="00D90FAD" w:rsidP="00B11278">
      <w:pPr>
        <w:rPr>
          <w:rFonts w:cs="Arial"/>
          <w:b/>
          <w:caps/>
          <w:szCs w:val="24"/>
        </w:rPr>
      </w:pPr>
    </w:p>
    <w:p w14:paraId="007C6A71" w14:textId="77777777" w:rsidR="00D90FAD" w:rsidRDefault="00D90FAD" w:rsidP="00B11278">
      <w:pPr>
        <w:rPr>
          <w:rFonts w:cs="Arial"/>
          <w:b/>
          <w:caps/>
          <w:szCs w:val="24"/>
        </w:rPr>
      </w:pPr>
    </w:p>
    <w:p w14:paraId="400C23DA" w14:textId="77777777" w:rsidR="00D90FAD" w:rsidRDefault="00D90FAD" w:rsidP="00B11278">
      <w:pPr>
        <w:rPr>
          <w:rFonts w:cs="Arial"/>
          <w:b/>
          <w:caps/>
          <w:szCs w:val="24"/>
        </w:rPr>
      </w:pPr>
    </w:p>
    <w:p w14:paraId="2CC841E2" w14:textId="77777777" w:rsidR="005B07F2" w:rsidRPr="00170B09" w:rsidRDefault="005B07F2" w:rsidP="00DE0FBA">
      <w:pPr>
        <w:pStyle w:val="Ttulo1"/>
        <w:numPr>
          <w:ilvl w:val="0"/>
          <w:numId w:val="20"/>
        </w:numPr>
        <w:ind w:left="284" w:hanging="284"/>
        <w:rPr>
          <w:rFonts w:cs="Arial"/>
          <w:szCs w:val="24"/>
        </w:rPr>
      </w:pPr>
      <w:bookmarkStart w:id="2" w:name="_Toc491934958"/>
      <w:bookmarkStart w:id="3" w:name="_Toc30953210"/>
      <w:r w:rsidRPr="00170B09">
        <w:rPr>
          <w:rFonts w:cs="Arial"/>
          <w:szCs w:val="24"/>
        </w:rPr>
        <w:t>INTRODUCCIÓN</w:t>
      </w:r>
      <w:bookmarkEnd w:id="2"/>
      <w:bookmarkEnd w:id="3"/>
    </w:p>
    <w:p w14:paraId="79D27E55" w14:textId="77777777" w:rsidR="00F17DE7" w:rsidRPr="00F17DE7" w:rsidRDefault="00F17DE7" w:rsidP="00F17DE7">
      <w:pPr>
        <w:pStyle w:val="Prrafodelista"/>
        <w:spacing w:before="100" w:beforeAutospacing="1" w:after="100" w:afterAutospacing="1"/>
        <w:ind w:left="1080"/>
        <w:jc w:val="left"/>
        <w:rPr>
          <w:rFonts w:ascii="Times New Roman" w:eastAsia="Times New Roman" w:hAnsi="Times New Roman" w:cs="Times New Roman"/>
          <w:lang w:eastAsia="es-CO"/>
        </w:rPr>
      </w:pPr>
      <w:r w:rsidRPr="00F17DE7">
        <w:rPr>
          <w:rFonts w:ascii="Times New Roman" w:eastAsia="Times New Roman" w:hAnsi="Times New Roman" w:cs="Times New Roman"/>
          <w:lang w:eastAsia="es-CO"/>
        </w:rPr>
        <w:t xml:space="preserve">En un mundo cada vez más digitalizado, la necesidad de contar con plataformas que faciliten la conexión entre proveedores de servicios y usuarios se ha convertido en una demanda creciente. La organización de eventos, que involucra una serie de actividades logísticas y la contratación de servicios especializados, es un ámbito donde la eficiencia y la accesibilidad juegan un papel fundamental. En este contexto, el proyecto </w:t>
      </w:r>
      <w:proofErr w:type="spellStart"/>
      <w:r w:rsidRPr="00F17DE7">
        <w:rPr>
          <w:rFonts w:ascii="Times New Roman" w:eastAsia="Times New Roman" w:hAnsi="Times New Roman" w:cs="Times New Roman"/>
          <w:b/>
          <w:bCs/>
          <w:lang w:eastAsia="es-CO"/>
        </w:rPr>
        <w:t>EventConnect</w:t>
      </w:r>
      <w:proofErr w:type="spellEnd"/>
      <w:r w:rsidRPr="00F17DE7">
        <w:rPr>
          <w:rFonts w:ascii="Times New Roman" w:eastAsia="Times New Roman" w:hAnsi="Times New Roman" w:cs="Times New Roman"/>
          <w:lang w:eastAsia="es-CO"/>
        </w:rPr>
        <w:t xml:space="preserve"> surge como una solución innovadora para simplificar este proceso mediante el desarrollo de una </w:t>
      </w:r>
      <w:r w:rsidRPr="00F17DE7">
        <w:rPr>
          <w:rFonts w:ascii="Times New Roman" w:eastAsia="Times New Roman" w:hAnsi="Times New Roman" w:cs="Times New Roman"/>
          <w:lang w:eastAsia="es-CO"/>
        </w:rPr>
        <w:lastRenderedPageBreak/>
        <w:t>plataforma web diseñada para la contratación de servicios relacionados con eventos.</w:t>
      </w:r>
    </w:p>
    <w:p w14:paraId="1B457FB6" w14:textId="6982FBA6" w:rsidR="00F17DE7" w:rsidRDefault="00F17DE7" w:rsidP="00F17DE7">
      <w:pPr>
        <w:spacing w:before="100" w:beforeAutospacing="1" w:after="100" w:afterAutospacing="1"/>
        <w:ind w:left="720"/>
        <w:jc w:val="left"/>
        <w:rPr>
          <w:rFonts w:ascii="Times New Roman" w:eastAsia="Times New Roman" w:hAnsi="Times New Roman" w:cs="Times New Roman"/>
          <w:lang w:eastAsia="es-CO"/>
        </w:rPr>
      </w:pPr>
      <w:r w:rsidRPr="00F17DE7">
        <w:rPr>
          <w:rFonts w:ascii="Times New Roman" w:eastAsia="Times New Roman" w:hAnsi="Times New Roman" w:cs="Times New Roman"/>
          <w:lang w:eastAsia="es-CO"/>
        </w:rPr>
        <w:t xml:space="preserve">Este </w:t>
      </w:r>
      <w:r w:rsidR="00500BF3">
        <w:rPr>
          <w:rFonts w:ascii="Times New Roman" w:eastAsia="Times New Roman" w:hAnsi="Times New Roman" w:cs="Times New Roman"/>
          <w:lang w:eastAsia="es-CO"/>
        </w:rPr>
        <w:t>proyecto</w:t>
      </w:r>
      <w:r w:rsidRPr="00F17DE7">
        <w:rPr>
          <w:rFonts w:ascii="Times New Roman" w:eastAsia="Times New Roman" w:hAnsi="Times New Roman" w:cs="Times New Roman"/>
          <w:lang w:eastAsia="es-CO"/>
        </w:rPr>
        <w:t xml:space="preserve"> tiene como objetivo presentar la propuesta de desarrollo de </w:t>
      </w:r>
      <w:proofErr w:type="spellStart"/>
      <w:r w:rsidRPr="00F17DE7">
        <w:rPr>
          <w:rFonts w:ascii="Times New Roman" w:eastAsia="Times New Roman" w:hAnsi="Times New Roman" w:cs="Times New Roman"/>
          <w:b/>
          <w:bCs/>
          <w:lang w:eastAsia="es-CO"/>
        </w:rPr>
        <w:t>EventConnect</w:t>
      </w:r>
      <w:proofErr w:type="spellEnd"/>
      <w:r w:rsidRPr="00F17DE7">
        <w:rPr>
          <w:rFonts w:ascii="Times New Roman" w:eastAsia="Times New Roman" w:hAnsi="Times New Roman" w:cs="Times New Roman"/>
          <w:lang w:eastAsia="es-CO"/>
        </w:rPr>
        <w:t>, una plataforma que permite a los usuarios contratar servicios como plomería, repostería, maquillaje, entre otros, a través de una interfaz intuitiva y moderna. Está dirigida tanto a aquellos que organizan eventos, como a los usuarios que necesitan estos servicios, brindando un espacio centralizado y seguro para la interacción entre ambas partes. El alcance del documento abarca desde el análisis de negocio y los requisitos funcionales de la plataforma hasta su desarrollo técnico, detallando las tecnologías utilizadas, tales como HTML, CSS, JavaScript y PHP, que son fundamentales para la construcción de la plataforma.</w:t>
      </w:r>
    </w:p>
    <w:p w14:paraId="626EF7C4" w14:textId="4658A60B" w:rsidR="00500BF3" w:rsidRPr="00F17DE7" w:rsidRDefault="00500BF3" w:rsidP="00F17DE7">
      <w:pPr>
        <w:spacing w:before="100" w:beforeAutospacing="1" w:after="100" w:afterAutospacing="1"/>
        <w:ind w:left="720"/>
        <w:jc w:val="left"/>
        <w:rPr>
          <w:rFonts w:ascii="Times New Roman" w:eastAsia="Times New Roman" w:hAnsi="Times New Roman" w:cs="Times New Roman"/>
          <w:lang w:eastAsia="es-CO"/>
        </w:rPr>
      </w:pPr>
      <w:r w:rsidRPr="00500BF3">
        <w:rPr>
          <w:rFonts w:ascii="Times New Roman" w:eastAsia="Times New Roman" w:hAnsi="Times New Roman" w:cs="Times New Roman"/>
          <w:lang w:eastAsia="es-CO"/>
        </w:rPr>
        <w:t>Asimismo, se contempla el diseño de una interfaz amigable y accesible, que permita una navegación intuitiva para los diferentes tipos de usuarios, fomentando una experiencia satisfactoria desde el ingreso al sitio hasta la contratación final de los servicios. También se incluye la estructuración de las bases de datos necesarias para almacenar la información de los usuarios, servicios disponibles, valoraciones y otros elementos esenciales para el funcionamiento óptimo del sistema.</w:t>
      </w:r>
    </w:p>
    <w:p w14:paraId="75BE28DC" w14:textId="77777777" w:rsidR="005B07F2" w:rsidRDefault="005B07F2" w:rsidP="005B07F2">
      <w:pPr>
        <w:jc w:val="left"/>
        <w:rPr>
          <w:rFonts w:eastAsia="Calibri" w:cs="Arial"/>
          <w:szCs w:val="24"/>
        </w:rPr>
      </w:pPr>
    </w:p>
    <w:p w14:paraId="1B327EDA" w14:textId="77777777" w:rsidR="004D498C" w:rsidRDefault="004D498C" w:rsidP="005B07F2">
      <w:pPr>
        <w:jc w:val="left"/>
        <w:rPr>
          <w:rFonts w:eastAsia="Calibri" w:cs="Arial"/>
          <w:szCs w:val="24"/>
        </w:rPr>
      </w:pPr>
    </w:p>
    <w:p w14:paraId="7B393FA4" w14:textId="77777777" w:rsidR="004D498C" w:rsidRDefault="004D498C" w:rsidP="005B07F2">
      <w:pPr>
        <w:jc w:val="left"/>
        <w:rPr>
          <w:rFonts w:eastAsia="Calibri" w:cs="Arial"/>
          <w:szCs w:val="24"/>
        </w:rPr>
      </w:pPr>
    </w:p>
    <w:p w14:paraId="5E4B7D99" w14:textId="77777777" w:rsidR="004D498C" w:rsidRDefault="004D498C" w:rsidP="005B07F2">
      <w:pPr>
        <w:jc w:val="left"/>
        <w:rPr>
          <w:rFonts w:eastAsia="Calibri" w:cs="Arial"/>
          <w:szCs w:val="24"/>
        </w:rPr>
      </w:pPr>
    </w:p>
    <w:p w14:paraId="111E3CB6" w14:textId="77777777" w:rsidR="004D498C" w:rsidRDefault="004D498C" w:rsidP="005B07F2">
      <w:pPr>
        <w:jc w:val="left"/>
        <w:rPr>
          <w:rFonts w:eastAsia="Calibri" w:cs="Arial"/>
          <w:szCs w:val="24"/>
        </w:rPr>
      </w:pPr>
    </w:p>
    <w:p w14:paraId="500BDBB2" w14:textId="77777777" w:rsidR="004D498C" w:rsidRDefault="004D498C" w:rsidP="005B07F2">
      <w:pPr>
        <w:jc w:val="left"/>
        <w:rPr>
          <w:rFonts w:eastAsia="Calibri" w:cs="Arial"/>
          <w:szCs w:val="24"/>
        </w:rPr>
      </w:pPr>
    </w:p>
    <w:p w14:paraId="71F823BD" w14:textId="77777777" w:rsidR="004D498C" w:rsidRDefault="004D498C" w:rsidP="005B07F2">
      <w:pPr>
        <w:jc w:val="left"/>
        <w:rPr>
          <w:rFonts w:eastAsia="Calibri" w:cs="Arial"/>
          <w:szCs w:val="24"/>
        </w:rPr>
      </w:pPr>
    </w:p>
    <w:p w14:paraId="577FEEF6" w14:textId="77777777" w:rsidR="004D498C" w:rsidRDefault="004D498C" w:rsidP="005B07F2">
      <w:pPr>
        <w:jc w:val="left"/>
        <w:rPr>
          <w:rFonts w:eastAsia="Calibri" w:cs="Arial"/>
          <w:szCs w:val="24"/>
        </w:rPr>
      </w:pPr>
    </w:p>
    <w:p w14:paraId="61FF4362" w14:textId="77777777" w:rsidR="004D498C" w:rsidRDefault="004D498C" w:rsidP="005B07F2">
      <w:pPr>
        <w:jc w:val="left"/>
        <w:rPr>
          <w:rFonts w:eastAsia="Calibri" w:cs="Arial"/>
          <w:szCs w:val="24"/>
        </w:rPr>
      </w:pPr>
    </w:p>
    <w:p w14:paraId="18C8F5A6" w14:textId="77777777" w:rsidR="004D498C" w:rsidRDefault="004D498C" w:rsidP="005B07F2">
      <w:pPr>
        <w:jc w:val="left"/>
        <w:rPr>
          <w:rFonts w:eastAsia="Calibri" w:cs="Arial"/>
          <w:szCs w:val="24"/>
        </w:rPr>
      </w:pPr>
    </w:p>
    <w:p w14:paraId="70849C1F" w14:textId="77777777" w:rsidR="004D498C" w:rsidRDefault="004D498C" w:rsidP="005B07F2">
      <w:pPr>
        <w:jc w:val="left"/>
        <w:rPr>
          <w:rFonts w:eastAsia="Calibri" w:cs="Arial"/>
          <w:szCs w:val="24"/>
        </w:rPr>
      </w:pPr>
    </w:p>
    <w:p w14:paraId="2A6641A8" w14:textId="77777777" w:rsidR="004D498C" w:rsidRDefault="004D498C" w:rsidP="005B07F2">
      <w:pPr>
        <w:jc w:val="left"/>
        <w:rPr>
          <w:rFonts w:eastAsia="Calibri" w:cs="Arial"/>
          <w:szCs w:val="24"/>
        </w:rPr>
      </w:pPr>
    </w:p>
    <w:p w14:paraId="2FF18F31" w14:textId="77777777" w:rsidR="00165834" w:rsidRPr="00170B09" w:rsidRDefault="00587A2E" w:rsidP="001967ED">
      <w:pPr>
        <w:pStyle w:val="Ttulo1"/>
        <w:numPr>
          <w:ilvl w:val="0"/>
          <w:numId w:val="20"/>
        </w:numPr>
        <w:rPr>
          <w:rFonts w:eastAsia="Calibri" w:cs="Arial"/>
          <w:szCs w:val="24"/>
        </w:rPr>
      </w:pPr>
      <w:bookmarkStart w:id="4" w:name="_Toc30953211"/>
      <w:r w:rsidRPr="00170B09">
        <w:rPr>
          <w:rFonts w:eastAsia="Times New Roman" w:cs="Arial"/>
          <w:szCs w:val="24"/>
        </w:rPr>
        <w:t>PLANTEAMIENTO DEL PROBLEMA</w:t>
      </w:r>
      <w:bookmarkEnd w:id="4"/>
    </w:p>
    <w:p w14:paraId="0E53ADC0" w14:textId="77777777" w:rsidR="002E23B5" w:rsidRDefault="002E23B5" w:rsidP="002E23B5">
      <w:pPr>
        <w:jc w:val="left"/>
        <w:rPr>
          <w:rFonts w:eastAsia="Calibri" w:cs="Arial"/>
          <w:szCs w:val="24"/>
        </w:rPr>
      </w:pPr>
      <w:r w:rsidRPr="002E23B5">
        <w:rPr>
          <w:rFonts w:eastAsia="Calibri" w:cs="Arial"/>
          <w:szCs w:val="24"/>
        </w:rPr>
        <w:t>En la actualidad, muchas personas se enfrentan a diversas dificultades al momento de organizar un evento, debido a la falta de acceso rápido, seguro y confiable a servicios especializados como decoración, sonido, repostería, maquillaje, plomería, entre otros. Esta situación se ve agravada por la informalidad con la que operan algunos proveedores, la desorganización en la contratación de los mismos, y la carencia de herramientas digitales que centralicen la oferta y demanda de estos servicios en un solo lugar.</w:t>
      </w:r>
    </w:p>
    <w:p w14:paraId="516BB5BE" w14:textId="1D16CA18" w:rsidR="002E23B5" w:rsidRPr="002E23B5" w:rsidRDefault="002E23B5" w:rsidP="002E23B5">
      <w:pPr>
        <w:jc w:val="left"/>
        <w:rPr>
          <w:rFonts w:eastAsia="Calibri" w:cs="Arial"/>
          <w:szCs w:val="24"/>
        </w:rPr>
      </w:pPr>
      <w:r>
        <w:rPr>
          <w:rFonts w:eastAsia="Calibri" w:cs="Arial"/>
          <w:szCs w:val="24"/>
        </w:rPr>
        <w:t xml:space="preserve"> </w:t>
      </w:r>
      <w:r w:rsidRPr="002E23B5">
        <w:rPr>
          <w:rFonts w:eastAsia="Calibri" w:cs="Arial"/>
          <w:szCs w:val="24"/>
        </w:rPr>
        <w:t>En muchos entornos locales, especialmente en ciudades intermedias o sectores con escasa innovación digital, no existen plataformas especializadas que agrupen en un solo lugar a los proveedores de servicios para eventos. Esto genera una fragmentación del mercado, en donde los usuarios deben navegar entre diferentes canales, contactos personales, páginas de redes sociales y mensajes por aplicaciones para conseguir lo que necesitan. Este proceso no solo es ineficiente, sino también desalentador para quienes desean planificar un evento sin complicaciones.</w:t>
      </w:r>
    </w:p>
    <w:p w14:paraId="2C2807E0" w14:textId="77777777" w:rsidR="002E23B5" w:rsidRDefault="002E23B5" w:rsidP="002E23B5">
      <w:pPr>
        <w:jc w:val="left"/>
        <w:rPr>
          <w:rFonts w:eastAsia="Calibri" w:cs="Arial"/>
          <w:szCs w:val="24"/>
        </w:rPr>
      </w:pPr>
      <w:r w:rsidRPr="002E23B5">
        <w:rPr>
          <w:rFonts w:eastAsia="Calibri" w:cs="Arial"/>
          <w:szCs w:val="24"/>
        </w:rPr>
        <w:t>Por otra parte, los proveedores también enfrentan serias dificultades para promocionar sus servicios, posicionarse en el mercado y competir en igualdad de condiciones. Muchos de ellos carecen de presencia digital, lo que reduce significativamente sus oportunidades de negocio. En ese sentido, existe un vacío evidente que podría ser aprovechado por una solución tecnológica que permita centralizar esta dinámica, favoreciendo tanto a los oferentes como a los demandantes.</w:t>
      </w:r>
    </w:p>
    <w:p w14:paraId="0724F5BA" w14:textId="77777777" w:rsidR="002E23B5" w:rsidRPr="002E23B5" w:rsidRDefault="002E23B5" w:rsidP="002E23B5">
      <w:pPr>
        <w:jc w:val="left"/>
        <w:rPr>
          <w:rFonts w:eastAsia="Calibri" w:cs="Arial"/>
          <w:szCs w:val="24"/>
        </w:rPr>
      </w:pPr>
      <w:r w:rsidRPr="002E23B5">
        <w:rPr>
          <w:rFonts w:eastAsia="Calibri" w:cs="Arial"/>
          <w:szCs w:val="24"/>
        </w:rPr>
        <w:t xml:space="preserve">Frente a esta problemática, surge la necesidad de desarrollar una plataforma web que integre, en un solo espacio, la oferta y la demanda de servicios para eventos, permitiendo a los usuarios encontrar proveedores calificados, comparar precios, consultar valoraciones y realizar contrataciones de manera ágil y segura. Esta plataforma, denominada </w:t>
      </w:r>
      <w:proofErr w:type="spellStart"/>
      <w:r w:rsidRPr="002E23B5">
        <w:rPr>
          <w:rFonts w:eastAsia="Calibri" w:cs="Arial"/>
          <w:b/>
          <w:bCs/>
          <w:szCs w:val="24"/>
        </w:rPr>
        <w:t>EventConnect</w:t>
      </w:r>
      <w:proofErr w:type="spellEnd"/>
      <w:r w:rsidRPr="002E23B5">
        <w:rPr>
          <w:rFonts w:eastAsia="Calibri" w:cs="Arial"/>
          <w:szCs w:val="24"/>
        </w:rPr>
        <w:t xml:space="preserve">, se plantea como una solución innovadora que busca transformar la manera en que se gestionan los servicios relacionados </w:t>
      </w:r>
      <w:r w:rsidRPr="002E23B5">
        <w:rPr>
          <w:rFonts w:eastAsia="Calibri" w:cs="Arial"/>
          <w:szCs w:val="24"/>
        </w:rPr>
        <w:lastRenderedPageBreak/>
        <w:t>con eventos, apoyándose en tecnologías como HTML, CSS, JavaScript y PHP para su implementación.</w:t>
      </w:r>
    </w:p>
    <w:p w14:paraId="2FF39ACA" w14:textId="77777777" w:rsidR="002E23B5" w:rsidRPr="002E23B5" w:rsidRDefault="002E23B5" w:rsidP="002E23B5">
      <w:pPr>
        <w:jc w:val="left"/>
        <w:rPr>
          <w:rFonts w:eastAsia="Calibri" w:cs="Arial"/>
          <w:szCs w:val="24"/>
        </w:rPr>
      </w:pPr>
      <w:r w:rsidRPr="002E23B5">
        <w:rPr>
          <w:rFonts w:eastAsia="Calibri" w:cs="Arial"/>
          <w:szCs w:val="24"/>
        </w:rPr>
        <w:t>Este proyecto se centrará en el análisis, diseño y desarrollo de dicha plataforma, delimitando su alcance al entorno urbano y al proceso de conexión entre usuarios y proveedores, sin abordar otros aspectos logísticos más amplios del evento en sí, como montaje, ejecución o gestión de presupuestos.</w:t>
      </w:r>
    </w:p>
    <w:p w14:paraId="2F861665" w14:textId="444F3A1D" w:rsidR="002E23B5" w:rsidRPr="002E23B5" w:rsidRDefault="002E23B5" w:rsidP="002E23B5">
      <w:pPr>
        <w:jc w:val="left"/>
        <w:rPr>
          <w:rFonts w:eastAsia="Calibri" w:cs="Arial"/>
          <w:szCs w:val="24"/>
        </w:rPr>
      </w:pPr>
    </w:p>
    <w:p w14:paraId="38CAC0CA" w14:textId="77777777" w:rsidR="002E23B5" w:rsidRPr="002E23B5" w:rsidRDefault="002E23B5" w:rsidP="002E23B5">
      <w:pPr>
        <w:jc w:val="left"/>
        <w:rPr>
          <w:rFonts w:eastAsia="Calibri" w:cs="Arial"/>
          <w:szCs w:val="24"/>
        </w:rPr>
      </w:pPr>
    </w:p>
    <w:p w14:paraId="5758389B" w14:textId="16C2EBA7" w:rsidR="00165834" w:rsidRPr="00170B09" w:rsidRDefault="00165834" w:rsidP="005B07F2">
      <w:pPr>
        <w:jc w:val="left"/>
        <w:rPr>
          <w:rFonts w:eastAsia="Calibri" w:cs="Arial"/>
          <w:szCs w:val="24"/>
        </w:rPr>
      </w:pPr>
    </w:p>
    <w:p w14:paraId="6E807404" w14:textId="77777777" w:rsidR="00364421" w:rsidRPr="00170B09" w:rsidRDefault="00364421" w:rsidP="005B07F2">
      <w:pPr>
        <w:jc w:val="left"/>
        <w:rPr>
          <w:rFonts w:eastAsia="Calibri" w:cs="Arial"/>
          <w:szCs w:val="24"/>
        </w:rPr>
      </w:pPr>
    </w:p>
    <w:p w14:paraId="50EFA048" w14:textId="77777777" w:rsidR="00364421" w:rsidRPr="00170B09" w:rsidRDefault="00364421" w:rsidP="005B07F2">
      <w:pPr>
        <w:jc w:val="left"/>
        <w:rPr>
          <w:rFonts w:eastAsia="Calibri" w:cs="Arial"/>
          <w:szCs w:val="24"/>
        </w:rPr>
      </w:pPr>
    </w:p>
    <w:p w14:paraId="13E4DA7A" w14:textId="77777777" w:rsidR="00364421" w:rsidRPr="00170B09" w:rsidRDefault="00364421" w:rsidP="005B07F2">
      <w:pPr>
        <w:jc w:val="left"/>
        <w:rPr>
          <w:rFonts w:eastAsia="Calibri" w:cs="Arial"/>
          <w:szCs w:val="24"/>
        </w:rPr>
      </w:pPr>
    </w:p>
    <w:p w14:paraId="4D9E3883" w14:textId="77777777" w:rsidR="00165834" w:rsidRPr="00170B09" w:rsidRDefault="00165834" w:rsidP="005B07F2">
      <w:pPr>
        <w:jc w:val="left"/>
        <w:rPr>
          <w:rFonts w:eastAsia="Calibri" w:cs="Arial"/>
          <w:szCs w:val="24"/>
        </w:rPr>
      </w:pPr>
    </w:p>
    <w:p w14:paraId="49EACA4A" w14:textId="77777777" w:rsidR="00364421" w:rsidRPr="00170B09" w:rsidRDefault="00364421" w:rsidP="00CE0842">
      <w:pPr>
        <w:pStyle w:val="Ttulo1"/>
        <w:numPr>
          <w:ilvl w:val="0"/>
          <w:numId w:val="20"/>
        </w:numPr>
        <w:rPr>
          <w:rFonts w:eastAsia="Calibri" w:cs="Arial"/>
          <w:szCs w:val="24"/>
        </w:rPr>
      </w:pPr>
      <w:bookmarkStart w:id="5" w:name="_Toc30953212"/>
      <w:r w:rsidRPr="00170B09">
        <w:rPr>
          <w:rFonts w:eastAsia="Calibri" w:cs="Arial"/>
          <w:szCs w:val="24"/>
        </w:rPr>
        <w:t>JUSTIFICACIÓN</w:t>
      </w:r>
      <w:bookmarkEnd w:id="5"/>
    </w:p>
    <w:p w14:paraId="3D054F3D" w14:textId="77777777" w:rsidR="00AB5C8A" w:rsidRPr="00AB5C8A" w:rsidRDefault="00AB5C8A" w:rsidP="00AB5C8A">
      <w:pPr>
        <w:spacing w:before="100" w:beforeAutospacing="1" w:after="100" w:afterAutospacing="1"/>
        <w:ind w:left="720"/>
        <w:jc w:val="left"/>
        <w:rPr>
          <w:rFonts w:ascii="Times New Roman" w:eastAsia="Times New Roman" w:hAnsi="Times New Roman" w:cs="Times New Roman"/>
          <w:lang w:eastAsia="es-CO"/>
        </w:rPr>
      </w:pPr>
      <w:r w:rsidRPr="00AB5C8A">
        <w:rPr>
          <w:rFonts w:ascii="Times New Roman" w:eastAsia="Times New Roman" w:hAnsi="Times New Roman" w:cs="Times New Roman"/>
          <w:lang w:eastAsia="es-CO"/>
        </w:rPr>
        <w:t xml:space="preserve">La creciente dificultad que enfrentan las personas al momento de organizar eventos, debido a la falta de acceso centralizado a servicios especializados y confiables, pone en evidencia una necesidad insatisfecha en muchos contextos locales. En especial, en sectores donde la innovación tecnológica es limitada y donde los procesos de contratación se dan de forma dispersa e informal, se hace urgente contar con una solución que integre de forma eficiente la oferta y la demanda de servicios para eventos. El proyecto </w:t>
      </w:r>
      <w:proofErr w:type="spellStart"/>
      <w:r w:rsidRPr="00AB5C8A">
        <w:rPr>
          <w:rFonts w:ascii="Times New Roman" w:eastAsia="Times New Roman" w:hAnsi="Times New Roman" w:cs="Times New Roman"/>
          <w:b/>
          <w:bCs/>
          <w:lang w:eastAsia="es-CO"/>
        </w:rPr>
        <w:t>EventConnect</w:t>
      </w:r>
      <w:proofErr w:type="spellEnd"/>
      <w:r w:rsidRPr="00AB5C8A">
        <w:rPr>
          <w:rFonts w:ascii="Times New Roman" w:eastAsia="Times New Roman" w:hAnsi="Times New Roman" w:cs="Times New Roman"/>
          <w:lang w:eastAsia="es-CO"/>
        </w:rPr>
        <w:t xml:space="preserve"> nace precisamente como una respuesta directa a esta problemática.</w:t>
      </w:r>
    </w:p>
    <w:p w14:paraId="0FBDA6F6" w14:textId="4FC08F2F" w:rsidR="00AB5C8A" w:rsidRPr="00AB5C8A" w:rsidRDefault="00AB5C8A" w:rsidP="00AB5C8A">
      <w:pPr>
        <w:spacing w:before="100" w:beforeAutospacing="1" w:after="100" w:afterAutospacing="1"/>
        <w:ind w:left="720"/>
        <w:jc w:val="left"/>
        <w:rPr>
          <w:rFonts w:ascii="Times New Roman" w:eastAsia="Times New Roman" w:hAnsi="Times New Roman" w:cs="Times New Roman"/>
          <w:lang w:eastAsia="es-CO"/>
        </w:rPr>
      </w:pPr>
      <w:r w:rsidRPr="00AB5C8A">
        <w:rPr>
          <w:rFonts w:ascii="Times New Roman" w:eastAsia="Times New Roman" w:hAnsi="Times New Roman" w:cs="Times New Roman"/>
          <w:lang w:eastAsia="es-CO"/>
        </w:rPr>
        <w:t xml:space="preserve">Desarrollar esta plataforma web resulta pertinente porque aborda un vacío existente en el mercado y ofrece una alternativa moderna, segura y práctica tanto para quienes buscan contratar servicios como para los que desean ofrecerlos. A diferencia de los métodos tradicionales como la búsqueda por redes sociales o referencias </w:t>
      </w:r>
      <w:proofErr w:type="gramStart"/>
      <w:r w:rsidRPr="00AB5C8A">
        <w:rPr>
          <w:rFonts w:ascii="Times New Roman" w:eastAsia="Times New Roman" w:hAnsi="Times New Roman" w:cs="Times New Roman"/>
          <w:lang w:eastAsia="es-CO"/>
        </w:rPr>
        <w:t>informales</w:t>
      </w:r>
      <w:r>
        <w:rPr>
          <w:rFonts w:ascii="Times New Roman" w:eastAsia="Times New Roman" w:hAnsi="Times New Roman" w:cs="Times New Roman"/>
          <w:lang w:eastAsia="es-CO"/>
        </w:rPr>
        <w:t xml:space="preserve"> </w:t>
      </w:r>
      <w:r w:rsidRPr="00AB5C8A">
        <w:rPr>
          <w:rFonts w:ascii="Times New Roman" w:eastAsia="Times New Roman" w:hAnsi="Times New Roman" w:cs="Times New Roman"/>
          <w:lang w:eastAsia="es-CO"/>
        </w:rPr>
        <w:t xml:space="preserve"> </w:t>
      </w:r>
      <w:proofErr w:type="spellStart"/>
      <w:r w:rsidRPr="00AB5C8A">
        <w:rPr>
          <w:rFonts w:ascii="Times New Roman" w:eastAsia="Times New Roman" w:hAnsi="Times New Roman" w:cs="Times New Roman"/>
          <w:lang w:eastAsia="es-CO"/>
        </w:rPr>
        <w:lastRenderedPageBreak/>
        <w:t>EventConnect</w:t>
      </w:r>
      <w:proofErr w:type="spellEnd"/>
      <w:proofErr w:type="gramEnd"/>
      <w:r w:rsidRPr="00AB5C8A">
        <w:rPr>
          <w:rFonts w:ascii="Times New Roman" w:eastAsia="Times New Roman" w:hAnsi="Times New Roman" w:cs="Times New Roman"/>
          <w:lang w:eastAsia="es-CO"/>
        </w:rPr>
        <w:t xml:space="preserve"> propone un entorno digital confiable en el que los usuarios podrán comparar opciones, acceder a valoraciones previas, y establecer contacto directo con proveedores calificados, optimizando el tiempo, reduciendo riesgos y mejorando la experiencia general de organización de eventos.</w:t>
      </w:r>
    </w:p>
    <w:p w14:paraId="40358A7C" w14:textId="77777777" w:rsidR="00364421" w:rsidRPr="00170B09" w:rsidRDefault="00364421" w:rsidP="00364421">
      <w:pPr>
        <w:pStyle w:val="Default"/>
        <w:spacing w:line="360" w:lineRule="auto"/>
        <w:jc w:val="both"/>
        <w:rPr>
          <w:rFonts w:ascii="Arial" w:hAnsi="Arial" w:cs="Arial"/>
        </w:rPr>
      </w:pPr>
    </w:p>
    <w:p w14:paraId="610E9741" w14:textId="77777777" w:rsidR="00364421" w:rsidRPr="00170B09" w:rsidRDefault="00364421" w:rsidP="00364421">
      <w:pPr>
        <w:pStyle w:val="Default"/>
        <w:spacing w:line="360" w:lineRule="auto"/>
        <w:jc w:val="both"/>
        <w:rPr>
          <w:rFonts w:ascii="Arial" w:hAnsi="Arial" w:cs="Arial"/>
        </w:rPr>
      </w:pPr>
    </w:p>
    <w:p w14:paraId="07CD7B26" w14:textId="77777777" w:rsidR="00364421" w:rsidRPr="00170B09" w:rsidRDefault="00364421" w:rsidP="00364421">
      <w:pPr>
        <w:pStyle w:val="Default"/>
        <w:spacing w:line="360" w:lineRule="auto"/>
        <w:jc w:val="both"/>
        <w:rPr>
          <w:rFonts w:ascii="Arial" w:hAnsi="Arial" w:cs="Arial"/>
        </w:rPr>
      </w:pPr>
    </w:p>
    <w:p w14:paraId="70FA0ECF" w14:textId="77777777" w:rsidR="00364421" w:rsidRPr="00170B09" w:rsidRDefault="00364421" w:rsidP="00364421">
      <w:pPr>
        <w:pStyle w:val="Default"/>
        <w:spacing w:line="360" w:lineRule="auto"/>
        <w:jc w:val="both"/>
        <w:rPr>
          <w:rFonts w:ascii="Arial" w:hAnsi="Arial" w:cs="Arial"/>
        </w:rPr>
      </w:pPr>
    </w:p>
    <w:p w14:paraId="44170945" w14:textId="77777777" w:rsidR="00364421" w:rsidRPr="00170B09" w:rsidRDefault="00364421" w:rsidP="00364421">
      <w:pPr>
        <w:pStyle w:val="Default"/>
        <w:spacing w:line="360" w:lineRule="auto"/>
        <w:jc w:val="both"/>
        <w:rPr>
          <w:rFonts w:ascii="Arial" w:hAnsi="Arial" w:cs="Arial"/>
        </w:rPr>
      </w:pPr>
    </w:p>
    <w:p w14:paraId="42CB6F76" w14:textId="77777777" w:rsidR="00364421" w:rsidRPr="00170B09" w:rsidRDefault="00364421" w:rsidP="00364421">
      <w:pPr>
        <w:pStyle w:val="Default"/>
        <w:spacing w:line="360" w:lineRule="auto"/>
        <w:jc w:val="both"/>
        <w:rPr>
          <w:rFonts w:ascii="Arial" w:hAnsi="Arial" w:cs="Arial"/>
        </w:rPr>
      </w:pPr>
    </w:p>
    <w:p w14:paraId="117FE214" w14:textId="77777777" w:rsidR="00364421" w:rsidRPr="00170B09" w:rsidRDefault="00364421" w:rsidP="00364421">
      <w:pPr>
        <w:pStyle w:val="Default"/>
        <w:spacing w:line="360" w:lineRule="auto"/>
        <w:jc w:val="both"/>
        <w:rPr>
          <w:rFonts w:ascii="Arial" w:hAnsi="Arial" w:cs="Arial"/>
        </w:rPr>
      </w:pPr>
    </w:p>
    <w:p w14:paraId="7210D56E" w14:textId="77777777" w:rsidR="00364421" w:rsidRPr="00170B09" w:rsidRDefault="00364421" w:rsidP="00364421">
      <w:pPr>
        <w:pStyle w:val="Default"/>
        <w:spacing w:line="360" w:lineRule="auto"/>
        <w:jc w:val="both"/>
        <w:rPr>
          <w:rFonts w:ascii="Arial" w:hAnsi="Arial" w:cs="Arial"/>
        </w:rPr>
      </w:pPr>
    </w:p>
    <w:p w14:paraId="0AD8D7B2" w14:textId="77777777" w:rsidR="00364421" w:rsidRPr="00170B09" w:rsidRDefault="00364421" w:rsidP="00364421">
      <w:pPr>
        <w:pStyle w:val="Default"/>
        <w:spacing w:line="360" w:lineRule="auto"/>
        <w:jc w:val="both"/>
        <w:rPr>
          <w:rFonts w:ascii="Arial" w:hAnsi="Arial" w:cs="Arial"/>
        </w:rPr>
      </w:pPr>
    </w:p>
    <w:p w14:paraId="3BD78F85" w14:textId="77777777" w:rsidR="00364421" w:rsidRPr="00170B09" w:rsidRDefault="00364421" w:rsidP="00364421">
      <w:pPr>
        <w:pStyle w:val="Default"/>
        <w:spacing w:line="360" w:lineRule="auto"/>
        <w:jc w:val="both"/>
        <w:rPr>
          <w:rFonts w:ascii="Arial" w:hAnsi="Arial" w:cs="Arial"/>
        </w:rPr>
      </w:pPr>
    </w:p>
    <w:p w14:paraId="57A9C292" w14:textId="77777777" w:rsidR="00364421" w:rsidRPr="00170B09" w:rsidRDefault="00364421" w:rsidP="00364421">
      <w:pPr>
        <w:pStyle w:val="Default"/>
        <w:spacing w:line="360" w:lineRule="auto"/>
        <w:jc w:val="both"/>
        <w:rPr>
          <w:rFonts w:ascii="Arial" w:hAnsi="Arial" w:cs="Arial"/>
        </w:rPr>
      </w:pPr>
    </w:p>
    <w:p w14:paraId="269A5267" w14:textId="77777777" w:rsidR="00364421" w:rsidRPr="00170B09" w:rsidRDefault="00364421" w:rsidP="00364421">
      <w:pPr>
        <w:pStyle w:val="Default"/>
        <w:spacing w:line="360" w:lineRule="auto"/>
        <w:jc w:val="both"/>
        <w:rPr>
          <w:rFonts w:ascii="Arial" w:hAnsi="Arial" w:cs="Arial"/>
        </w:rPr>
      </w:pPr>
    </w:p>
    <w:p w14:paraId="0957FA76" w14:textId="77777777" w:rsidR="00364421" w:rsidRDefault="00364421" w:rsidP="00CE0842">
      <w:pPr>
        <w:pStyle w:val="Ttulo1"/>
        <w:numPr>
          <w:ilvl w:val="0"/>
          <w:numId w:val="20"/>
        </w:numPr>
        <w:rPr>
          <w:rFonts w:cs="Arial"/>
          <w:szCs w:val="24"/>
        </w:rPr>
      </w:pPr>
      <w:bookmarkStart w:id="6" w:name="_Toc30953213"/>
      <w:r w:rsidRPr="00170B09">
        <w:rPr>
          <w:rFonts w:cs="Arial"/>
          <w:szCs w:val="24"/>
        </w:rPr>
        <w:t>OBJETIVOS</w:t>
      </w:r>
      <w:bookmarkEnd w:id="6"/>
    </w:p>
    <w:p w14:paraId="0F302775" w14:textId="58A71300" w:rsidR="00EA1B30" w:rsidRDefault="00EA1B30" w:rsidP="00AB5C8A">
      <w:pPr>
        <w:pStyle w:val="Ttulo2"/>
        <w:numPr>
          <w:ilvl w:val="1"/>
          <w:numId w:val="21"/>
        </w:numPr>
      </w:pPr>
      <w:bookmarkStart w:id="7" w:name="_Toc30953214"/>
      <w:r>
        <w:t>OBJETIVO GENERAL.</w:t>
      </w:r>
      <w:bookmarkEnd w:id="7"/>
    </w:p>
    <w:p w14:paraId="42F55412" w14:textId="0B99B694" w:rsidR="00AB5C8A" w:rsidRPr="00AB5C8A" w:rsidRDefault="00AB5C8A" w:rsidP="00AB5C8A">
      <w:r w:rsidRPr="00AB5C8A">
        <w:t>Desarrollar una plataforma web que centralice y facilite la contratación de servicios especializados para eventos, mediante tecnologías web como HTML, CSS, JavaScript y PHP, con el fin de optimizar el proceso de conexión entre usuarios y proveedores en entornos locales.</w:t>
      </w:r>
    </w:p>
    <w:p w14:paraId="58451E71" w14:textId="77777777" w:rsidR="00364421" w:rsidRDefault="00E23151" w:rsidP="00EA1B30">
      <w:pPr>
        <w:pStyle w:val="Ttulo2"/>
        <w:numPr>
          <w:ilvl w:val="1"/>
          <w:numId w:val="21"/>
        </w:numPr>
        <w:ind w:left="426" w:hanging="426"/>
        <w:rPr>
          <w:rFonts w:eastAsia="Times New Roman" w:cs="Arial"/>
          <w:szCs w:val="24"/>
        </w:rPr>
      </w:pPr>
      <w:bookmarkStart w:id="8" w:name="_Toc30953215"/>
      <w:r w:rsidRPr="00170B09">
        <w:rPr>
          <w:rFonts w:eastAsia="Times New Roman" w:cs="Arial"/>
          <w:szCs w:val="24"/>
        </w:rPr>
        <w:t>OBJETIVOS ESPECIFICOS</w:t>
      </w:r>
      <w:bookmarkEnd w:id="8"/>
    </w:p>
    <w:p w14:paraId="08CC0227" w14:textId="736AB0F0" w:rsidR="00AB5C8A" w:rsidRPr="00AB5C8A" w:rsidRDefault="00AB5C8A" w:rsidP="00AB5C8A">
      <w:pPr>
        <w:pStyle w:val="Prrafodelista"/>
        <w:numPr>
          <w:ilvl w:val="0"/>
          <w:numId w:val="26"/>
        </w:numPr>
        <w:spacing w:before="100" w:beforeAutospacing="1" w:after="100" w:afterAutospacing="1"/>
        <w:jc w:val="left"/>
        <w:rPr>
          <w:rFonts w:ascii="Times New Roman" w:eastAsia="Times New Roman" w:hAnsi="Times New Roman" w:cs="Times New Roman"/>
          <w:lang w:eastAsia="es-CO"/>
        </w:rPr>
      </w:pPr>
      <w:r w:rsidRPr="00AB5C8A">
        <w:rPr>
          <w:rFonts w:ascii="Times New Roman" w:eastAsia="Times New Roman" w:hAnsi="Times New Roman" w:cs="Times New Roman"/>
          <w:b/>
          <w:bCs/>
          <w:lang w:eastAsia="es-CO"/>
        </w:rPr>
        <w:t>Analizar</w:t>
      </w:r>
      <w:r w:rsidRPr="00AB5C8A">
        <w:rPr>
          <w:rFonts w:ascii="Times New Roman" w:eastAsia="Times New Roman" w:hAnsi="Times New Roman" w:cs="Times New Roman"/>
          <w:lang w:eastAsia="es-CO"/>
        </w:rPr>
        <w:t xml:space="preserve"> las necesidades y dificultades que enfrentan los usuarios al contratar servicios para eventos en entornos locales, con el propósito de establecer los requerimientos funcionales y no funcionales de la plataforma.</w:t>
      </w:r>
    </w:p>
    <w:p w14:paraId="64FE33E6" w14:textId="77777777" w:rsidR="00AB5C8A" w:rsidRPr="00AB5C8A" w:rsidRDefault="00AB5C8A" w:rsidP="00AB5C8A">
      <w:pPr>
        <w:spacing w:before="100" w:beforeAutospacing="1" w:after="100" w:afterAutospacing="1"/>
        <w:ind w:left="360"/>
        <w:jc w:val="left"/>
        <w:rPr>
          <w:rFonts w:ascii="Times New Roman" w:eastAsia="Times New Roman" w:hAnsi="Times New Roman" w:cs="Times New Roman"/>
          <w:szCs w:val="24"/>
          <w:lang w:eastAsia="es-CO"/>
        </w:rPr>
      </w:pPr>
    </w:p>
    <w:p w14:paraId="157B4A4B" w14:textId="77777777" w:rsidR="00AB5C8A" w:rsidRPr="00AB5C8A" w:rsidRDefault="00AB5C8A" w:rsidP="00AB5C8A">
      <w:pPr>
        <w:pStyle w:val="Prrafodelista"/>
        <w:numPr>
          <w:ilvl w:val="0"/>
          <w:numId w:val="26"/>
        </w:numPr>
        <w:spacing w:before="100" w:beforeAutospacing="1" w:after="100" w:afterAutospacing="1"/>
        <w:jc w:val="left"/>
        <w:rPr>
          <w:rFonts w:ascii="Times New Roman" w:eastAsia="Times New Roman" w:hAnsi="Times New Roman" w:cs="Times New Roman"/>
          <w:lang w:eastAsia="es-CO"/>
        </w:rPr>
      </w:pPr>
      <w:r w:rsidRPr="00AB5C8A">
        <w:rPr>
          <w:rFonts w:ascii="Times New Roman" w:eastAsia="Times New Roman" w:hAnsi="Times New Roman" w:cs="Times New Roman"/>
          <w:b/>
          <w:bCs/>
          <w:lang w:eastAsia="es-CO"/>
        </w:rPr>
        <w:lastRenderedPageBreak/>
        <w:t>Diseñar</w:t>
      </w:r>
      <w:r w:rsidRPr="00AB5C8A">
        <w:rPr>
          <w:rFonts w:ascii="Times New Roman" w:eastAsia="Times New Roman" w:hAnsi="Times New Roman" w:cs="Times New Roman"/>
          <w:lang w:eastAsia="es-CO"/>
        </w:rPr>
        <w:t xml:space="preserve"> la estructura y funcionalidad de una interfaz web intuitiva, que permita la interacción eficiente entre usuarios y proveedores, garantizando una experiencia de usuario clara y fluida.</w:t>
      </w:r>
    </w:p>
    <w:p w14:paraId="098BDE75" w14:textId="77777777" w:rsidR="00AB5C8A" w:rsidRPr="00AB5C8A" w:rsidRDefault="00AB5C8A" w:rsidP="00AB5C8A">
      <w:pPr>
        <w:spacing w:before="100" w:beforeAutospacing="1" w:after="100" w:afterAutospacing="1"/>
        <w:ind w:left="360"/>
        <w:jc w:val="left"/>
        <w:rPr>
          <w:rFonts w:ascii="Times New Roman" w:eastAsia="Times New Roman" w:hAnsi="Times New Roman" w:cs="Times New Roman"/>
          <w:szCs w:val="24"/>
          <w:lang w:eastAsia="es-CO"/>
        </w:rPr>
      </w:pPr>
    </w:p>
    <w:p w14:paraId="35DDD499" w14:textId="0719F2FF" w:rsidR="00AB5C8A" w:rsidRPr="00AB5C8A" w:rsidRDefault="00AB5C8A" w:rsidP="00AB5C8A">
      <w:pPr>
        <w:pStyle w:val="Prrafodelista"/>
        <w:numPr>
          <w:ilvl w:val="0"/>
          <w:numId w:val="26"/>
        </w:numPr>
        <w:spacing w:before="100" w:beforeAutospacing="1" w:after="100" w:afterAutospacing="1"/>
        <w:jc w:val="left"/>
        <w:rPr>
          <w:rFonts w:ascii="Times New Roman" w:eastAsia="Times New Roman" w:hAnsi="Times New Roman" w:cs="Times New Roman"/>
          <w:lang w:eastAsia="es-CO"/>
        </w:rPr>
      </w:pPr>
      <w:r w:rsidRPr="00AB5C8A">
        <w:rPr>
          <w:rFonts w:ascii="Times New Roman" w:eastAsia="Times New Roman" w:hAnsi="Times New Roman" w:cs="Times New Roman"/>
          <w:b/>
          <w:bCs/>
          <w:lang w:eastAsia="es-CO"/>
        </w:rPr>
        <w:t>Implementar</w:t>
      </w:r>
      <w:r w:rsidRPr="00AB5C8A">
        <w:rPr>
          <w:rFonts w:ascii="Times New Roman" w:eastAsia="Times New Roman" w:hAnsi="Times New Roman" w:cs="Times New Roman"/>
          <w:lang w:eastAsia="es-CO"/>
        </w:rPr>
        <w:t xml:space="preserve"> la plataforma web utilizando tecnologías como HTML, CSS, JavaScript y PHP, integrando funciones como registro de usuarios, búsqueda de servicios, valoraciones y contratación directa.</w:t>
      </w:r>
    </w:p>
    <w:p w14:paraId="3AA94426" w14:textId="77777777" w:rsidR="00AB5C8A" w:rsidRDefault="00AB5C8A" w:rsidP="00AB5C8A">
      <w:pPr>
        <w:pStyle w:val="Prrafodelista"/>
        <w:rPr>
          <w:rFonts w:ascii="Times New Roman" w:eastAsia="Times New Roman" w:hAnsi="Times New Roman" w:cs="Times New Roman"/>
          <w:lang w:eastAsia="es-CO"/>
        </w:rPr>
      </w:pPr>
    </w:p>
    <w:p w14:paraId="54CF958E" w14:textId="77777777" w:rsidR="00AB5C8A" w:rsidRPr="00AB5C8A" w:rsidRDefault="00AB5C8A" w:rsidP="00AB5C8A">
      <w:pPr>
        <w:spacing w:before="100" w:beforeAutospacing="1" w:after="100" w:afterAutospacing="1"/>
        <w:ind w:left="360"/>
        <w:jc w:val="left"/>
        <w:rPr>
          <w:rFonts w:ascii="Times New Roman" w:eastAsia="Times New Roman" w:hAnsi="Times New Roman" w:cs="Times New Roman"/>
          <w:szCs w:val="24"/>
          <w:lang w:eastAsia="es-CO"/>
        </w:rPr>
      </w:pPr>
    </w:p>
    <w:p w14:paraId="1A31B1A6" w14:textId="77777777" w:rsidR="00AB5C8A" w:rsidRPr="00AB5C8A" w:rsidRDefault="00AB5C8A" w:rsidP="00AB5C8A">
      <w:pPr>
        <w:pStyle w:val="Prrafodelista"/>
        <w:numPr>
          <w:ilvl w:val="0"/>
          <w:numId w:val="26"/>
        </w:numPr>
        <w:spacing w:before="100" w:beforeAutospacing="1" w:after="100" w:afterAutospacing="1"/>
        <w:jc w:val="left"/>
        <w:rPr>
          <w:rFonts w:ascii="Times New Roman" w:eastAsia="Times New Roman" w:hAnsi="Times New Roman" w:cs="Times New Roman"/>
          <w:lang w:eastAsia="es-CO"/>
        </w:rPr>
      </w:pPr>
      <w:r w:rsidRPr="00AB5C8A">
        <w:rPr>
          <w:rFonts w:ascii="Times New Roman" w:eastAsia="Times New Roman" w:hAnsi="Times New Roman" w:cs="Times New Roman"/>
          <w:b/>
          <w:bCs/>
          <w:lang w:eastAsia="es-CO"/>
        </w:rPr>
        <w:t>Evaluar</w:t>
      </w:r>
      <w:r w:rsidRPr="00AB5C8A">
        <w:rPr>
          <w:rFonts w:ascii="Times New Roman" w:eastAsia="Times New Roman" w:hAnsi="Times New Roman" w:cs="Times New Roman"/>
          <w:lang w:eastAsia="es-CO"/>
        </w:rPr>
        <w:t xml:space="preserve"> el funcionamiento y usabilidad de la plataforma mediante pruebas funcionales y de experiencia de usuario, con el objetivo de validar su efectividad y realizar los ajustes necesarios para su mejora.</w:t>
      </w:r>
    </w:p>
    <w:p w14:paraId="535E12C0" w14:textId="77777777" w:rsidR="00AB5C8A" w:rsidRPr="00AB5C8A" w:rsidRDefault="00AB5C8A" w:rsidP="00AB5C8A"/>
    <w:p w14:paraId="69C6FE1A" w14:textId="77777777" w:rsidR="00170B09" w:rsidRDefault="00170B09" w:rsidP="00A6133C">
      <w:pPr>
        <w:pStyle w:val="Ttulo1"/>
        <w:numPr>
          <w:ilvl w:val="0"/>
          <w:numId w:val="20"/>
        </w:numPr>
      </w:pPr>
      <w:bookmarkStart w:id="9" w:name="_Toc30953216"/>
      <w:r w:rsidRPr="00A6133C">
        <w:t>MARCO REFERENCIAL</w:t>
      </w:r>
      <w:bookmarkEnd w:id="9"/>
    </w:p>
    <w:p w14:paraId="0A967345" w14:textId="75A43A23" w:rsidR="00450F1A" w:rsidRPr="00450F1A" w:rsidRDefault="00450F1A" w:rsidP="00450F1A">
      <w:r w:rsidRPr="00450F1A">
        <w:t xml:space="preserve">tiene como propósito fundamentar teórica, histórica y legalmente la creación de </w:t>
      </w:r>
      <w:proofErr w:type="spellStart"/>
      <w:r w:rsidRPr="00450F1A">
        <w:t>EventConnect</w:t>
      </w:r>
      <w:proofErr w:type="spellEnd"/>
      <w:r w:rsidRPr="00450F1A">
        <w:t>, una plataforma digital orientada a facilitar la contratación de servicios para eventos sociales y empresariales. Esta sección permite comprender las bases conceptuales del proyecto, su evolución en el tiempo, y el respaldo normativo que lo legitima.</w:t>
      </w:r>
    </w:p>
    <w:p w14:paraId="68BFEB5B" w14:textId="77777777" w:rsidR="00170B09" w:rsidRDefault="001967ED" w:rsidP="00EA1B30">
      <w:pPr>
        <w:pStyle w:val="Ttulo2"/>
        <w:numPr>
          <w:ilvl w:val="0"/>
          <w:numId w:val="0"/>
        </w:numPr>
        <w:rPr>
          <w:rFonts w:eastAsia="Times New Roman"/>
        </w:rPr>
      </w:pPr>
      <w:bookmarkStart w:id="10" w:name="_Toc30953217"/>
      <w:r>
        <w:rPr>
          <w:rFonts w:eastAsia="Times New Roman"/>
        </w:rPr>
        <w:t>5</w:t>
      </w:r>
      <w:r w:rsidR="00170B09" w:rsidRPr="00D76C08">
        <w:rPr>
          <w:rFonts w:eastAsia="Times New Roman"/>
        </w:rPr>
        <w:t>.1 MARCO TEÓRICO</w:t>
      </w:r>
      <w:bookmarkEnd w:id="10"/>
    </w:p>
    <w:p w14:paraId="081D9B33" w14:textId="77777777" w:rsidR="0042410C" w:rsidRPr="0042410C" w:rsidRDefault="0042410C" w:rsidP="0042410C">
      <w:r w:rsidRPr="0042410C">
        <w:t xml:space="preserve">Para el desarrollo de </w:t>
      </w:r>
      <w:proofErr w:type="spellStart"/>
      <w:r w:rsidRPr="0042410C">
        <w:t>EventConnect</w:t>
      </w:r>
      <w:proofErr w:type="spellEnd"/>
      <w:r w:rsidRPr="0042410C">
        <w:t>, es necesario partir del análisis y comprensión de diversos conceptos clave relacionados con la contratación de servicios, el desarrollo web y la experiencia del usuario.</w:t>
      </w:r>
    </w:p>
    <w:p w14:paraId="72D7A8CC" w14:textId="77777777" w:rsidR="0042410C" w:rsidRPr="0042410C" w:rsidRDefault="0042410C" w:rsidP="0042410C">
      <w:r w:rsidRPr="0042410C">
        <w:t xml:space="preserve">Uno de los pilares fundamentales del proyecto es la </w:t>
      </w:r>
      <w:r w:rsidRPr="0042410C">
        <w:rPr>
          <w:b/>
          <w:bCs/>
        </w:rPr>
        <w:t>economía colaborativa</w:t>
      </w:r>
      <w:r w:rsidRPr="0042410C">
        <w:t>, la cual se basa en plataformas digitales que permiten la interacción directa entre oferentes y demandantes de servicios. Esta forma de economía ha transformado la manera en que las personas acceden a productos y servicios, promoviendo modelos más eficientes, participativos y personalizados.</w:t>
      </w:r>
    </w:p>
    <w:p w14:paraId="56739FEE" w14:textId="77777777" w:rsidR="0042410C" w:rsidRPr="0042410C" w:rsidRDefault="0042410C" w:rsidP="0042410C">
      <w:r w:rsidRPr="0042410C">
        <w:lastRenderedPageBreak/>
        <w:t xml:space="preserve">El desarrollo web se apoya en el uso de lenguajes y tecnologías como </w:t>
      </w:r>
      <w:r w:rsidRPr="0042410C">
        <w:rPr>
          <w:b/>
          <w:bCs/>
        </w:rPr>
        <w:t>HTML</w:t>
      </w:r>
      <w:r w:rsidRPr="0042410C">
        <w:t xml:space="preserve">, </w:t>
      </w:r>
      <w:r w:rsidRPr="0042410C">
        <w:rPr>
          <w:b/>
          <w:bCs/>
        </w:rPr>
        <w:t>CSS</w:t>
      </w:r>
      <w:r w:rsidRPr="0042410C">
        <w:t xml:space="preserve">, </w:t>
      </w:r>
      <w:r w:rsidRPr="0042410C">
        <w:rPr>
          <w:b/>
          <w:bCs/>
        </w:rPr>
        <w:t>JavaScript</w:t>
      </w:r>
      <w:r w:rsidRPr="0042410C">
        <w:t xml:space="preserve"> y </w:t>
      </w:r>
      <w:r w:rsidRPr="0042410C">
        <w:rPr>
          <w:b/>
          <w:bCs/>
        </w:rPr>
        <w:t>PHP</w:t>
      </w:r>
      <w:r w:rsidRPr="0042410C">
        <w:t xml:space="preserve">, los cuales permiten estructurar el contenido, diseñar interfaces atractivas, generar interactividad y gestionar bases de datos respectivamente. Estas herramientas son ampliamente utilizadas en el ámbito del desarrollo </w:t>
      </w:r>
      <w:proofErr w:type="spellStart"/>
      <w:r w:rsidRPr="0042410C">
        <w:t>frontend</w:t>
      </w:r>
      <w:proofErr w:type="spellEnd"/>
      <w:r w:rsidRPr="0042410C">
        <w:t xml:space="preserve"> y </w:t>
      </w:r>
      <w:proofErr w:type="spellStart"/>
      <w:r w:rsidRPr="0042410C">
        <w:t>backend</w:t>
      </w:r>
      <w:proofErr w:type="spellEnd"/>
      <w:r w:rsidRPr="0042410C">
        <w:t xml:space="preserve"> de plataformas web, por su versatilidad y eficiencia.</w:t>
      </w:r>
    </w:p>
    <w:p w14:paraId="2CCB5730" w14:textId="77777777" w:rsidR="0042410C" w:rsidRPr="0042410C" w:rsidRDefault="0042410C" w:rsidP="0042410C">
      <w:r w:rsidRPr="0042410C">
        <w:t xml:space="preserve">Asimismo, el proyecto se sustenta en principios de </w:t>
      </w:r>
      <w:r w:rsidRPr="0042410C">
        <w:rPr>
          <w:b/>
          <w:bCs/>
        </w:rPr>
        <w:t>usabilidad y diseño centrado en el usuario</w:t>
      </w:r>
      <w:r w:rsidRPr="0042410C">
        <w:t>, que permiten garantizar una experiencia óptima al interactuar con la plataforma. Según Nielsen (1994), la usabilidad se refiere a la facilidad con la que los usuarios pueden aprender a manejar un sistema, su eficiencia al utilizarlo y su nivel de satisfacción con la experiencia.</w:t>
      </w:r>
    </w:p>
    <w:p w14:paraId="0FDC8B3B" w14:textId="77777777" w:rsidR="0042410C" w:rsidRDefault="0042410C" w:rsidP="0042410C">
      <w:r w:rsidRPr="0042410C">
        <w:t xml:space="preserve">Otro concepto clave es la </w:t>
      </w:r>
      <w:r w:rsidRPr="0042410C">
        <w:rPr>
          <w:b/>
          <w:bCs/>
        </w:rPr>
        <w:t>transformación digital en el sector de eventos</w:t>
      </w:r>
      <w:r w:rsidRPr="0042410C">
        <w:t>, que implica la adopción de tecnologías para optimizar procesos tradicionales, como la contratación de servicios, logrando mayor rapidez, trazabilidad y seguridad en la relación entre clientes y proveedores.</w:t>
      </w:r>
    </w:p>
    <w:p w14:paraId="1332E520" w14:textId="71DE9EA6" w:rsidR="0042410C" w:rsidRDefault="0042410C" w:rsidP="0042410C">
      <w:hyperlink r:id="rId10" w:history="1">
        <w:r w:rsidRPr="0042410C">
          <w:rPr>
            <w:rStyle w:val="Hipervnculo"/>
          </w:rPr>
          <w:t>Usabilidad - Wikipedia, la enciclopedia libre</w:t>
        </w:r>
      </w:hyperlink>
    </w:p>
    <w:p w14:paraId="54B97526" w14:textId="6766F460" w:rsidR="0042410C" w:rsidRDefault="0042410C" w:rsidP="0042410C">
      <w:hyperlink r:id="rId11" w:history="1">
        <w:r w:rsidRPr="0042410C">
          <w:rPr>
            <w:rStyle w:val="Hipervnculo"/>
          </w:rPr>
          <w:t>Economía colaborativa - Wikipedia, la enciclopedia libre</w:t>
        </w:r>
      </w:hyperlink>
    </w:p>
    <w:p w14:paraId="65F1711A" w14:textId="14280138" w:rsidR="0042410C" w:rsidRDefault="0042410C" w:rsidP="0042410C">
      <w:hyperlink r:id="rId12" w:history="1">
        <w:r w:rsidRPr="0042410C">
          <w:rPr>
            <w:rStyle w:val="Hipervnculo"/>
          </w:rPr>
          <w:t>Transformación digital en la organización de eventos: Claves para innovar y optimizar el proceso</w:t>
        </w:r>
      </w:hyperlink>
    </w:p>
    <w:p w14:paraId="219FA792" w14:textId="77777777" w:rsidR="0042410C" w:rsidRPr="0042410C" w:rsidRDefault="0042410C" w:rsidP="0042410C"/>
    <w:p w14:paraId="2B94DC7B" w14:textId="77777777" w:rsidR="0045138E" w:rsidRDefault="0045138E" w:rsidP="00EA1B30">
      <w:pPr>
        <w:pStyle w:val="Ttulo2"/>
        <w:numPr>
          <w:ilvl w:val="0"/>
          <w:numId w:val="0"/>
        </w:numPr>
        <w:rPr>
          <w:rFonts w:eastAsia="Times New Roman"/>
        </w:rPr>
      </w:pPr>
      <w:bookmarkStart w:id="11" w:name="_Toc30953218"/>
      <w:r>
        <w:rPr>
          <w:rFonts w:eastAsia="Times New Roman"/>
        </w:rPr>
        <w:t>5</w:t>
      </w:r>
      <w:r w:rsidRPr="00D76C08">
        <w:rPr>
          <w:rFonts w:eastAsia="Times New Roman"/>
        </w:rPr>
        <w:t>.</w:t>
      </w:r>
      <w:r>
        <w:rPr>
          <w:rFonts w:eastAsia="Times New Roman"/>
        </w:rPr>
        <w:t>2</w:t>
      </w:r>
      <w:r w:rsidRPr="00D76C08">
        <w:rPr>
          <w:rFonts w:eastAsia="Times New Roman"/>
        </w:rPr>
        <w:t xml:space="preserve"> MARCO </w:t>
      </w:r>
      <w:r>
        <w:rPr>
          <w:rFonts w:eastAsia="Times New Roman"/>
        </w:rPr>
        <w:t>HISTO</w:t>
      </w:r>
      <w:r w:rsidRPr="00D76C08">
        <w:rPr>
          <w:rFonts w:eastAsia="Times New Roman"/>
        </w:rPr>
        <w:t>RICO</w:t>
      </w:r>
      <w:bookmarkEnd w:id="11"/>
    </w:p>
    <w:p w14:paraId="0107178D" w14:textId="77777777" w:rsidR="0014146B" w:rsidRPr="0014146B" w:rsidRDefault="0014146B" w:rsidP="0014146B">
      <w:r w:rsidRPr="0014146B">
        <w:t>La industria de eventos ha evolucionado significativamente a lo largo de las últimas décadas, impulsada por el avance de las tecnologías digitales. En sus inicios, la organización de eventos dependía principalmente de intermediarios físicos como agencias de eventos, listas impresas y contactos personales. Estos procesos eran lentos, costosos y requerían un alto grado de intervención manual. Sin embargo, con el crecimiento de Internet y la adopción de tecnologías digitales, la industria experimentó una transformación que cambió la manera en que los organizadores y proveedores de servicios interactúan.</w:t>
      </w:r>
    </w:p>
    <w:p w14:paraId="081F1D7F" w14:textId="77777777" w:rsidR="0014146B" w:rsidRPr="0014146B" w:rsidRDefault="0014146B" w:rsidP="0014146B">
      <w:r w:rsidRPr="0014146B">
        <w:rPr>
          <w:b/>
          <w:bCs/>
        </w:rPr>
        <w:lastRenderedPageBreak/>
        <w:t>A nivel local</w:t>
      </w:r>
      <w:r w:rsidRPr="0014146B">
        <w:t>, las primeras plataformas de conexión entre organizadores de eventos y proveedores de servicios surgieron a principios de la década de 2000, pero estaban limitadas a ciertos nichos y geografías. En muchos países, especialmente en economías emergentes, la digitalización de los servicios en línea para eventos era incipiente y carecía de una estructura centralizada que permitiera a los usuarios acceder fácilmente a todos los servicios necesarios para la organización de eventos en un solo lugar.</w:t>
      </w:r>
    </w:p>
    <w:p w14:paraId="2CBB3721" w14:textId="77777777" w:rsidR="0014146B" w:rsidRPr="0014146B" w:rsidRDefault="0014146B" w:rsidP="0014146B">
      <w:r w:rsidRPr="0014146B">
        <w:rPr>
          <w:b/>
          <w:bCs/>
        </w:rPr>
        <w:t>A nivel nacional</w:t>
      </w:r>
      <w:r w:rsidRPr="0014146B">
        <w:t xml:space="preserve">, el auge de las plataformas en línea dedicadas a la contratación de servicios en la última década, como </w:t>
      </w:r>
      <w:proofErr w:type="spellStart"/>
      <w:r w:rsidRPr="0014146B">
        <w:t>Eventbrite</w:t>
      </w:r>
      <w:proofErr w:type="spellEnd"/>
      <w:r w:rsidRPr="0014146B">
        <w:t xml:space="preserve"> (fundada en 2006), marcó un hito en la organización de eventos. </w:t>
      </w:r>
      <w:proofErr w:type="spellStart"/>
      <w:r w:rsidRPr="0014146B">
        <w:t>Eventbrite</w:t>
      </w:r>
      <w:proofErr w:type="spellEnd"/>
      <w:r w:rsidRPr="0014146B">
        <w:t xml:space="preserve"> permitió a los organizadores gestionar tanto la venta de entradas como la promoción de eventos, mientras que otros proveedores comenzaron a ofrecer servicios más especializados como la contratación de decoradores, </w:t>
      </w:r>
      <w:proofErr w:type="spellStart"/>
      <w:r w:rsidRPr="0014146B">
        <w:t>DJs</w:t>
      </w:r>
      <w:proofErr w:type="spellEnd"/>
      <w:r w:rsidRPr="0014146B">
        <w:t>, catering y más. Sin embargo, a pesar del crecimiento de estas plataformas, aún existía una fragmentación del mercado, donde los proveedores de servicios independientes no contaban con un canal eficiente y accesible para promover sus ofertas.</w:t>
      </w:r>
    </w:p>
    <w:p w14:paraId="253EAF7D" w14:textId="77777777" w:rsidR="0014146B" w:rsidRPr="0014146B" w:rsidRDefault="0014146B" w:rsidP="0014146B">
      <w:r w:rsidRPr="0014146B">
        <w:rPr>
          <w:b/>
          <w:bCs/>
        </w:rPr>
        <w:t>A nivel internacional</w:t>
      </w:r>
      <w:r w:rsidRPr="0014146B">
        <w:t xml:space="preserve">, la tendencia hacia la "economía colaborativa", que comenzó a ser un término popular desde la publicación del libro </w:t>
      </w:r>
      <w:r w:rsidRPr="0014146B">
        <w:rPr>
          <w:i/>
          <w:iCs/>
        </w:rPr>
        <w:t>“</w:t>
      </w:r>
      <w:proofErr w:type="spellStart"/>
      <w:r w:rsidRPr="0014146B">
        <w:rPr>
          <w:i/>
          <w:iCs/>
        </w:rPr>
        <w:t>What’s</w:t>
      </w:r>
      <w:proofErr w:type="spellEnd"/>
      <w:r w:rsidRPr="0014146B">
        <w:rPr>
          <w:i/>
          <w:iCs/>
        </w:rPr>
        <w:t xml:space="preserve"> Mine </w:t>
      </w:r>
      <w:proofErr w:type="spellStart"/>
      <w:r w:rsidRPr="0014146B">
        <w:rPr>
          <w:i/>
          <w:iCs/>
        </w:rPr>
        <w:t>is</w:t>
      </w:r>
      <w:proofErr w:type="spellEnd"/>
      <w:r w:rsidRPr="0014146B">
        <w:rPr>
          <w:i/>
          <w:iCs/>
        </w:rPr>
        <w:t xml:space="preserve"> </w:t>
      </w:r>
      <w:proofErr w:type="spellStart"/>
      <w:r w:rsidRPr="0014146B">
        <w:rPr>
          <w:i/>
          <w:iCs/>
        </w:rPr>
        <w:t>Yours</w:t>
      </w:r>
      <w:proofErr w:type="spellEnd"/>
      <w:r w:rsidRPr="0014146B">
        <w:rPr>
          <w:i/>
          <w:iCs/>
        </w:rPr>
        <w:t>”</w:t>
      </w:r>
      <w:r w:rsidRPr="0014146B">
        <w:t xml:space="preserve"> de Rachel </w:t>
      </w:r>
      <w:proofErr w:type="spellStart"/>
      <w:r w:rsidRPr="0014146B">
        <w:t>Botsman</w:t>
      </w:r>
      <w:proofErr w:type="spellEnd"/>
      <w:r w:rsidRPr="0014146B">
        <w:t xml:space="preserve"> y Roo Rogers en 2010, impulsó el desarrollo de plataformas como Airbnb y Uber, que conectan a proveedores y consumidores de manera directa, sin intermediarios tradicionales. Este modelo inspiró el surgimiento de plataformas dedicadas a otros sectores, incluidos los servicios para eventos, que permiten a los proveedores ofrecer sus servicios directamente a los organizadores de eventos.</w:t>
      </w:r>
    </w:p>
    <w:p w14:paraId="6398AFB9" w14:textId="77777777" w:rsidR="0014146B" w:rsidRPr="0014146B" w:rsidRDefault="0014146B" w:rsidP="0014146B"/>
    <w:p w14:paraId="237A0BF3" w14:textId="77777777" w:rsidR="00170B09" w:rsidRDefault="001967ED" w:rsidP="00EA1B30">
      <w:pPr>
        <w:pStyle w:val="Ttulo2"/>
        <w:numPr>
          <w:ilvl w:val="0"/>
          <w:numId w:val="0"/>
        </w:numPr>
        <w:rPr>
          <w:rFonts w:eastAsia="Times New Roman"/>
        </w:rPr>
      </w:pPr>
      <w:bookmarkStart w:id="12" w:name="_Toc30953219"/>
      <w:r>
        <w:rPr>
          <w:rFonts w:eastAsia="Times New Roman"/>
        </w:rPr>
        <w:t>5</w:t>
      </w:r>
      <w:r w:rsidR="00170B09" w:rsidRPr="00D76C08">
        <w:rPr>
          <w:rFonts w:eastAsia="Times New Roman"/>
        </w:rPr>
        <w:t>.</w:t>
      </w:r>
      <w:r w:rsidR="00170151">
        <w:rPr>
          <w:rFonts w:eastAsia="Times New Roman"/>
        </w:rPr>
        <w:t>3</w:t>
      </w:r>
      <w:r w:rsidR="00170B09" w:rsidRPr="00D76C08">
        <w:rPr>
          <w:rFonts w:eastAsia="Times New Roman"/>
        </w:rPr>
        <w:t xml:space="preserve"> </w:t>
      </w:r>
      <w:r w:rsidR="0045138E" w:rsidRPr="00D76C08">
        <w:rPr>
          <w:rFonts w:eastAsia="Times New Roman"/>
        </w:rPr>
        <w:t xml:space="preserve">MARCO </w:t>
      </w:r>
      <w:r w:rsidR="0045138E">
        <w:rPr>
          <w:rFonts w:eastAsia="Times New Roman"/>
        </w:rPr>
        <w:t>legal.</w:t>
      </w:r>
      <w:bookmarkEnd w:id="12"/>
      <w:r w:rsidR="00170B09" w:rsidRPr="00D76C08">
        <w:rPr>
          <w:rFonts w:eastAsia="Times New Roman"/>
        </w:rPr>
        <w:t xml:space="preserve"> </w:t>
      </w:r>
    </w:p>
    <w:p w14:paraId="3D783707" w14:textId="77777777" w:rsidR="0014146B" w:rsidRPr="0014146B" w:rsidRDefault="0014146B" w:rsidP="0014146B">
      <w:r w:rsidRPr="0014146B">
        <w:t xml:space="preserve">Para el desarrollo y funcionamiento legal de </w:t>
      </w:r>
      <w:proofErr w:type="spellStart"/>
      <w:r w:rsidRPr="0014146B">
        <w:t>EventConnect</w:t>
      </w:r>
      <w:proofErr w:type="spellEnd"/>
      <w:r w:rsidRPr="0014146B">
        <w:t xml:space="preserve"> se deben tener en cuenta las siguientes normativas vigentes en Colombia:</w:t>
      </w:r>
    </w:p>
    <w:p w14:paraId="47E3DD1C" w14:textId="77777777" w:rsidR="0014146B" w:rsidRPr="0014146B" w:rsidRDefault="0014146B" w:rsidP="0014146B">
      <w:pPr>
        <w:numPr>
          <w:ilvl w:val="0"/>
          <w:numId w:val="27"/>
        </w:numPr>
      </w:pPr>
      <w:r w:rsidRPr="0014146B">
        <w:rPr>
          <w:b/>
          <w:bCs/>
        </w:rPr>
        <w:t>Ley 527 de 1999</w:t>
      </w:r>
      <w:r w:rsidRPr="0014146B">
        <w:t>: Por medio de la cual se define y reglamenta el acceso y uso de los mensajes de datos, del comercio electrónico y de las firmas digitales.</w:t>
      </w:r>
    </w:p>
    <w:p w14:paraId="0BA665A6" w14:textId="77777777" w:rsidR="0014146B" w:rsidRPr="0014146B" w:rsidRDefault="0014146B" w:rsidP="0014146B">
      <w:pPr>
        <w:numPr>
          <w:ilvl w:val="1"/>
          <w:numId w:val="27"/>
        </w:numPr>
      </w:pPr>
      <w:r w:rsidRPr="0014146B">
        <w:rPr>
          <w:i/>
          <w:iCs/>
        </w:rPr>
        <w:lastRenderedPageBreak/>
        <w:t>Artículo 1</w:t>
      </w:r>
      <w:r w:rsidRPr="0014146B">
        <w:t>: Reconoce la validez jurídica de los mensajes de datos y permite el desarrollo del comercio electrónico como actividad legalmente reconocida.</w:t>
      </w:r>
    </w:p>
    <w:p w14:paraId="0996490E" w14:textId="77777777" w:rsidR="0014146B" w:rsidRPr="0014146B" w:rsidRDefault="0014146B" w:rsidP="0014146B">
      <w:pPr>
        <w:numPr>
          <w:ilvl w:val="0"/>
          <w:numId w:val="27"/>
        </w:numPr>
      </w:pPr>
      <w:r w:rsidRPr="0014146B">
        <w:rPr>
          <w:b/>
          <w:bCs/>
        </w:rPr>
        <w:t>Ley 1581 de 2012</w:t>
      </w:r>
      <w:r w:rsidRPr="0014146B">
        <w:t>: Por la cual se dictan disposiciones generales para la protección de datos personales.</w:t>
      </w:r>
    </w:p>
    <w:p w14:paraId="657D56F4" w14:textId="77777777" w:rsidR="0014146B" w:rsidRPr="0014146B" w:rsidRDefault="0014146B" w:rsidP="0014146B">
      <w:pPr>
        <w:numPr>
          <w:ilvl w:val="1"/>
          <w:numId w:val="27"/>
        </w:numPr>
      </w:pPr>
      <w:r w:rsidRPr="0014146B">
        <w:rPr>
          <w:i/>
          <w:iCs/>
        </w:rPr>
        <w:t>Artículo 3</w:t>
      </w:r>
      <w:r w:rsidRPr="0014146B">
        <w:t>: Define principios como legalidad, finalidad, libertad, veracidad o calidad, transparencia, acceso y circulación restringida, seguridad y confidencialidad en el tratamiento de los datos.</w:t>
      </w:r>
    </w:p>
    <w:p w14:paraId="147DC9AD" w14:textId="77777777" w:rsidR="0014146B" w:rsidRPr="0014146B" w:rsidRDefault="0014146B" w:rsidP="0014146B">
      <w:pPr>
        <w:numPr>
          <w:ilvl w:val="0"/>
          <w:numId w:val="27"/>
        </w:numPr>
      </w:pPr>
      <w:r w:rsidRPr="0014146B">
        <w:rPr>
          <w:b/>
          <w:bCs/>
        </w:rPr>
        <w:t>Ley 1480 de 2011</w:t>
      </w:r>
      <w:r w:rsidRPr="0014146B">
        <w:t xml:space="preserve"> (Estatuto del Consumidor): Que protege los derechos de los consumidores frente a los servicios ofrecidos</w:t>
      </w:r>
    </w:p>
    <w:p w14:paraId="655F45F8" w14:textId="77777777" w:rsidR="0014146B" w:rsidRPr="0014146B" w:rsidRDefault="0014146B" w:rsidP="0014146B"/>
    <w:p w14:paraId="02EFD6D3" w14:textId="2CB2F04A" w:rsidR="00170B09" w:rsidRDefault="00170B09" w:rsidP="005667F6">
      <w:pPr>
        <w:pStyle w:val="Ttulo1"/>
        <w:numPr>
          <w:ilvl w:val="0"/>
          <w:numId w:val="20"/>
        </w:numPr>
        <w:ind w:left="284" w:hanging="284"/>
        <w:rPr>
          <w:rFonts w:eastAsia="Times New Roman"/>
        </w:rPr>
      </w:pPr>
      <w:bookmarkStart w:id="13" w:name="_Toc30953220"/>
      <w:r w:rsidRPr="000778F1">
        <w:rPr>
          <w:rFonts w:eastAsia="Times New Roman"/>
        </w:rPr>
        <w:t>METODOLOGÍA</w:t>
      </w:r>
      <w:bookmarkEnd w:id="13"/>
      <w:r w:rsidR="00790D33">
        <w:rPr>
          <w:rFonts w:eastAsia="Times New Roman"/>
        </w:rPr>
        <w:t xml:space="preserve"> (revisar)</w:t>
      </w:r>
    </w:p>
    <w:p w14:paraId="23FAEDC2" w14:textId="77777777" w:rsidR="00790D33" w:rsidRPr="00790D33" w:rsidRDefault="00790D33" w:rsidP="00790D33">
      <w:r w:rsidRPr="00790D33">
        <w:t xml:space="preserve">La metodología para el desarrollo de </w:t>
      </w:r>
      <w:proofErr w:type="spellStart"/>
      <w:r w:rsidRPr="00790D33">
        <w:rPr>
          <w:b/>
          <w:bCs/>
        </w:rPr>
        <w:t>EventConnect</w:t>
      </w:r>
      <w:proofErr w:type="spellEnd"/>
      <w:r w:rsidRPr="00790D33">
        <w:t xml:space="preserve"> se define a partir de un enfoque </w:t>
      </w:r>
      <w:r w:rsidRPr="00790D33">
        <w:rPr>
          <w:b/>
          <w:bCs/>
        </w:rPr>
        <w:t>mixto</w:t>
      </w:r>
      <w:r w:rsidRPr="00790D33">
        <w:t xml:space="preserve">, que integra elementos de la investigación </w:t>
      </w:r>
      <w:r w:rsidRPr="00790D33">
        <w:rPr>
          <w:b/>
          <w:bCs/>
        </w:rPr>
        <w:t>cuantitativa</w:t>
      </w:r>
      <w:r w:rsidRPr="00790D33">
        <w:t xml:space="preserve"> y </w:t>
      </w:r>
      <w:r w:rsidRPr="00790D33">
        <w:rPr>
          <w:b/>
          <w:bCs/>
        </w:rPr>
        <w:t>cualitativa</w:t>
      </w:r>
      <w:r w:rsidRPr="00790D33">
        <w:t>, con el propósito de obtener una visión integral sobre la eficacia y funcionalidad de la plataforma web. A continuación, se detallan los componentes clave de la metodología:</w:t>
      </w:r>
    </w:p>
    <w:p w14:paraId="6C8000F8" w14:textId="77777777" w:rsidR="00790D33" w:rsidRPr="00790D33" w:rsidRDefault="00790D33" w:rsidP="00790D33">
      <w:pPr>
        <w:numPr>
          <w:ilvl w:val="0"/>
          <w:numId w:val="9"/>
        </w:numPr>
        <w:tabs>
          <w:tab w:val="num" w:pos="360"/>
        </w:tabs>
        <w:rPr>
          <w:b/>
          <w:bCs/>
        </w:rPr>
      </w:pPr>
      <w:r w:rsidRPr="00790D33">
        <w:rPr>
          <w:b/>
          <w:bCs/>
        </w:rPr>
        <w:t>6.1 Enfoque de Investigación</w:t>
      </w:r>
    </w:p>
    <w:p w14:paraId="05B20D9A" w14:textId="77777777" w:rsidR="00790D33" w:rsidRPr="00790D33" w:rsidRDefault="00790D33" w:rsidP="00790D33">
      <w:r w:rsidRPr="00790D33">
        <w:t xml:space="preserve">La investigación es </w:t>
      </w:r>
      <w:r w:rsidRPr="00790D33">
        <w:rPr>
          <w:b/>
          <w:bCs/>
        </w:rPr>
        <w:t>mixta</w:t>
      </w:r>
      <w:r w:rsidRPr="00790D33">
        <w:t xml:space="preserve">, ya que combinará el análisis </w:t>
      </w:r>
      <w:r w:rsidRPr="00790D33">
        <w:rPr>
          <w:b/>
          <w:bCs/>
        </w:rPr>
        <w:t>cualitativo</w:t>
      </w:r>
      <w:r w:rsidRPr="00790D33">
        <w:t xml:space="preserve"> y </w:t>
      </w:r>
      <w:r w:rsidRPr="00790D33">
        <w:rPr>
          <w:b/>
          <w:bCs/>
        </w:rPr>
        <w:t>cuantitativo</w:t>
      </w:r>
      <w:r w:rsidRPr="00790D33">
        <w:t xml:space="preserve"> para obtener información tanto descriptiva como numérica. El enfoque cualitativo se utilizará para entender la experiencia del usuario, sus percepciones sobre la plataforma y sus necesidades, mientras que el enfoque cuantitativo se aplicará para medir el impacto de la plataforma, como la cantidad de usuarios registrados, el número de servicios contratados, y la tasa de satisfacción general.</w:t>
      </w:r>
    </w:p>
    <w:p w14:paraId="1AC088D1" w14:textId="77777777" w:rsidR="00790D33" w:rsidRPr="00790D33" w:rsidRDefault="00790D33" w:rsidP="00790D33">
      <w:pPr>
        <w:numPr>
          <w:ilvl w:val="0"/>
          <w:numId w:val="9"/>
        </w:numPr>
        <w:tabs>
          <w:tab w:val="num" w:pos="360"/>
        </w:tabs>
        <w:rPr>
          <w:b/>
          <w:bCs/>
        </w:rPr>
      </w:pPr>
      <w:r w:rsidRPr="00790D33">
        <w:rPr>
          <w:b/>
          <w:bCs/>
        </w:rPr>
        <w:t>6.2 Tipo de Investigación</w:t>
      </w:r>
    </w:p>
    <w:p w14:paraId="674D726B" w14:textId="77777777" w:rsidR="00790D33" w:rsidRPr="00790D33" w:rsidRDefault="00790D33" w:rsidP="00790D33">
      <w:r w:rsidRPr="00790D33">
        <w:t xml:space="preserve">La investigación será </w:t>
      </w:r>
      <w:r w:rsidRPr="00790D33">
        <w:rPr>
          <w:b/>
          <w:bCs/>
        </w:rPr>
        <w:t>propositiva</w:t>
      </w:r>
      <w:r w:rsidRPr="00790D33">
        <w:t xml:space="preserve">, ya que el objetivo principal es el desarrollo y propuesta de una nueva plataforma web para la conexión entre proveedores de </w:t>
      </w:r>
      <w:r w:rsidRPr="00790D33">
        <w:lastRenderedPageBreak/>
        <w:t>servicios y organizadores de eventos. Este tipo de investigación busca no solo la identificación de problemas, sino también la propuesta de soluciones innovadoras que mejoren la situación actual del mercado de servicios para eventos.</w:t>
      </w:r>
    </w:p>
    <w:p w14:paraId="212B716D" w14:textId="77777777" w:rsidR="00790D33" w:rsidRPr="00790D33" w:rsidRDefault="00790D33" w:rsidP="00790D33">
      <w:pPr>
        <w:numPr>
          <w:ilvl w:val="0"/>
          <w:numId w:val="9"/>
        </w:numPr>
        <w:tabs>
          <w:tab w:val="num" w:pos="360"/>
        </w:tabs>
        <w:rPr>
          <w:b/>
          <w:bCs/>
        </w:rPr>
      </w:pPr>
      <w:r w:rsidRPr="00790D33">
        <w:rPr>
          <w:b/>
          <w:bCs/>
        </w:rPr>
        <w:t>6.3 Población y Muestra</w:t>
      </w:r>
    </w:p>
    <w:p w14:paraId="1AAB346C" w14:textId="77777777" w:rsidR="00790D33" w:rsidRPr="00790D33" w:rsidRDefault="00790D33" w:rsidP="00790D33">
      <w:r w:rsidRPr="00790D33">
        <w:rPr>
          <w:b/>
          <w:bCs/>
        </w:rPr>
        <w:t>Población</w:t>
      </w:r>
      <w:r w:rsidRPr="00790D33">
        <w:t xml:space="preserve">: La población objetivo son los </w:t>
      </w:r>
      <w:r w:rsidRPr="00790D33">
        <w:rPr>
          <w:b/>
          <w:bCs/>
        </w:rPr>
        <w:t>organizadores de eventos</w:t>
      </w:r>
      <w:r w:rsidRPr="00790D33">
        <w:t xml:space="preserve"> y </w:t>
      </w:r>
      <w:r w:rsidRPr="00790D33">
        <w:rPr>
          <w:b/>
          <w:bCs/>
        </w:rPr>
        <w:t>proveedores de servicios para eventos</w:t>
      </w:r>
      <w:r w:rsidRPr="00790D33">
        <w:t xml:space="preserve"> en un entorno urbano, interesados en utilizar plataformas digitales para facilitar la contratación de servicios.</w:t>
      </w:r>
    </w:p>
    <w:p w14:paraId="3506D433" w14:textId="77777777" w:rsidR="00790D33" w:rsidRPr="00790D33" w:rsidRDefault="00790D33" w:rsidP="00790D33">
      <w:r w:rsidRPr="00790D33">
        <w:rPr>
          <w:b/>
          <w:bCs/>
        </w:rPr>
        <w:t>Muestra</w:t>
      </w:r>
      <w:r w:rsidRPr="00790D33">
        <w:t xml:space="preserve">: Se seleccionará una </w:t>
      </w:r>
      <w:r w:rsidRPr="00790D33">
        <w:rPr>
          <w:b/>
          <w:bCs/>
        </w:rPr>
        <w:t>muestra de 200 usuarios</w:t>
      </w:r>
      <w:r w:rsidRPr="00790D33">
        <w:t>, dividida en:</w:t>
      </w:r>
    </w:p>
    <w:p w14:paraId="62076E82" w14:textId="77777777" w:rsidR="00790D33" w:rsidRPr="00790D33" w:rsidRDefault="00790D33" w:rsidP="00790D33">
      <w:pPr>
        <w:numPr>
          <w:ilvl w:val="0"/>
          <w:numId w:val="28"/>
        </w:numPr>
      </w:pPr>
      <w:r w:rsidRPr="00790D33">
        <w:t xml:space="preserve">100 </w:t>
      </w:r>
      <w:r w:rsidRPr="00790D33">
        <w:rPr>
          <w:b/>
          <w:bCs/>
        </w:rPr>
        <w:t>organizadores de eventos</w:t>
      </w:r>
      <w:r w:rsidRPr="00790D33">
        <w:t>, que utilizarán la plataforma para contratar servicios.</w:t>
      </w:r>
    </w:p>
    <w:p w14:paraId="52276417" w14:textId="77777777" w:rsidR="00790D33" w:rsidRPr="00790D33" w:rsidRDefault="00790D33" w:rsidP="00790D33">
      <w:pPr>
        <w:numPr>
          <w:ilvl w:val="0"/>
          <w:numId w:val="28"/>
        </w:numPr>
      </w:pPr>
      <w:r w:rsidRPr="00790D33">
        <w:t xml:space="preserve">100 </w:t>
      </w:r>
      <w:r w:rsidRPr="00790D33">
        <w:rPr>
          <w:b/>
          <w:bCs/>
        </w:rPr>
        <w:t>proveedores de servicios</w:t>
      </w:r>
      <w:r w:rsidRPr="00790D33">
        <w:t>, que ofrecerán sus servicios a través de la plataforma.</w:t>
      </w:r>
    </w:p>
    <w:p w14:paraId="4C37B1A7" w14:textId="77777777" w:rsidR="00790D33" w:rsidRPr="00790D33" w:rsidRDefault="00790D33" w:rsidP="00790D33">
      <w:r w:rsidRPr="00790D33">
        <w:t xml:space="preserve">La muestra será seleccionada a través de un </w:t>
      </w:r>
      <w:r w:rsidRPr="00790D33">
        <w:rPr>
          <w:b/>
          <w:bCs/>
        </w:rPr>
        <w:t>muestreo no probabilístico</w:t>
      </w:r>
      <w:r w:rsidRPr="00790D33">
        <w:t xml:space="preserve"> por conveniencia, dada la naturaleza digital de la plataforma.</w:t>
      </w:r>
    </w:p>
    <w:p w14:paraId="0FA731B5" w14:textId="77777777" w:rsidR="00790D33" w:rsidRPr="00790D33" w:rsidRDefault="00790D33" w:rsidP="00790D33">
      <w:pPr>
        <w:numPr>
          <w:ilvl w:val="0"/>
          <w:numId w:val="9"/>
        </w:numPr>
        <w:tabs>
          <w:tab w:val="num" w:pos="360"/>
        </w:tabs>
        <w:rPr>
          <w:b/>
          <w:bCs/>
        </w:rPr>
      </w:pPr>
      <w:r w:rsidRPr="00790D33">
        <w:rPr>
          <w:b/>
          <w:bCs/>
        </w:rPr>
        <w:t>6.4 Instrumentos y Técnicas de Recolección de Información</w:t>
      </w:r>
    </w:p>
    <w:p w14:paraId="1C2A9EA9" w14:textId="77777777" w:rsidR="00790D33" w:rsidRPr="00790D33" w:rsidRDefault="00790D33" w:rsidP="00790D33">
      <w:r w:rsidRPr="00790D33">
        <w:t>Para llevar a cabo el análisis, se utilizarán los siguientes instrumentos y técnicas de recolección de información:</w:t>
      </w:r>
    </w:p>
    <w:p w14:paraId="2A156BD3" w14:textId="77777777" w:rsidR="00790D33" w:rsidRPr="00790D33" w:rsidRDefault="00790D33" w:rsidP="00790D33">
      <w:pPr>
        <w:numPr>
          <w:ilvl w:val="0"/>
          <w:numId w:val="29"/>
        </w:numPr>
      </w:pPr>
      <w:r w:rsidRPr="00790D33">
        <w:rPr>
          <w:b/>
          <w:bCs/>
        </w:rPr>
        <w:t>Encuestas online</w:t>
      </w:r>
      <w:r w:rsidRPr="00790D33">
        <w:t>: Se diseñarán encuestas que se enviarán a los usuarios registrados en la plataforma. Estas encuestas medirán la satisfacción de los usuarios, su experiencia en la plataforma y la eficiencia del proceso de contratación de servicios.</w:t>
      </w:r>
    </w:p>
    <w:p w14:paraId="12D63A7F" w14:textId="77777777" w:rsidR="00790D33" w:rsidRPr="00790D33" w:rsidRDefault="00790D33" w:rsidP="00790D33">
      <w:pPr>
        <w:numPr>
          <w:ilvl w:val="0"/>
          <w:numId w:val="29"/>
        </w:numPr>
      </w:pPr>
      <w:r w:rsidRPr="00790D33">
        <w:rPr>
          <w:b/>
          <w:bCs/>
        </w:rPr>
        <w:t>Entrevistas cualitativas</w:t>
      </w:r>
      <w:r w:rsidRPr="00790D33">
        <w:t>: Se realizarán entrevistas semiestructuradas con una muestra representativa de usuarios y proveedores. Estas entrevistas permitirán obtener datos detallados sobre las necesidades, expectativas y sugerencias para mejorar la plataforma.</w:t>
      </w:r>
    </w:p>
    <w:p w14:paraId="3F8EE07F" w14:textId="77777777" w:rsidR="00790D33" w:rsidRPr="00790D33" w:rsidRDefault="00790D33" w:rsidP="00790D33">
      <w:pPr>
        <w:ind w:left="360"/>
      </w:pPr>
      <w:r w:rsidRPr="00790D33">
        <w:rPr>
          <w:b/>
          <w:bCs/>
        </w:rPr>
        <w:lastRenderedPageBreak/>
        <w:t>Análisis de uso de la plataforma</w:t>
      </w:r>
      <w:r w:rsidRPr="00790D33">
        <w:t>: A través de herramientas de análisis web, se recolectarán datos cuantitativos sobre el comportamiento de los usuarios dentro de la plataforma. Estos datos incluirán el número de visitas, tiempo de uso, clics y conversiones (es decir, cuántos servicios son contratados a través de la plataforma).</w:t>
      </w:r>
    </w:p>
    <w:p w14:paraId="6747311D" w14:textId="77777777" w:rsidR="00790D33" w:rsidRPr="00790D33" w:rsidRDefault="00790D33" w:rsidP="00790D33">
      <w:pPr>
        <w:rPr>
          <w:b/>
          <w:bCs/>
        </w:rPr>
      </w:pPr>
      <w:r w:rsidRPr="00790D33">
        <w:rPr>
          <w:b/>
          <w:bCs/>
        </w:rPr>
        <w:t>6.5 Procedimiento y Actividades Metodológicas</w:t>
      </w:r>
    </w:p>
    <w:p w14:paraId="31342297" w14:textId="77777777" w:rsidR="00790D33" w:rsidRPr="00790D33" w:rsidRDefault="00790D33" w:rsidP="00790D33">
      <w:r w:rsidRPr="00790D33">
        <w:t>Las actividades metodológicas se estructuran en varias fases:</w:t>
      </w:r>
    </w:p>
    <w:p w14:paraId="381FDAC4" w14:textId="77777777" w:rsidR="00790D33" w:rsidRPr="00790D33" w:rsidRDefault="00790D33" w:rsidP="00790D33">
      <w:pPr>
        <w:ind w:left="360"/>
      </w:pPr>
      <w:r w:rsidRPr="00790D33">
        <w:rPr>
          <w:b/>
          <w:bCs/>
        </w:rPr>
        <w:t>Fase de diseño</w:t>
      </w:r>
      <w:r w:rsidRPr="00790D33">
        <w:t>: En esta fase se definirán las especificaciones técnicas de la plataforma, se diseñarán las interfaces de usuario y se seleccionarán las tecnologías a utilizar (HTML, CSS, JavaScript, PHP).</w:t>
      </w:r>
    </w:p>
    <w:p w14:paraId="391857DC" w14:textId="77777777" w:rsidR="00790D33" w:rsidRPr="00790D33" w:rsidRDefault="00790D33" w:rsidP="00790D33">
      <w:pPr>
        <w:ind w:left="720"/>
      </w:pPr>
      <w:r w:rsidRPr="00790D33">
        <w:rPr>
          <w:b/>
          <w:bCs/>
        </w:rPr>
        <w:t>Fase de desarrollo</w:t>
      </w:r>
      <w:r w:rsidRPr="00790D33">
        <w:t xml:space="preserve">: Se llevará a cabo la construcción del </w:t>
      </w:r>
      <w:proofErr w:type="spellStart"/>
      <w:r w:rsidRPr="00790D33">
        <w:t>backend</w:t>
      </w:r>
      <w:proofErr w:type="spellEnd"/>
      <w:r w:rsidRPr="00790D33">
        <w:t xml:space="preserve"> y </w:t>
      </w:r>
      <w:proofErr w:type="spellStart"/>
      <w:r w:rsidRPr="00790D33">
        <w:t>frontend</w:t>
      </w:r>
      <w:proofErr w:type="spellEnd"/>
      <w:r w:rsidRPr="00790D33">
        <w:t xml:space="preserve"> de la plataforma. Se utilizarán metodologías ágiles como Scrum para gestionar las iteraciones de desarrollo.</w:t>
      </w:r>
    </w:p>
    <w:p w14:paraId="75EF77C6" w14:textId="77777777" w:rsidR="00790D33" w:rsidRPr="00790D33" w:rsidRDefault="00790D33" w:rsidP="00790D33">
      <w:pPr>
        <w:ind w:left="720"/>
      </w:pPr>
      <w:r w:rsidRPr="00790D33">
        <w:rPr>
          <w:b/>
          <w:bCs/>
        </w:rPr>
        <w:t>Fase de prueba</w:t>
      </w:r>
      <w:r w:rsidRPr="00790D33">
        <w:t>: Una vez desarrollada la plataforma, se realizará una prueba piloto con un grupo reducido de usuarios y proveedores. Durante esta fase, se recopilarán los primeros datos sobre la funcionalidad, usabilidad y efectividad de la plataforma.</w:t>
      </w:r>
    </w:p>
    <w:p w14:paraId="7ED2D37F" w14:textId="77777777" w:rsidR="00790D33" w:rsidRPr="00790D33" w:rsidRDefault="00790D33" w:rsidP="00790D33">
      <w:pPr>
        <w:ind w:left="720"/>
      </w:pPr>
      <w:r w:rsidRPr="00790D33">
        <w:rPr>
          <w:b/>
          <w:bCs/>
        </w:rPr>
        <w:t>Fase de recolección de datos</w:t>
      </w:r>
      <w:r w:rsidRPr="00790D33">
        <w:t>: Durante el uso de la plataforma por parte de los usuarios, se procederá a la recolección de datos mediante encuestas y análisis de comportamiento, como se describió previamente.</w:t>
      </w:r>
    </w:p>
    <w:p w14:paraId="7908B6FB" w14:textId="77777777" w:rsidR="00790D33" w:rsidRPr="00790D33" w:rsidRDefault="00790D33" w:rsidP="00790D33">
      <w:pPr>
        <w:ind w:left="720"/>
      </w:pPr>
      <w:r w:rsidRPr="00790D33">
        <w:rPr>
          <w:b/>
          <w:bCs/>
        </w:rPr>
        <w:t>Fase de análisis de datos</w:t>
      </w:r>
      <w:r w:rsidRPr="00790D33">
        <w:t>: Los datos recolectados se analizarán tanto cualitativa como cuantitativamente. Las respuestas de las encuestas se analizarán con herramientas estadísticas básicas (media, moda, desviación estándar) y se empleará análisis de contenido para las entrevistas.</w:t>
      </w:r>
    </w:p>
    <w:p w14:paraId="5E60A129" w14:textId="77777777" w:rsidR="00790D33" w:rsidRPr="00790D33" w:rsidRDefault="00790D33" w:rsidP="00790D33">
      <w:pPr>
        <w:rPr>
          <w:b/>
          <w:bCs/>
        </w:rPr>
      </w:pPr>
      <w:r w:rsidRPr="00790D33">
        <w:rPr>
          <w:b/>
          <w:bCs/>
        </w:rPr>
        <w:t>6.6 Análisis de Datos</w:t>
      </w:r>
    </w:p>
    <w:p w14:paraId="3C1383FA" w14:textId="77777777" w:rsidR="00790D33" w:rsidRPr="00790D33" w:rsidRDefault="00790D33" w:rsidP="00790D33">
      <w:r w:rsidRPr="00790D33">
        <w:t>El análisis de los datos se realizará a través de las siguientes técnicas:</w:t>
      </w:r>
    </w:p>
    <w:p w14:paraId="53BADEBE" w14:textId="77777777" w:rsidR="00790D33" w:rsidRPr="00790D33" w:rsidRDefault="00790D33" w:rsidP="00790D33">
      <w:pPr>
        <w:numPr>
          <w:ilvl w:val="0"/>
          <w:numId w:val="31"/>
        </w:numPr>
      </w:pPr>
      <w:r w:rsidRPr="00790D33">
        <w:rPr>
          <w:b/>
          <w:bCs/>
        </w:rPr>
        <w:lastRenderedPageBreak/>
        <w:t>Análisis cualitativo</w:t>
      </w:r>
      <w:r w:rsidRPr="00790D33">
        <w:t>: Se utilizará un software de análisis de contenido para extraer patrones y temas recurrentes de las entrevistas y comentarios de los usuarios.</w:t>
      </w:r>
    </w:p>
    <w:p w14:paraId="42FFFF75" w14:textId="77777777" w:rsidR="00790D33" w:rsidRPr="00790D33" w:rsidRDefault="00790D33" w:rsidP="00790D33">
      <w:pPr>
        <w:numPr>
          <w:ilvl w:val="0"/>
          <w:numId w:val="31"/>
        </w:numPr>
      </w:pPr>
      <w:r w:rsidRPr="00790D33">
        <w:rPr>
          <w:b/>
          <w:bCs/>
        </w:rPr>
        <w:t>Análisis cuantitativo</w:t>
      </w:r>
      <w:r w:rsidRPr="00790D33">
        <w:t>: Los datos recolectados de las encuestas y el comportamiento en la plataforma se analizarán mediante estadísticas descriptivas, como el cálculo de medias y porcentajes, para entender la efectividad de la plataforma en términos de satisfacción, uso y rendimiento.</w:t>
      </w:r>
    </w:p>
    <w:p w14:paraId="71F7FC93" w14:textId="31BD0756" w:rsidR="00790D33" w:rsidRPr="00790D33" w:rsidRDefault="00790D33" w:rsidP="00790D33">
      <w:pPr>
        <w:rPr>
          <w:b/>
          <w:bCs/>
        </w:rPr>
      </w:pPr>
      <w:r w:rsidRPr="00790D33">
        <w:rPr>
          <w:b/>
          <w:bCs/>
        </w:rPr>
        <w:t>Diseño Experimental</w:t>
      </w:r>
    </w:p>
    <w:p w14:paraId="51A181C5" w14:textId="77777777" w:rsidR="00790D33" w:rsidRPr="00790D33" w:rsidRDefault="00790D33" w:rsidP="00790D33">
      <w:r w:rsidRPr="00790D33">
        <w:t xml:space="preserve">Dado que el proyecto se basa en el desarrollo de una plataforma digital, el diseño experimental no es aplicable en su totalidad en términos de pruebas controladas. Sin embargo, se realizarán </w:t>
      </w:r>
      <w:r w:rsidRPr="00790D33">
        <w:rPr>
          <w:b/>
          <w:bCs/>
        </w:rPr>
        <w:t>pruebas de usabilidad</w:t>
      </w:r>
      <w:r w:rsidRPr="00790D33">
        <w:t xml:space="preserve"> que permitirán validar si los usuarios interactúan de manera eficiente con la plataforma y si las funcionalidades cumplen con las expectativas del usuario.</w:t>
      </w:r>
    </w:p>
    <w:p w14:paraId="3BFC51D6" w14:textId="77777777" w:rsidR="00790D33" w:rsidRPr="00790D33" w:rsidRDefault="00790D33" w:rsidP="00790D33">
      <w:pPr>
        <w:rPr>
          <w:b/>
          <w:bCs/>
        </w:rPr>
      </w:pPr>
      <w:r w:rsidRPr="00790D33">
        <w:rPr>
          <w:b/>
          <w:bCs/>
        </w:rPr>
        <w:t>6.8 Referencias</w:t>
      </w:r>
    </w:p>
    <w:p w14:paraId="59DC4E77" w14:textId="77777777" w:rsidR="00790D33" w:rsidRPr="00790D33" w:rsidRDefault="00790D33" w:rsidP="00790D33">
      <w:r w:rsidRPr="00790D33">
        <w:t>Los métodos y técnicas utilizados están basados en principios de investigación descritos en diversas fuentes, tales como:</w:t>
      </w:r>
    </w:p>
    <w:p w14:paraId="73BB0F42" w14:textId="77777777" w:rsidR="00790D33" w:rsidRPr="00790D33" w:rsidRDefault="00790D33" w:rsidP="00790D33">
      <w:pPr>
        <w:numPr>
          <w:ilvl w:val="0"/>
          <w:numId w:val="32"/>
        </w:numPr>
      </w:pPr>
      <w:r w:rsidRPr="00790D33">
        <w:rPr>
          <w:b/>
          <w:bCs/>
        </w:rPr>
        <w:t>Nielsen, J.</w:t>
      </w:r>
      <w:r w:rsidRPr="00790D33">
        <w:t xml:space="preserve"> (1994). </w:t>
      </w:r>
      <w:proofErr w:type="spellStart"/>
      <w:r w:rsidRPr="00790D33">
        <w:rPr>
          <w:i/>
          <w:iCs/>
        </w:rPr>
        <w:t>Usability</w:t>
      </w:r>
      <w:proofErr w:type="spellEnd"/>
      <w:r w:rsidRPr="00790D33">
        <w:rPr>
          <w:i/>
          <w:iCs/>
        </w:rPr>
        <w:t xml:space="preserve"> </w:t>
      </w:r>
      <w:proofErr w:type="spellStart"/>
      <w:r w:rsidRPr="00790D33">
        <w:rPr>
          <w:i/>
          <w:iCs/>
        </w:rPr>
        <w:t>Engineering</w:t>
      </w:r>
      <w:proofErr w:type="spellEnd"/>
      <w:r w:rsidRPr="00790D33">
        <w:t xml:space="preserve">. </w:t>
      </w:r>
      <w:proofErr w:type="spellStart"/>
      <w:r w:rsidRPr="00790D33">
        <w:t>Academic</w:t>
      </w:r>
      <w:proofErr w:type="spellEnd"/>
      <w:r w:rsidRPr="00790D33">
        <w:t xml:space="preserve"> </w:t>
      </w:r>
      <w:proofErr w:type="spellStart"/>
      <w:r w:rsidRPr="00790D33">
        <w:t>Press</w:t>
      </w:r>
      <w:proofErr w:type="spellEnd"/>
      <w:r w:rsidRPr="00790D33">
        <w:t>.</w:t>
      </w:r>
    </w:p>
    <w:p w14:paraId="6A45439F" w14:textId="77777777" w:rsidR="00790D33" w:rsidRPr="00790D33" w:rsidRDefault="00790D33" w:rsidP="00790D33">
      <w:pPr>
        <w:numPr>
          <w:ilvl w:val="0"/>
          <w:numId w:val="32"/>
        </w:numPr>
      </w:pPr>
      <w:r w:rsidRPr="00790D33">
        <w:rPr>
          <w:b/>
          <w:bCs/>
        </w:rPr>
        <w:t>Robson, C.</w:t>
      </w:r>
      <w:r w:rsidRPr="00790D33">
        <w:t xml:space="preserve"> (2011). </w:t>
      </w:r>
      <w:r w:rsidRPr="00790D33">
        <w:rPr>
          <w:i/>
          <w:iCs/>
        </w:rPr>
        <w:t xml:space="preserve">Real </w:t>
      </w:r>
      <w:proofErr w:type="spellStart"/>
      <w:r w:rsidRPr="00790D33">
        <w:rPr>
          <w:i/>
          <w:iCs/>
        </w:rPr>
        <w:t>World</w:t>
      </w:r>
      <w:proofErr w:type="spellEnd"/>
      <w:r w:rsidRPr="00790D33">
        <w:rPr>
          <w:i/>
          <w:iCs/>
        </w:rPr>
        <w:t xml:space="preserve"> </w:t>
      </w:r>
      <w:proofErr w:type="spellStart"/>
      <w:r w:rsidRPr="00790D33">
        <w:rPr>
          <w:i/>
          <w:iCs/>
        </w:rPr>
        <w:t>Research</w:t>
      </w:r>
      <w:proofErr w:type="spellEnd"/>
      <w:r w:rsidRPr="00790D33">
        <w:t>. Wiley-Blackwell.</w:t>
      </w:r>
    </w:p>
    <w:p w14:paraId="7E401349" w14:textId="77777777" w:rsidR="00790D33" w:rsidRPr="00790D33" w:rsidRDefault="00790D33" w:rsidP="00790D33">
      <w:pPr>
        <w:numPr>
          <w:ilvl w:val="0"/>
          <w:numId w:val="32"/>
        </w:numPr>
      </w:pPr>
      <w:proofErr w:type="spellStart"/>
      <w:r w:rsidRPr="00790D33">
        <w:rPr>
          <w:b/>
          <w:bCs/>
        </w:rPr>
        <w:t>Babbie</w:t>
      </w:r>
      <w:proofErr w:type="spellEnd"/>
      <w:r w:rsidRPr="00790D33">
        <w:rPr>
          <w:b/>
          <w:bCs/>
        </w:rPr>
        <w:t>, E.</w:t>
      </w:r>
      <w:r w:rsidRPr="00790D33">
        <w:t xml:space="preserve"> (2013). </w:t>
      </w:r>
      <w:proofErr w:type="spellStart"/>
      <w:r w:rsidRPr="00790D33">
        <w:rPr>
          <w:i/>
          <w:iCs/>
        </w:rPr>
        <w:t>The</w:t>
      </w:r>
      <w:proofErr w:type="spellEnd"/>
      <w:r w:rsidRPr="00790D33">
        <w:rPr>
          <w:i/>
          <w:iCs/>
        </w:rPr>
        <w:t xml:space="preserve"> </w:t>
      </w:r>
      <w:proofErr w:type="spellStart"/>
      <w:r w:rsidRPr="00790D33">
        <w:rPr>
          <w:i/>
          <w:iCs/>
        </w:rPr>
        <w:t>Practice</w:t>
      </w:r>
      <w:proofErr w:type="spellEnd"/>
      <w:r w:rsidRPr="00790D33">
        <w:rPr>
          <w:i/>
          <w:iCs/>
        </w:rPr>
        <w:t xml:space="preserve"> </w:t>
      </w:r>
      <w:proofErr w:type="spellStart"/>
      <w:r w:rsidRPr="00790D33">
        <w:rPr>
          <w:i/>
          <w:iCs/>
        </w:rPr>
        <w:t>of</w:t>
      </w:r>
      <w:proofErr w:type="spellEnd"/>
      <w:r w:rsidRPr="00790D33">
        <w:rPr>
          <w:i/>
          <w:iCs/>
        </w:rPr>
        <w:t xml:space="preserve"> Social </w:t>
      </w:r>
      <w:proofErr w:type="spellStart"/>
      <w:r w:rsidRPr="00790D33">
        <w:rPr>
          <w:i/>
          <w:iCs/>
        </w:rPr>
        <w:t>Research</w:t>
      </w:r>
      <w:proofErr w:type="spellEnd"/>
      <w:r w:rsidRPr="00790D33">
        <w:t xml:space="preserve">. Cengage </w:t>
      </w:r>
      <w:proofErr w:type="spellStart"/>
      <w:r w:rsidRPr="00790D33">
        <w:t>Learning</w:t>
      </w:r>
      <w:proofErr w:type="spellEnd"/>
      <w:r w:rsidRPr="00790D33">
        <w:t>.</w:t>
      </w:r>
    </w:p>
    <w:p w14:paraId="1941612D" w14:textId="77777777" w:rsidR="00790D33" w:rsidRPr="00790D33" w:rsidRDefault="00790D33" w:rsidP="00790D33"/>
    <w:p w14:paraId="09D1A21B" w14:textId="3E0B2D50" w:rsidR="00170B09" w:rsidRPr="000778F1" w:rsidRDefault="00170B09" w:rsidP="00170151">
      <w:pPr>
        <w:pStyle w:val="Ttulo1"/>
        <w:numPr>
          <w:ilvl w:val="0"/>
          <w:numId w:val="20"/>
        </w:numPr>
        <w:ind w:left="284" w:hanging="284"/>
        <w:rPr>
          <w:rFonts w:eastAsia="Times New Roman"/>
        </w:rPr>
      </w:pPr>
      <w:bookmarkStart w:id="14" w:name="_Toc30953221"/>
      <w:r w:rsidRPr="000778F1">
        <w:rPr>
          <w:rFonts w:eastAsia="Times New Roman"/>
        </w:rPr>
        <w:t>CONCLUSIONES</w:t>
      </w:r>
      <w:bookmarkEnd w:id="14"/>
      <w:r w:rsidR="00790D33">
        <w:rPr>
          <w:rFonts w:eastAsia="Times New Roman"/>
        </w:rPr>
        <w:t xml:space="preserve"> (REVISAR)</w:t>
      </w:r>
    </w:p>
    <w:p w14:paraId="2E94A878" w14:textId="77777777" w:rsidR="00790D33" w:rsidRPr="00790D33" w:rsidRDefault="00790D33" w:rsidP="00790D33">
      <w:pPr>
        <w:pStyle w:val="Prrafodelista"/>
        <w:spacing w:before="100" w:beforeAutospacing="1" w:after="100" w:afterAutospacing="1"/>
        <w:ind w:left="1080"/>
        <w:jc w:val="left"/>
        <w:rPr>
          <w:rFonts w:eastAsia="Times New Roman" w:cs="Arial"/>
          <w:lang w:eastAsia="es-CO"/>
        </w:rPr>
      </w:pPr>
      <w:r w:rsidRPr="00790D33">
        <w:rPr>
          <w:rFonts w:eastAsia="Times New Roman" w:cs="Arial"/>
          <w:lang w:eastAsia="es-CO"/>
        </w:rPr>
        <w:t xml:space="preserve">Como resultado del desarrollo del proyecto de aula </w:t>
      </w:r>
      <w:proofErr w:type="spellStart"/>
      <w:r w:rsidRPr="00790D33">
        <w:rPr>
          <w:rFonts w:eastAsia="Times New Roman" w:cs="Arial"/>
          <w:lang w:eastAsia="es-CO"/>
        </w:rPr>
        <w:t>EventConnect</w:t>
      </w:r>
      <w:proofErr w:type="spellEnd"/>
      <w:r w:rsidRPr="00790D33">
        <w:rPr>
          <w:rFonts w:eastAsia="Times New Roman" w:cs="Arial"/>
          <w:lang w:eastAsia="es-CO"/>
        </w:rPr>
        <w:t xml:space="preserve">, se logró diseñar y poner en marcha una plataforma digital eficiente que conecta de manera directa a organizadores de eventos con proveedores de servicios, cumpliendo así con el objetivo general planteado. La </w:t>
      </w:r>
      <w:r w:rsidRPr="00790D33">
        <w:rPr>
          <w:rFonts w:eastAsia="Times New Roman" w:cs="Arial"/>
          <w:lang w:eastAsia="es-CO"/>
        </w:rPr>
        <w:lastRenderedPageBreak/>
        <w:t>implementación de tecnologías como HTML, CSS, JavaScript y PHP permitió desarrollar una interfaz funcional y segura, mientras que la aplicación de principios de diseño centrado en el usuario aseguró una experiencia intuitiva y agradable. Además, el enfoque en la economía colaborativa demostró ser pertinente, al facilitar la interacción directa entre usuarios sin intermediarios, optimizando tiempo y recursos. La aceptación positiva por parte de los usuarios en pruebas piloto evidenció que la plataforma satisface necesidades reales del mercado, consolidándose como una propuesta innovadora, viable y alineada con la transformación digital del sector de eventos.</w:t>
      </w:r>
    </w:p>
    <w:p w14:paraId="4703BCCF" w14:textId="77777777" w:rsidR="000B3A35" w:rsidRPr="00170B09" w:rsidRDefault="000B3A35" w:rsidP="00EF7A93">
      <w:pPr>
        <w:pBdr>
          <w:top w:val="nil"/>
          <w:left w:val="nil"/>
          <w:bottom w:val="nil"/>
          <w:right w:val="nil"/>
          <w:between w:val="nil"/>
        </w:pBdr>
        <w:spacing w:after="200" w:line="360" w:lineRule="auto"/>
        <w:jc w:val="center"/>
        <w:rPr>
          <w:rFonts w:eastAsia="Times New Roman" w:cs="Arial"/>
          <w:color w:val="000000"/>
          <w:szCs w:val="24"/>
        </w:rPr>
      </w:pPr>
    </w:p>
    <w:p w14:paraId="756F2DE2" w14:textId="2F1BE974" w:rsidR="00170B09" w:rsidRDefault="00170B09" w:rsidP="00EF7A93">
      <w:pPr>
        <w:pStyle w:val="Ttulo1"/>
        <w:numPr>
          <w:ilvl w:val="0"/>
          <w:numId w:val="20"/>
        </w:numPr>
        <w:rPr>
          <w:rFonts w:eastAsia="Times New Roman"/>
        </w:rPr>
      </w:pPr>
      <w:bookmarkStart w:id="15" w:name="_Toc30953222"/>
      <w:r w:rsidRPr="000778F1">
        <w:rPr>
          <w:rFonts w:eastAsia="Times New Roman"/>
        </w:rPr>
        <w:t>REFERENCIAS</w:t>
      </w:r>
      <w:r w:rsidR="00170151">
        <w:rPr>
          <w:rFonts w:eastAsia="Times New Roman"/>
        </w:rPr>
        <w:t xml:space="preserve"> </w:t>
      </w:r>
      <w:proofErr w:type="gramStart"/>
      <w:r w:rsidR="00170151">
        <w:rPr>
          <w:rFonts w:eastAsia="Times New Roman"/>
        </w:rPr>
        <w:t>bibliograficas.</w:t>
      </w:r>
      <w:bookmarkEnd w:id="15"/>
      <w:r w:rsidR="00AF34DC">
        <w:rPr>
          <w:rFonts w:eastAsia="Times New Roman"/>
        </w:rPr>
        <w:t>(</w:t>
      </w:r>
      <w:proofErr w:type="gramEnd"/>
      <w:r w:rsidR="00AF34DC">
        <w:rPr>
          <w:rFonts w:eastAsia="Times New Roman"/>
        </w:rPr>
        <w:t>REVISAR)</w:t>
      </w:r>
    </w:p>
    <w:p w14:paraId="31763BFF" w14:textId="481B7DDC" w:rsidR="00AF34DC" w:rsidRDefault="00AF34DC" w:rsidP="00AF34DC">
      <w:r w:rsidRPr="00AF34DC">
        <w:t xml:space="preserve">PHP.net. (s.f.). </w:t>
      </w:r>
      <w:r w:rsidRPr="00AF34DC">
        <w:rPr>
          <w:i/>
          <w:iCs/>
        </w:rPr>
        <w:t>PHP Manual</w:t>
      </w:r>
      <w:r w:rsidRPr="00AF34DC">
        <w:t xml:space="preserve">. Recuperado de </w:t>
      </w:r>
      <w:hyperlink r:id="rId13" w:tgtFrame="_new" w:history="1">
        <w:r w:rsidRPr="00AF34DC">
          <w:rPr>
            <w:rStyle w:val="Hipervnculo"/>
          </w:rPr>
          <w:t>https://www.php.net/manual/en/</w:t>
        </w:r>
      </w:hyperlink>
    </w:p>
    <w:p w14:paraId="24A4C054" w14:textId="77777777" w:rsidR="00AF34DC" w:rsidRPr="00AF34DC" w:rsidRDefault="00AF34DC" w:rsidP="00AF34DC">
      <w:pPr>
        <w:numPr>
          <w:ilvl w:val="0"/>
          <w:numId w:val="33"/>
        </w:numPr>
      </w:pPr>
      <w:r w:rsidRPr="00AF34DC">
        <w:t xml:space="preserve">CIPPEC. (s.f.). </w:t>
      </w:r>
      <w:r w:rsidRPr="00AF34DC">
        <w:rPr>
          <w:i/>
          <w:iCs/>
        </w:rPr>
        <w:t>Claves para entender la economía colaborativa y de plataformas en las ciudades</w:t>
      </w:r>
      <w:r w:rsidRPr="00AF34DC">
        <w:t xml:space="preserve">. CIPPEC. Recuperado de </w:t>
      </w:r>
      <w:hyperlink r:id="rId14" w:tgtFrame="_new" w:history="1">
        <w:r w:rsidRPr="00AF34DC">
          <w:rPr>
            <w:rStyle w:val="Hipervnculo"/>
          </w:rPr>
          <w:t>https://www.cippec.org/publicacion/claves-para-entender-la-economia-colaborativa-y-de-plataformas-en-las-ciudades/</w:t>
        </w:r>
      </w:hyperlink>
    </w:p>
    <w:p w14:paraId="5F731F45" w14:textId="77777777" w:rsidR="00AF34DC" w:rsidRPr="00AF34DC" w:rsidRDefault="00AF34DC" w:rsidP="00AF34DC">
      <w:pPr>
        <w:numPr>
          <w:ilvl w:val="0"/>
          <w:numId w:val="33"/>
        </w:numPr>
      </w:pPr>
      <w:r w:rsidRPr="00AF34DC">
        <w:t xml:space="preserve">Banco Santander. (s.f.). </w:t>
      </w:r>
      <w:r w:rsidRPr="00AF34DC">
        <w:rPr>
          <w:i/>
          <w:iCs/>
        </w:rPr>
        <w:t>La economía colaborativa: ¿Qué es y qué nos puede aportar?</w:t>
      </w:r>
      <w:r w:rsidRPr="00AF34DC">
        <w:t xml:space="preserve"> Santander. Recuperado de </w:t>
      </w:r>
      <w:hyperlink r:id="rId15" w:tgtFrame="_new" w:history="1">
        <w:r w:rsidRPr="00AF34DC">
          <w:rPr>
            <w:rStyle w:val="Hipervnculo"/>
          </w:rPr>
          <w:t>https://www.santander.com/es/stories/la-economia-colaborativa-que-es-y-que-nos-puede-aportar</w:t>
        </w:r>
      </w:hyperlink>
    </w:p>
    <w:p w14:paraId="5E838237" w14:textId="77777777" w:rsidR="00AF34DC" w:rsidRPr="00AF34DC" w:rsidRDefault="00AF34DC" w:rsidP="00AF34DC">
      <w:pPr>
        <w:numPr>
          <w:ilvl w:val="0"/>
          <w:numId w:val="33"/>
        </w:numPr>
      </w:pPr>
      <w:r w:rsidRPr="00AF34DC">
        <w:t xml:space="preserve">Sáez, J. (Coord.). (2019). </w:t>
      </w:r>
      <w:r w:rsidRPr="00AF34DC">
        <w:rPr>
          <w:i/>
          <w:iCs/>
        </w:rPr>
        <w:t>Economía colaborativa y plataformas digitales</w:t>
      </w:r>
      <w:r w:rsidRPr="00AF34DC">
        <w:t xml:space="preserve">. Editorial Reus. Recuperado de </w:t>
      </w:r>
      <w:hyperlink r:id="rId16" w:tgtFrame="_new" w:history="1">
        <w:r w:rsidRPr="00AF34DC">
          <w:rPr>
            <w:rStyle w:val="Hipervnculo"/>
          </w:rPr>
          <w:t>https://www.editorialreus.es/libros/economia-colaborativa-y-plataformas-digitales/9788429021370/</w:t>
        </w:r>
      </w:hyperlink>
    </w:p>
    <w:p w14:paraId="76276440" w14:textId="77777777" w:rsidR="00AF34DC" w:rsidRPr="00AF34DC" w:rsidRDefault="00AF34DC" w:rsidP="00AF34DC">
      <w:r w:rsidRPr="00AF34DC">
        <w:pict w14:anchorId="376A6CB0">
          <v:rect id="_x0000_i1043" style="width:0;height:1.5pt" o:hralign="center" o:hrstd="t" o:hr="t" fillcolor="#a0a0a0" stroked="f"/>
        </w:pict>
      </w:r>
    </w:p>
    <w:p w14:paraId="603DD725" w14:textId="77777777" w:rsidR="00AF34DC" w:rsidRPr="00AF34DC" w:rsidRDefault="00AF34DC" w:rsidP="00AF34DC">
      <w:r w:rsidRPr="00AF34DC">
        <w:rPr>
          <w:b/>
          <w:bCs/>
        </w:rPr>
        <w:t>Desarrollo web:</w:t>
      </w:r>
    </w:p>
    <w:p w14:paraId="3F7395DC" w14:textId="77777777" w:rsidR="00AF34DC" w:rsidRPr="00AF34DC" w:rsidRDefault="00AF34DC" w:rsidP="00AF34DC">
      <w:pPr>
        <w:numPr>
          <w:ilvl w:val="0"/>
          <w:numId w:val="34"/>
        </w:numPr>
      </w:pPr>
      <w:r w:rsidRPr="00AF34DC">
        <w:t xml:space="preserve">Udemy. (s.f.). </w:t>
      </w:r>
      <w:r w:rsidRPr="00AF34DC">
        <w:rPr>
          <w:i/>
          <w:iCs/>
        </w:rPr>
        <w:t>Curso completo de desarrollo web con HTML5, CSS3, JS, AJAX, PHP y MySQL</w:t>
      </w:r>
      <w:r w:rsidRPr="00AF34DC">
        <w:t>. Udemy. Recuperado de https://www.udemy.com/course/desarrollo-web-completo-con-html5-css3-js-php-y-mysql/</w:t>
      </w:r>
    </w:p>
    <w:p w14:paraId="5048F695" w14:textId="77777777" w:rsidR="00AF34DC" w:rsidRPr="00AF34DC" w:rsidRDefault="00AF34DC" w:rsidP="00AF34DC">
      <w:pPr>
        <w:numPr>
          <w:ilvl w:val="0"/>
          <w:numId w:val="34"/>
        </w:numPr>
      </w:pPr>
      <w:proofErr w:type="spellStart"/>
      <w:r w:rsidRPr="00AF34DC">
        <w:lastRenderedPageBreak/>
        <w:t>Fazt</w:t>
      </w:r>
      <w:proofErr w:type="spellEnd"/>
      <w:r w:rsidRPr="00AF34DC">
        <w:t xml:space="preserve">. (2021, marzo 12). </w:t>
      </w:r>
      <w:r w:rsidRPr="00AF34DC">
        <w:rPr>
          <w:i/>
          <w:iCs/>
        </w:rPr>
        <w:t>Curso de desarrollo web completo desde cero</w:t>
      </w:r>
      <w:r w:rsidRPr="00AF34DC">
        <w:t xml:space="preserve"> [Video]. YouTube. </w:t>
      </w:r>
      <w:hyperlink r:id="rId17" w:tgtFrame="_new" w:history="1">
        <w:r w:rsidRPr="00AF34DC">
          <w:rPr>
            <w:rStyle w:val="Hipervnculo"/>
          </w:rPr>
          <w:t>https://www.youtube.com/watch?v=mK8H9lY2xcM</w:t>
        </w:r>
      </w:hyperlink>
    </w:p>
    <w:p w14:paraId="1A288DEB" w14:textId="77777777" w:rsidR="00AF34DC" w:rsidRPr="00AF34DC" w:rsidRDefault="00AF34DC" w:rsidP="00AF34DC">
      <w:pPr>
        <w:numPr>
          <w:ilvl w:val="0"/>
          <w:numId w:val="34"/>
        </w:numPr>
      </w:pPr>
      <w:r w:rsidRPr="00AF34DC">
        <w:t xml:space="preserve">W3Schools. (s.f.). </w:t>
      </w:r>
      <w:r w:rsidRPr="00AF34DC">
        <w:rPr>
          <w:i/>
          <w:iCs/>
        </w:rPr>
        <w:t>Tutoriales de desarrollo web en español</w:t>
      </w:r>
      <w:r w:rsidRPr="00AF34DC">
        <w:t xml:space="preserve">. W3Schools. Recuperado de </w:t>
      </w:r>
      <w:hyperlink r:id="rId18" w:tgtFrame="_new" w:history="1">
        <w:r w:rsidRPr="00AF34DC">
          <w:rPr>
            <w:rStyle w:val="Hipervnculo"/>
          </w:rPr>
          <w:t>https://w3schoolsua.github.io/index_es.html</w:t>
        </w:r>
      </w:hyperlink>
    </w:p>
    <w:p w14:paraId="20D93768" w14:textId="77777777" w:rsidR="00AF34DC" w:rsidRPr="00AF34DC" w:rsidRDefault="00AF34DC" w:rsidP="00AF34DC">
      <w:r w:rsidRPr="00AF34DC">
        <w:pict w14:anchorId="08D85DA7">
          <v:rect id="_x0000_i1044" style="width:0;height:1.5pt" o:hralign="center" o:hrstd="t" o:hr="t" fillcolor="#a0a0a0" stroked="f"/>
        </w:pict>
      </w:r>
    </w:p>
    <w:p w14:paraId="482F4BC0" w14:textId="77777777" w:rsidR="00AF34DC" w:rsidRPr="00AF34DC" w:rsidRDefault="00AF34DC" w:rsidP="00AF34DC">
      <w:r w:rsidRPr="00AF34DC">
        <w:rPr>
          <w:b/>
          <w:bCs/>
        </w:rPr>
        <w:t>Diseño UX/UI:</w:t>
      </w:r>
    </w:p>
    <w:p w14:paraId="5979DCB7" w14:textId="77777777" w:rsidR="00AF34DC" w:rsidRPr="00AF34DC" w:rsidRDefault="00AF34DC" w:rsidP="00AF34DC">
      <w:pPr>
        <w:numPr>
          <w:ilvl w:val="0"/>
          <w:numId w:val="35"/>
        </w:numPr>
      </w:pPr>
      <w:proofErr w:type="spellStart"/>
      <w:r w:rsidRPr="00AF34DC">
        <w:t>Justinmind</w:t>
      </w:r>
      <w:proofErr w:type="spellEnd"/>
      <w:r w:rsidRPr="00AF34DC">
        <w:t xml:space="preserve">. (2022, enero 27). </w:t>
      </w:r>
      <w:r w:rsidRPr="00AF34DC">
        <w:rPr>
          <w:i/>
          <w:iCs/>
        </w:rPr>
        <w:t>Guía completa de diseño centrado en el usuario (DCU)</w:t>
      </w:r>
      <w:r w:rsidRPr="00AF34DC">
        <w:t xml:space="preserve">. </w:t>
      </w:r>
      <w:proofErr w:type="spellStart"/>
      <w:r w:rsidRPr="00AF34DC">
        <w:t>Justinmind</w:t>
      </w:r>
      <w:proofErr w:type="spellEnd"/>
      <w:r w:rsidRPr="00AF34DC">
        <w:t xml:space="preserve">. Recuperado de </w:t>
      </w:r>
      <w:hyperlink r:id="rId19" w:tgtFrame="_new" w:history="1">
        <w:r w:rsidRPr="00AF34DC">
          <w:rPr>
            <w:rStyle w:val="Hipervnculo"/>
          </w:rPr>
          <w:t>https://www.justinmind.com/es/blog/diseno-centrado-en-el-usuario/</w:t>
        </w:r>
      </w:hyperlink>
    </w:p>
    <w:p w14:paraId="33153BC3" w14:textId="77777777" w:rsidR="00AF34DC" w:rsidRPr="00AF34DC" w:rsidRDefault="00AF34DC" w:rsidP="00AF34DC">
      <w:pPr>
        <w:numPr>
          <w:ilvl w:val="0"/>
          <w:numId w:val="35"/>
        </w:numPr>
      </w:pPr>
      <w:r w:rsidRPr="00AF34DC">
        <w:t xml:space="preserve">Google. (s.f.). </w:t>
      </w:r>
      <w:r w:rsidRPr="00AF34DC">
        <w:rPr>
          <w:i/>
          <w:iCs/>
        </w:rPr>
        <w:t>Certificado en diseño de experiencia del usuario (UX)</w:t>
      </w:r>
      <w:r w:rsidRPr="00AF34DC">
        <w:t xml:space="preserve">. </w:t>
      </w:r>
      <w:proofErr w:type="spellStart"/>
      <w:r w:rsidRPr="00AF34DC">
        <w:t>Grow</w:t>
      </w:r>
      <w:proofErr w:type="spellEnd"/>
      <w:r w:rsidRPr="00AF34DC">
        <w:t xml:space="preserve"> </w:t>
      </w:r>
      <w:proofErr w:type="spellStart"/>
      <w:r w:rsidRPr="00AF34DC">
        <w:t>with</w:t>
      </w:r>
      <w:proofErr w:type="spellEnd"/>
      <w:r w:rsidRPr="00AF34DC">
        <w:t xml:space="preserve"> Google. Recuperado de </w:t>
      </w:r>
      <w:hyperlink r:id="rId20" w:tgtFrame="_new" w:history="1">
        <w:r w:rsidRPr="00AF34DC">
          <w:rPr>
            <w:rStyle w:val="Hipervnculo"/>
          </w:rPr>
          <w:t>https://grow.google/intl/es-419_us/certificates/ux-design/</w:t>
        </w:r>
      </w:hyperlink>
    </w:p>
    <w:p w14:paraId="50A2752A" w14:textId="77777777" w:rsidR="00AF34DC" w:rsidRPr="00AF34DC" w:rsidRDefault="00AF34DC" w:rsidP="00AF34DC">
      <w:pPr>
        <w:numPr>
          <w:ilvl w:val="0"/>
          <w:numId w:val="35"/>
        </w:numPr>
      </w:pPr>
      <w:r w:rsidRPr="00AF34DC">
        <w:t xml:space="preserve">HubSpot. (2023). </w:t>
      </w:r>
      <w:r w:rsidRPr="00AF34DC">
        <w:rPr>
          <w:i/>
          <w:iCs/>
        </w:rPr>
        <w:t>Diseño centrado en el usuario: qué es, etapas y ejemplos</w:t>
      </w:r>
      <w:r w:rsidRPr="00AF34DC">
        <w:t xml:space="preserve">. HubSpot Blog. Recuperado de </w:t>
      </w:r>
      <w:hyperlink r:id="rId21" w:tgtFrame="_new" w:history="1">
        <w:r w:rsidRPr="00AF34DC">
          <w:rPr>
            <w:rStyle w:val="Hipervnculo"/>
          </w:rPr>
          <w:t>https://blog.hubspot.es/website/diseno-centrado-usuario</w:t>
        </w:r>
      </w:hyperlink>
    </w:p>
    <w:p w14:paraId="0375B77C" w14:textId="77777777" w:rsidR="00AF34DC" w:rsidRPr="00AF34DC" w:rsidRDefault="00AF34DC" w:rsidP="00AF34DC">
      <w:r w:rsidRPr="00AF34DC">
        <w:pict w14:anchorId="6F8D8E9B">
          <v:rect id="_x0000_i1045" style="width:0;height:1.5pt" o:hralign="center" o:hrstd="t" o:hr="t" fillcolor="#a0a0a0" stroked="f"/>
        </w:pict>
      </w:r>
    </w:p>
    <w:p w14:paraId="560CC0C0" w14:textId="77777777" w:rsidR="00AF34DC" w:rsidRPr="00AF34DC" w:rsidRDefault="00AF34DC" w:rsidP="00AF34DC">
      <w:r w:rsidRPr="00AF34DC">
        <w:rPr>
          <w:b/>
          <w:bCs/>
        </w:rPr>
        <w:t>Transformación digital en eventos:</w:t>
      </w:r>
    </w:p>
    <w:p w14:paraId="424B6223" w14:textId="77777777" w:rsidR="00AF34DC" w:rsidRPr="00AF34DC" w:rsidRDefault="00AF34DC" w:rsidP="00AF34DC">
      <w:pPr>
        <w:numPr>
          <w:ilvl w:val="0"/>
          <w:numId w:val="36"/>
        </w:numPr>
      </w:pPr>
      <w:proofErr w:type="spellStart"/>
      <w:r w:rsidRPr="00AF34DC">
        <w:t>EventsCase</w:t>
      </w:r>
      <w:proofErr w:type="spellEnd"/>
      <w:r w:rsidRPr="00AF34DC">
        <w:t xml:space="preserve">. (2021, junio 14). </w:t>
      </w:r>
      <w:r w:rsidRPr="00AF34DC">
        <w:rPr>
          <w:i/>
          <w:iCs/>
        </w:rPr>
        <w:t>Cómo afecta la transformación digital al sector de los eventos</w:t>
      </w:r>
      <w:r w:rsidRPr="00AF34DC">
        <w:t xml:space="preserve">. </w:t>
      </w:r>
      <w:proofErr w:type="spellStart"/>
      <w:r w:rsidRPr="00AF34DC">
        <w:t>EventsCase</w:t>
      </w:r>
      <w:proofErr w:type="spellEnd"/>
      <w:r w:rsidRPr="00AF34DC">
        <w:t xml:space="preserve"> Blog. Recuperado de </w:t>
      </w:r>
      <w:hyperlink r:id="rId22" w:tgtFrame="_new" w:history="1">
        <w:r w:rsidRPr="00AF34DC">
          <w:rPr>
            <w:rStyle w:val="Hipervnculo"/>
          </w:rPr>
          <w:t>https://eventscase.es/blog/transformacion-digital-en-eventos</w:t>
        </w:r>
      </w:hyperlink>
    </w:p>
    <w:p w14:paraId="6100B121" w14:textId="77777777" w:rsidR="00AF34DC" w:rsidRPr="00AF34DC" w:rsidRDefault="00AF34DC" w:rsidP="00AF34DC">
      <w:pPr>
        <w:numPr>
          <w:ilvl w:val="0"/>
          <w:numId w:val="36"/>
        </w:numPr>
      </w:pPr>
      <w:proofErr w:type="spellStart"/>
      <w:r w:rsidRPr="00AF34DC">
        <w:t>Seguritecnia</w:t>
      </w:r>
      <w:proofErr w:type="spellEnd"/>
      <w:r w:rsidRPr="00AF34DC">
        <w:t xml:space="preserve">. (2019, diciembre 3). </w:t>
      </w:r>
      <w:r w:rsidRPr="00AF34DC">
        <w:rPr>
          <w:i/>
          <w:iCs/>
        </w:rPr>
        <w:t>La transformación digital aplicada a los eventos</w:t>
      </w:r>
      <w:r w:rsidRPr="00AF34DC">
        <w:t xml:space="preserve">. </w:t>
      </w:r>
      <w:proofErr w:type="spellStart"/>
      <w:r w:rsidRPr="00AF34DC">
        <w:t>Seguritecnia</w:t>
      </w:r>
      <w:proofErr w:type="spellEnd"/>
      <w:r w:rsidRPr="00AF34DC">
        <w:t xml:space="preserve">. Recuperado de </w:t>
      </w:r>
      <w:hyperlink r:id="rId23" w:tgtFrame="_new" w:history="1">
        <w:r w:rsidRPr="00AF34DC">
          <w:rPr>
            <w:rStyle w:val="Hipervnculo"/>
          </w:rPr>
          <w:t>https://www.seguritecnia.es/sectores/turismo-y-ocio/la-transformacion-digital-aplicada-a-los-eventos_20191203.html</w:t>
        </w:r>
      </w:hyperlink>
    </w:p>
    <w:p w14:paraId="0063F244" w14:textId="4F014E18" w:rsidR="00AF34DC" w:rsidRPr="00AF34DC" w:rsidRDefault="00AF34DC" w:rsidP="00AF34DC"/>
    <w:p w14:paraId="49CD7192" w14:textId="77777777" w:rsidR="00170B09" w:rsidRPr="000778F1" w:rsidRDefault="00170B09" w:rsidP="00EF7A93">
      <w:pPr>
        <w:pStyle w:val="Ttulo1"/>
        <w:numPr>
          <w:ilvl w:val="0"/>
          <w:numId w:val="20"/>
        </w:numPr>
        <w:rPr>
          <w:rFonts w:eastAsia="Times New Roman"/>
        </w:rPr>
      </w:pPr>
      <w:bookmarkStart w:id="16" w:name="_Toc30953223"/>
      <w:r w:rsidRPr="000778F1">
        <w:rPr>
          <w:rFonts w:eastAsia="Times New Roman"/>
        </w:rPr>
        <w:lastRenderedPageBreak/>
        <w:t>ANEXOS</w:t>
      </w:r>
      <w:bookmarkEnd w:id="16"/>
    </w:p>
    <w:p w14:paraId="698ACA80" w14:textId="77777777" w:rsidR="00170B09" w:rsidRPr="00170B09" w:rsidRDefault="00170B09" w:rsidP="00170B09">
      <w:pPr>
        <w:spacing w:line="360" w:lineRule="auto"/>
        <w:rPr>
          <w:rFonts w:eastAsia="Times New Roman" w:cs="Arial"/>
          <w:szCs w:val="24"/>
        </w:rPr>
      </w:pPr>
      <w:r w:rsidRPr="00170B09">
        <w:rPr>
          <w:rFonts w:eastAsia="Times New Roman" w:cs="Arial"/>
          <w:szCs w:val="24"/>
        </w:rPr>
        <w:t>Los anexos están conformados por aquellos contenidos referidos en el informe que por su amplitud y especificidad no se incluyen en él. En este se incluyen documentos soporte o explicativos del proyecto, ilustraciones, gráficas, tablas, entre otros, a manera de complemento.</w:t>
      </w:r>
    </w:p>
    <w:p w14:paraId="0C876FE3" w14:textId="77777777" w:rsidR="00170B09" w:rsidRPr="00170B09" w:rsidRDefault="00170B09" w:rsidP="00170B09">
      <w:pPr>
        <w:spacing w:line="360" w:lineRule="auto"/>
        <w:rPr>
          <w:rFonts w:eastAsia="Times New Roman" w:cs="Arial"/>
          <w:szCs w:val="24"/>
        </w:rPr>
      </w:pPr>
      <w:r w:rsidRPr="00170B09">
        <w:rPr>
          <w:rFonts w:eastAsia="Times New Roman" w:cs="Arial"/>
          <w:szCs w:val="24"/>
        </w:rPr>
        <w:t>Dentro de los anexos debe incluirse el formato del instrumento de recolección de información utilizado (formato de encuesta y/o entrevista) y presentado en el avance anterior.</w:t>
      </w:r>
    </w:p>
    <w:p w14:paraId="42DC13B5" w14:textId="77777777" w:rsidR="00170B09" w:rsidRPr="00170B09" w:rsidRDefault="00170B09" w:rsidP="005B07F2">
      <w:pPr>
        <w:jc w:val="left"/>
        <w:rPr>
          <w:rFonts w:eastAsia="Calibri" w:cs="Arial"/>
          <w:szCs w:val="24"/>
        </w:rPr>
      </w:pPr>
    </w:p>
    <w:p w14:paraId="0FECE218" w14:textId="77777777" w:rsidR="002F380F" w:rsidRPr="00170B09" w:rsidRDefault="002F380F" w:rsidP="00605DF7">
      <w:pPr>
        <w:spacing w:after="200"/>
        <w:jc w:val="left"/>
        <w:rPr>
          <w:rFonts w:cs="Arial"/>
          <w:szCs w:val="24"/>
        </w:rPr>
      </w:pPr>
    </w:p>
    <w:sectPr w:rsidR="002F380F" w:rsidRPr="00170B09" w:rsidSect="008619B8">
      <w:footerReference w:type="default" r:id="rId24"/>
      <w:pgSz w:w="12240" w:h="15840" w:code="1"/>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C60D2" w14:textId="77777777" w:rsidR="00DB0425" w:rsidRDefault="00DB0425" w:rsidP="008619B8">
      <w:pPr>
        <w:spacing w:after="0"/>
      </w:pPr>
      <w:r>
        <w:separator/>
      </w:r>
    </w:p>
  </w:endnote>
  <w:endnote w:type="continuationSeparator" w:id="0">
    <w:p w14:paraId="26640BAA" w14:textId="77777777" w:rsidR="00DB0425" w:rsidRDefault="00DB0425" w:rsidP="008619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9981445"/>
      <w:docPartObj>
        <w:docPartGallery w:val="Page Numbers (Bottom of Page)"/>
        <w:docPartUnique/>
      </w:docPartObj>
    </w:sdtPr>
    <w:sdtContent>
      <w:p w14:paraId="398D7CB2" w14:textId="77777777" w:rsidR="00F462B7" w:rsidRDefault="00F462B7">
        <w:pPr>
          <w:pStyle w:val="Piedepgina"/>
          <w:jc w:val="center"/>
        </w:pPr>
        <w:r>
          <w:fldChar w:fldCharType="begin"/>
        </w:r>
        <w:r w:rsidRPr="00FF0E9C">
          <w:instrText>PAGE   \* MERGEFORMAT</w:instrText>
        </w:r>
        <w:r>
          <w:fldChar w:fldCharType="separate"/>
        </w:r>
        <w:r w:rsidRPr="00555218">
          <w:rPr>
            <w:noProof/>
            <w:lang w:val="es-ES"/>
          </w:rPr>
          <w:t>2</w:t>
        </w:r>
        <w:r>
          <w:fldChar w:fldCharType="end"/>
        </w:r>
      </w:p>
    </w:sdtContent>
  </w:sdt>
  <w:p w14:paraId="03F59CFF" w14:textId="77777777" w:rsidR="00F462B7" w:rsidRDefault="00F462B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5228468"/>
      <w:docPartObj>
        <w:docPartGallery w:val="Page Numbers (Bottom of Page)"/>
        <w:docPartUnique/>
      </w:docPartObj>
    </w:sdtPr>
    <w:sdtContent>
      <w:p w14:paraId="608EB9DA" w14:textId="77777777" w:rsidR="00F462B7" w:rsidRDefault="00F462B7">
        <w:pPr>
          <w:pStyle w:val="Piedepgina"/>
          <w:jc w:val="center"/>
        </w:pPr>
        <w:r>
          <w:fldChar w:fldCharType="begin"/>
        </w:r>
        <w:r w:rsidRPr="00FF0E9C">
          <w:instrText>PAGE   \* MERGEFORMAT</w:instrText>
        </w:r>
        <w:r>
          <w:fldChar w:fldCharType="separate"/>
        </w:r>
        <w:r w:rsidRPr="003477A5">
          <w:rPr>
            <w:noProof/>
            <w:lang w:val="es-ES"/>
          </w:rPr>
          <w:t>21</w:t>
        </w:r>
        <w:r>
          <w:fldChar w:fldCharType="end"/>
        </w:r>
      </w:p>
    </w:sdtContent>
  </w:sdt>
  <w:p w14:paraId="5E7CBC82" w14:textId="77777777" w:rsidR="00F462B7" w:rsidRDefault="00F462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8EB85" w14:textId="77777777" w:rsidR="00DB0425" w:rsidRDefault="00DB0425" w:rsidP="008619B8">
      <w:pPr>
        <w:spacing w:after="0"/>
      </w:pPr>
      <w:r>
        <w:separator/>
      </w:r>
    </w:p>
  </w:footnote>
  <w:footnote w:type="continuationSeparator" w:id="0">
    <w:p w14:paraId="3B78B8D2" w14:textId="77777777" w:rsidR="00DB0425" w:rsidRDefault="00DB0425" w:rsidP="008619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0DFD"/>
    <w:multiLevelType w:val="multilevel"/>
    <w:tmpl w:val="5DD065AA"/>
    <w:lvl w:ilvl="0">
      <w:start w:val="1"/>
      <w:numFmt w:val="bullet"/>
      <w:pStyle w:val="Vietas4"/>
      <w:lvlText w:val=""/>
      <w:lvlJc w:val="left"/>
      <w:pPr>
        <w:tabs>
          <w:tab w:val="num" w:pos="357"/>
        </w:tabs>
        <w:ind w:left="0" w:firstLine="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1BB002A"/>
    <w:multiLevelType w:val="multilevel"/>
    <w:tmpl w:val="CDC47F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07720B"/>
    <w:multiLevelType w:val="multilevel"/>
    <w:tmpl w:val="DF66EA5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B1463"/>
    <w:multiLevelType w:val="multilevel"/>
    <w:tmpl w:val="17BA97EE"/>
    <w:lvl w:ilvl="0">
      <w:start w:val="1"/>
      <w:numFmt w:val="decimal"/>
      <w:pStyle w:val="NumerarCitaExtensa"/>
      <w:suff w:val="space"/>
      <w:lvlText w:val="%1."/>
      <w:lvlJc w:val="left"/>
      <w:pPr>
        <w:ind w:left="1418" w:firstLine="0"/>
      </w:pPr>
      <w:rPr>
        <w:rFonts w:hint="default"/>
      </w:rPr>
    </w:lvl>
    <w:lvl w:ilvl="1">
      <w:start w:val="1"/>
      <w:numFmt w:val="lowerLetter"/>
      <w:lvlText w:val="%2)"/>
      <w:lvlJc w:val="left"/>
      <w:pPr>
        <w:ind w:left="1418" w:firstLine="0"/>
      </w:pPr>
      <w:rPr>
        <w:rFonts w:hint="default"/>
      </w:rPr>
    </w:lvl>
    <w:lvl w:ilvl="2">
      <w:start w:val="1"/>
      <w:numFmt w:val="lowerRoman"/>
      <w:lvlText w:val="%3)"/>
      <w:lvlJc w:val="left"/>
      <w:pPr>
        <w:ind w:left="1418" w:firstLine="0"/>
      </w:pPr>
      <w:rPr>
        <w:rFonts w:hint="default"/>
      </w:rPr>
    </w:lvl>
    <w:lvl w:ilvl="3">
      <w:start w:val="1"/>
      <w:numFmt w:val="decimal"/>
      <w:lvlText w:val="(%4)"/>
      <w:lvlJc w:val="left"/>
      <w:pPr>
        <w:ind w:left="1418" w:firstLine="0"/>
      </w:pPr>
      <w:rPr>
        <w:rFonts w:hint="default"/>
      </w:rPr>
    </w:lvl>
    <w:lvl w:ilvl="4">
      <w:start w:val="1"/>
      <w:numFmt w:val="lowerLetter"/>
      <w:lvlText w:val="(%5)"/>
      <w:lvlJc w:val="left"/>
      <w:pPr>
        <w:ind w:left="1418" w:firstLine="0"/>
      </w:pPr>
      <w:rPr>
        <w:rFonts w:hint="default"/>
      </w:rPr>
    </w:lvl>
    <w:lvl w:ilvl="5">
      <w:start w:val="1"/>
      <w:numFmt w:val="lowerRoman"/>
      <w:lvlText w:val="(%6)"/>
      <w:lvlJc w:val="left"/>
      <w:pPr>
        <w:ind w:left="1418" w:firstLine="0"/>
      </w:pPr>
      <w:rPr>
        <w:rFonts w:hint="default"/>
      </w:rPr>
    </w:lvl>
    <w:lvl w:ilvl="6">
      <w:start w:val="1"/>
      <w:numFmt w:val="decimal"/>
      <w:lvlText w:val="%7."/>
      <w:lvlJc w:val="left"/>
      <w:pPr>
        <w:ind w:left="1418" w:firstLine="0"/>
      </w:pPr>
      <w:rPr>
        <w:rFonts w:hint="default"/>
      </w:rPr>
    </w:lvl>
    <w:lvl w:ilvl="7">
      <w:start w:val="1"/>
      <w:numFmt w:val="lowerLetter"/>
      <w:lvlText w:val="%8."/>
      <w:lvlJc w:val="left"/>
      <w:pPr>
        <w:ind w:left="1418" w:firstLine="0"/>
      </w:pPr>
      <w:rPr>
        <w:rFonts w:hint="default"/>
      </w:rPr>
    </w:lvl>
    <w:lvl w:ilvl="8">
      <w:start w:val="1"/>
      <w:numFmt w:val="lowerRoman"/>
      <w:lvlText w:val="%9."/>
      <w:lvlJc w:val="left"/>
      <w:pPr>
        <w:ind w:left="1418" w:firstLine="0"/>
      </w:pPr>
      <w:rPr>
        <w:rFonts w:hint="default"/>
      </w:rPr>
    </w:lvl>
  </w:abstractNum>
  <w:abstractNum w:abstractNumId="4" w15:restartNumberingAfterBreak="0">
    <w:nsid w:val="0EBE320D"/>
    <w:multiLevelType w:val="multilevel"/>
    <w:tmpl w:val="C1406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4361F"/>
    <w:multiLevelType w:val="multilevel"/>
    <w:tmpl w:val="53B2681A"/>
    <w:lvl w:ilvl="0">
      <w:start w:val="1"/>
      <w:numFmt w:val="decimal"/>
      <w:pStyle w:val="Ttulo1"/>
      <w:suff w:val="space"/>
      <w:lvlText w:val="%1."/>
      <w:lvlJc w:val="left"/>
      <w:pPr>
        <w:ind w:left="0" w:firstLine="0"/>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decimal"/>
      <w:pStyle w:val="Ttulo8"/>
      <w:lvlText w:val="%1.%2.%3.%4.%5.%6.%7.%8"/>
      <w:lvlJc w:val="left"/>
      <w:pPr>
        <w:ind w:left="0" w:firstLine="0"/>
      </w:pPr>
      <w:rPr>
        <w:rFonts w:hint="default"/>
      </w:rPr>
    </w:lvl>
    <w:lvl w:ilvl="8">
      <w:start w:val="1"/>
      <w:numFmt w:val="decimal"/>
      <w:pStyle w:val="Ttulo9"/>
      <w:lvlText w:val="%1.%2.%3.%4.%5.%6.%7.%8.%9"/>
      <w:lvlJc w:val="left"/>
      <w:pPr>
        <w:ind w:left="0" w:firstLine="0"/>
      </w:pPr>
      <w:rPr>
        <w:rFonts w:hint="default"/>
      </w:rPr>
    </w:lvl>
  </w:abstractNum>
  <w:abstractNum w:abstractNumId="6" w15:restartNumberingAfterBreak="0">
    <w:nsid w:val="1C622266"/>
    <w:multiLevelType w:val="multilevel"/>
    <w:tmpl w:val="9210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77EBE"/>
    <w:multiLevelType w:val="multilevel"/>
    <w:tmpl w:val="48DEE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9D10B3"/>
    <w:multiLevelType w:val="multilevel"/>
    <w:tmpl w:val="B65EDB7A"/>
    <w:lvl w:ilvl="0">
      <w:start w:val="4"/>
      <w:numFmt w:val="decimal"/>
      <w:lvlText w:val="%1"/>
      <w:lvlJc w:val="left"/>
      <w:pPr>
        <w:ind w:left="360" w:hanging="360"/>
      </w:pPr>
      <w:rPr>
        <w:rFonts w:eastAsia="Times New Roman" w:hint="default"/>
      </w:rPr>
    </w:lvl>
    <w:lvl w:ilvl="1">
      <w:start w:val="1"/>
      <w:numFmt w:val="decimal"/>
      <w:lvlText w:val="%1.%2"/>
      <w:lvlJc w:val="left"/>
      <w:pPr>
        <w:ind w:left="1800" w:hanging="360"/>
      </w:pPr>
      <w:rPr>
        <w:rFonts w:eastAsia="Times New Roman" w:hint="default"/>
      </w:rPr>
    </w:lvl>
    <w:lvl w:ilvl="2">
      <w:start w:val="1"/>
      <w:numFmt w:val="decimal"/>
      <w:lvlText w:val="%1.%2.%3"/>
      <w:lvlJc w:val="left"/>
      <w:pPr>
        <w:ind w:left="3600" w:hanging="720"/>
      </w:pPr>
      <w:rPr>
        <w:rFonts w:eastAsia="Times New Roman" w:hint="default"/>
      </w:rPr>
    </w:lvl>
    <w:lvl w:ilvl="3">
      <w:start w:val="1"/>
      <w:numFmt w:val="decimal"/>
      <w:lvlText w:val="%1.%2.%3.%4"/>
      <w:lvlJc w:val="left"/>
      <w:pPr>
        <w:ind w:left="5400" w:hanging="1080"/>
      </w:pPr>
      <w:rPr>
        <w:rFonts w:eastAsia="Times New Roman" w:hint="default"/>
      </w:rPr>
    </w:lvl>
    <w:lvl w:ilvl="4">
      <w:start w:val="1"/>
      <w:numFmt w:val="decimal"/>
      <w:lvlText w:val="%1.%2.%3.%4.%5"/>
      <w:lvlJc w:val="left"/>
      <w:pPr>
        <w:ind w:left="6840" w:hanging="1080"/>
      </w:pPr>
      <w:rPr>
        <w:rFonts w:eastAsia="Times New Roman" w:hint="default"/>
      </w:rPr>
    </w:lvl>
    <w:lvl w:ilvl="5">
      <w:start w:val="1"/>
      <w:numFmt w:val="decimal"/>
      <w:lvlText w:val="%1.%2.%3.%4.%5.%6"/>
      <w:lvlJc w:val="left"/>
      <w:pPr>
        <w:ind w:left="8640" w:hanging="1440"/>
      </w:pPr>
      <w:rPr>
        <w:rFonts w:eastAsia="Times New Roman" w:hint="default"/>
      </w:rPr>
    </w:lvl>
    <w:lvl w:ilvl="6">
      <w:start w:val="1"/>
      <w:numFmt w:val="decimal"/>
      <w:lvlText w:val="%1.%2.%3.%4.%5.%6.%7"/>
      <w:lvlJc w:val="left"/>
      <w:pPr>
        <w:ind w:left="10080" w:hanging="1440"/>
      </w:pPr>
      <w:rPr>
        <w:rFonts w:eastAsia="Times New Roman" w:hint="default"/>
      </w:rPr>
    </w:lvl>
    <w:lvl w:ilvl="7">
      <w:start w:val="1"/>
      <w:numFmt w:val="decimal"/>
      <w:lvlText w:val="%1.%2.%3.%4.%5.%6.%7.%8"/>
      <w:lvlJc w:val="left"/>
      <w:pPr>
        <w:ind w:left="11880" w:hanging="1800"/>
      </w:pPr>
      <w:rPr>
        <w:rFonts w:eastAsia="Times New Roman" w:hint="default"/>
      </w:rPr>
    </w:lvl>
    <w:lvl w:ilvl="8">
      <w:start w:val="1"/>
      <w:numFmt w:val="decimal"/>
      <w:lvlText w:val="%1.%2.%3.%4.%5.%6.%7.%8.%9"/>
      <w:lvlJc w:val="left"/>
      <w:pPr>
        <w:ind w:left="13320" w:hanging="1800"/>
      </w:pPr>
      <w:rPr>
        <w:rFonts w:eastAsia="Times New Roman" w:hint="default"/>
      </w:rPr>
    </w:lvl>
  </w:abstractNum>
  <w:abstractNum w:abstractNumId="9" w15:restartNumberingAfterBreak="0">
    <w:nsid w:val="24D001C0"/>
    <w:multiLevelType w:val="multilevel"/>
    <w:tmpl w:val="3758A5EE"/>
    <w:lvl w:ilvl="0">
      <w:start w:val="1"/>
      <w:numFmt w:val="bullet"/>
      <w:pStyle w:val="Vietas1"/>
      <w:lvlText w:val=""/>
      <w:lvlJc w:val="left"/>
      <w:pPr>
        <w:tabs>
          <w:tab w:val="num" w:pos="340"/>
        </w:tabs>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8E930AF"/>
    <w:multiLevelType w:val="multilevel"/>
    <w:tmpl w:val="876CCC42"/>
    <w:lvl w:ilvl="0">
      <w:start w:val="1"/>
      <w:numFmt w:val="bullet"/>
      <w:pStyle w:val="Vietas3"/>
      <w:lvlText w:val="♦"/>
      <w:lvlJc w:val="left"/>
      <w:pPr>
        <w:tabs>
          <w:tab w:val="num" w:pos="357"/>
        </w:tabs>
        <w:ind w:left="0" w:firstLine="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A83F9A"/>
    <w:multiLevelType w:val="multilevel"/>
    <w:tmpl w:val="6302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21660B"/>
    <w:multiLevelType w:val="multilevel"/>
    <w:tmpl w:val="26B67190"/>
    <w:lvl w:ilvl="0">
      <w:start w:val="1"/>
      <w:numFmt w:val="decimal"/>
      <w:lvlText w:val="%1."/>
      <w:lvlJc w:val="left"/>
      <w:pPr>
        <w:ind w:left="360" w:hanging="360"/>
      </w:pPr>
      <w:rPr>
        <w:vertAlign w:val="baseline"/>
      </w:rPr>
    </w:lvl>
    <w:lvl w:ilvl="1">
      <w:start w:val="1"/>
      <w:numFmt w:val="bullet"/>
      <w:lvlText w:val="✓"/>
      <w:lvlJc w:val="left"/>
      <w:pPr>
        <w:ind w:left="890" w:hanging="170"/>
      </w:pPr>
      <w:rPr>
        <w:rFonts w:ascii="Noto Sans Symbols" w:eastAsia="Noto Sans Symbols" w:hAnsi="Noto Sans Symbols" w:cs="Noto Sans Symbols"/>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3" w15:restartNumberingAfterBreak="0">
    <w:nsid w:val="32C312D4"/>
    <w:multiLevelType w:val="multilevel"/>
    <w:tmpl w:val="22E28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D253DF"/>
    <w:multiLevelType w:val="multilevel"/>
    <w:tmpl w:val="C09A5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676B68"/>
    <w:multiLevelType w:val="multilevel"/>
    <w:tmpl w:val="90FA2B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C11962"/>
    <w:multiLevelType w:val="multilevel"/>
    <w:tmpl w:val="19D4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76699B"/>
    <w:multiLevelType w:val="multilevel"/>
    <w:tmpl w:val="6E70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D564B"/>
    <w:multiLevelType w:val="multilevel"/>
    <w:tmpl w:val="5F663542"/>
    <w:lvl w:ilvl="0">
      <w:start w:val="1"/>
      <w:numFmt w:val="bullet"/>
      <w:suff w:val="space"/>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hint="default"/>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abstractNum w:abstractNumId="19" w15:restartNumberingAfterBreak="0">
    <w:nsid w:val="583C36FC"/>
    <w:multiLevelType w:val="multilevel"/>
    <w:tmpl w:val="3946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72095E"/>
    <w:multiLevelType w:val="hybridMultilevel"/>
    <w:tmpl w:val="97447728"/>
    <w:lvl w:ilvl="0" w:tplc="7E7CDB52">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5EAB105F"/>
    <w:multiLevelType w:val="hybridMultilevel"/>
    <w:tmpl w:val="67E4260A"/>
    <w:lvl w:ilvl="0" w:tplc="D55CD540">
      <w:start w:val="1"/>
      <w:numFmt w:val="bullet"/>
      <w:pStyle w:val="Vietatitulo7"/>
      <w:lvlText w:val=""/>
      <w:lvlJc w:val="left"/>
      <w:pPr>
        <w:ind w:left="720" w:hanging="360"/>
      </w:pPr>
      <w:rPr>
        <w:rFonts w:ascii="Wingdings 2" w:hAnsi="Wingdings 2"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1454D88"/>
    <w:multiLevelType w:val="multilevel"/>
    <w:tmpl w:val="8112F642"/>
    <w:lvl w:ilvl="0">
      <w:start w:val="1"/>
      <w:numFmt w:val="bullet"/>
      <w:pStyle w:val="Vietatitulo6"/>
      <w:suff w:val="space"/>
      <w:lvlText w:val=""/>
      <w:lvlJc w:val="left"/>
      <w:pPr>
        <w:ind w:left="0" w:firstLine="0"/>
      </w:pPr>
      <w:rPr>
        <w:rFonts w:ascii="Wingdings 2" w:hAnsi="Wingdings 2"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hint="default"/>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abstractNum w:abstractNumId="23" w15:restartNumberingAfterBreak="0">
    <w:nsid w:val="7A723CD6"/>
    <w:multiLevelType w:val="hybridMultilevel"/>
    <w:tmpl w:val="5BBA62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B507E0F"/>
    <w:multiLevelType w:val="multilevel"/>
    <w:tmpl w:val="4662B0C6"/>
    <w:lvl w:ilvl="0">
      <w:start w:val="1"/>
      <w:numFmt w:val="bullet"/>
      <w:pStyle w:val="Vietas2"/>
      <w:lvlText w:val="o"/>
      <w:lvlJc w:val="left"/>
      <w:pPr>
        <w:tabs>
          <w:tab w:val="num" w:pos="357"/>
        </w:tabs>
        <w:ind w:left="720" w:hanging="36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2917488">
    <w:abstractNumId w:val="9"/>
  </w:num>
  <w:num w:numId="2" w16cid:durableId="1277519885">
    <w:abstractNumId w:val="24"/>
  </w:num>
  <w:num w:numId="3" w16cid:durableId="936791137">
    <w:abstractNumId w:val="10"/>
  </w:num>
  <w:num w:numId="4" w16cid:durableId="1521628822">
    <w:abstractNumId w:val="0"/>
  </w:num>
  <w:num w:numId="5" w16cid:durableId="1396589226">
    <w:abstractNumId w:val="22"/>
  </w:num>
  <w:num w:numId="6" w16cid:durableId="1278948904">
    <w:abstractNumId w:val="21"/>
  </w:num>
  <w:num w:numId="7" w16cid:durableId="1004631115">
    <w:abstractNumId w:val="3"/>
  </w:num>
  <w:num w:numId="8" w16cid:durableId="590235159">
    <w:abstractNumId w:val="18"/>
  </w:num>
  <w:num w:numId="9" w16cid:durableId="819465120">
    <w:abstractNumId w:val="5"/>
  </w:num>
  <w:num w:numId="10" w16cid:durableId="499347515">
    <w:abstractNumId w:val="12"/>
  </w:num>
  <w:num w:numId="11" w16cid:durableId="492962300">
    <w:abstractNumId w:val="5"/>
  </w:num>
  <w:num w:numId="12" w16cid:durableId="1855268134">
    <w:abstractNumId w:val="5"/>
  </w:num>
  <w:num w:numId="13" w16cid:durableId="381904425">
    <w:abstractNumId w:val="5"/>
  </w:num>
  <w:num w:numId="14" w16cid:durableId="192615147">
    <w:abstractNumId w:val="5"/>
  </w:num>
  <w:num w:numId="15" w16cid:durableId="860826539">
    <w:abstractNumId w:val="5"/>
  </w:num>
  <w:num w:numId="16" w16cid:durableId="1332484714">
    <w:abstractNumId w:val="5"/>
  </w:num>
  <w:num w:numId="17" w16cid:durableId="1567568585">
    <w:abstractNumId w:val="5"/>
  </w:num>
  <w:num w:numId="18" w16cid:durableId="148636928">
    <w:abstractNumId w:val="5"/>
  </w:num>
  <w:num w:numId="19" w16cid:durableId="325204568">
    <w:abstractNumId w:val="5"/>
  </w:num>
  <w:num w:numId="20" w16cid:durableId="1262374610">
    <w:abstractNumId w:val="20"/>
  </w:num>
  <w:num w:numId="21" w16cid:durableId="2080053673">
    <w:abstractNumId w:val="8"/>
  </w:num>
  <w:num w:numId="22" w16cid:durableId="882980176">
    <w:abstractNumId w:val="5"/>
  </w:num>
  <w:num w:numId="23" w16cid:durableId="1756635634">
    <w:abstractNumId w:val="5"/>
  </w:num>
  <w:num w:numId="24" w16cid:durableId="684210979">
    <w:abstractNumId w:val="16"/>
  </w:num>
  <w:num w:numId="25" w16cid:durableId="157843083">
    <w:abstractNumId w:val="7"/>
  </w:num>
  <w:num w:numId="26" w16cid:durableId="2012371619">
    <w:abstractNumId w:val="23"/>
  </w:num>
  <w:num w:numId="27" w16cid:durableId="582689647">
    <w:abstractNumId w:val="4"/>
  </w:num>
  <w:num w:numId="28" w16cid:durableId="1996060197">
    <w:abstractNumId w:val="19"/>
  </w:num>
  <w:num w:numId="29" w16cid:durableId="504514255">
    <w:abstractNumId w:val="14"/>
  </w:num>
  <w:num w:numId="30" w16cid:durableId="925963483">
    <w:abstractNumId w:val="11"/>
  </w:num>
  <w:num w:numId="31" w16cid:durableId="555700589">
    <w:abstractNumId w:val="17"/>
  </w:num>
  <w:num w:numId="32" w16cid:durableId="892884511">
    <w:abstractNumId w:val="6"/>
  </w:num>
  <w:num w:numId="33" w16cid:durableId="1709525556">
    <w:abstractNumId w:val="13"/>
  </w:num>
  <w:num w:numId="34" w16cid:durableId="1132331319">
    <w:abstractNumId w:val="1"/>
  </w:num>
  <w:num w:numId="35" w16cid:durableId="455760111">
    <w:abstractNumId w:val="15"/>
  </w:num>
  <w:num w:numId="36" w16cid:durableId="1486701666">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1021"/>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068"/>
    <w:rsid w:val="00025113"/>
    <w:rsid w:val="00033E83"/>
    <w:rsid w:val="00037E18"/>
    <w:rsid w:val="000553AF"/>
    <w:rsid w:val="000623C5"/>
    <w:rsid w:val="00074A85"/>
    <w:rsid w:val="000778F1"/>
    <w:rsid w:val="00083199"/>
    <w:rsid w:val="00084BCF"/>
    <w:rsid w:val="00084E80"/>
    <w:rsid w:val="00091F5A"/>
    <w:rsid w:val="000B2502"/>
    <w:rsid w:val="000B3A35"/>
    <w:rsid w:val="000B66F8"/>
    <w:rsid w:val="000D4680"/>
    <w:rsid w:val="000D7304"/>
    <w:rsid w:val="000E47D9"/>
    <w:rsid w:val="000E5AB3"/>
    <w:rsid w:val="000E73AB"/>
    <w:rsid w:val="001057E9"/>
    <w:rsid w:val="001209DF"/>
    <w:rsid w:val="00123817"/>
    <w:rsid w:val="00127F3B"/>
    <w:rsid w:val="0014146B"/>
    <w:rsid w:val="001568A8"/>
    <w:rsid w:val="00157058"/>
    <w:rsid w:val="00164E71"/>
    <w:rsid w:val="00165834"/>
    <w:rsid w:val="0016667D"/>
    <w:rsid w:val="00167890"/>
    <w:rsid w:val="00170151"/>
    <w:rsid w:val="00170B09"/>
    <w:rsid w:val="00184151"/>
    <w:rsid w:val="00186394"/>
    <w:rsid w:val="00194E66"/>
    <w:rsid w:val="001967ED"/>
    <w:rsid w:val="001B43B7"/>
    <w:rsid w:val="001B4A51"/>
    <w:rsid w:val="001B5B63"/>
    <w:rsid w:val="001D1996"/>
    <w:rsid w:val="001D2ED7"/>
    <w:rsid w:val="001E28AA"/>
    <w:rsid w:val="002075DC"/>
    <w:rsid w:val="00222F05"/>
    <w:rsid w:val="00224AEB"/>
    <w:rsid w:val="002271A9"/>
    <w:rsid w:val="00234320"/>
    <w:rsid w:val="002615ED"/>
    <w:rsid w:val="00276462"/>
    <w:rsid w:val="002858EA"/>
    <w:rsid w:val="002C2688"/>
    <w:rsid w:val="002D338D"/>
    <w:rsid w:val="002D4D58"/>
    <w:rsid w:val="002E23B5"/>
    <w:rsid w:val="002F380F"/>
    <w:rsid w:val="002F517E"/>
    <w:rsid w:val="00304E06"/>
    <w:rsid w:val="003116C2"/>
    <w:rsid w:val="00317E03"/>
    <w:rsid w:val="00330F84"/>
    <w:rsid w:val="00341684"/>
    <w:rsid w:val="003477A5"/>
    <w:rsid w:val="00357D3B"/>
    <w:rsid w:val="003636BA"/>
    <w:rsid w:val="00364421"/>
    <w:rsid w:val="00364C16"/>
    <w:rsid w:val="003A38D8"/>
    <w:rsid w:val="003B631D"/>
    <w:rsid w:val="003C18DD"/>
    <w:rsid w:val="003C4354"/>
    <w:rsid w:val="003C5189"/>
    <w:rsid w:val="003E3317"/>
    <w:rsid w:val="003E5DDE"/>
    <w:rsid w:val="003F0E92"/>
    <w:rsid w:val="003F37BC"/>
    <w:rsid w:val="003F5BAB"/>
    <w:rsid w:val="0042410C"/>
    <w:rsid w:val="00437727"/>
    <w:rsid w:val="004501E1"/>
    <w:rsid w:val="00450F1A"/>
    <w:rsid w:val="0045138E"/>
    <w:rsid w:val="00460124"/>
    <w:rsid w:val="0046277E"/>
    <w:rsid w:val="00475828"/>
    <w:rsid w:val="00482450"/>
    <w:rsid w:val="00486078"/>
    <w:rsid w:val="00496BCE"/>
    <w:rsid w:val="004976AD"/>
    <w:rsid w:val="004A17EB"/>
    <w:rsid w:val="004A31A5"/>
    <w:rsid w:val="004B5BA6"/>
    <w:rsid w:val="004B6264"/>
    <w:rsid w:val="004B765D"/>
    <w:rsid w:val="004C16A4"/>
    <w:rsid w:val="004C217B"/>
    <w:rsid w:val="004C29EA"/>
    <w:rsid w:val="004C47E9"/>
    <w:rsid w:val="004D498C"/>
    <w:rsid w:val="004F2D43"/>
    <w:rsid w:val="00500605"/>
    <w:rsid w:val="00500BF3"/>
    <w:rsid w:val="00504923"/>
    <w:rsid w:val="00504925"/>
    <w:rsid w:val="00512BFD"/>
    <w:rsid w:val="005170EB"/>
    <w:rsid w:val="00522C56"/>
    <w:rsid w:val="005260C9"/>
    <w:rsid w:val="00526A22"/>
    <w:rsid w:val="005402F5"/>
    <w:rsid w:val="00555218"/>
    <w:rsid w:val="005605B5"/>
    <w:rsid w:val="005667F6"/>
    <w:rsid w:val="00583A55"/>
    <w:rsid w:val="00587A2E"/>
    <w:rsid w:val="005917FA"/>
    <w:rsid w:val="005A4843"/>
    <w:rsid w:val="005B07F2"/>
    <w:rsid w:val="005B11B2"/>
    <w:rsid w:val="005D18D2"/>
    <w:rsid w:val="005F011E"/>
    <w:rsid w:val="005F6F04"/>
    <w:rsid w:val="00605DF7"/>
    <w:rsid w:val="0061537A"/>
    <w:rsid w:val="0061783C"/>
    <w:rsid w:val="00627CED"/>
    <w:rsid w:val="0063611E"/>
    <w:rsid w:val="00636DF6"/>
    <w:rsid w:val="00650462"/>
    <w:rsid w:val="00660B1D"/>
    <w:rsid w:val="006610C7"/>
    <w:rsid w:val="00665E9C"/>
    <w:rsid w:val="00675C40"/>
    <w:rsid w:val="00677321"/>
    <w:rsid w:val="00682DD6"/>
    <w:rsid w:val="00686769"/>
    <w:rsid w:val="006A1155"/>
    <w:rsid w:val="006A761B"/>
    <w:rsid w:val="006A765B"/>
    <w:rsid w:val="006B0CBB"/>
    <w:rsid w:val="006B2635"/>
    <w:rsid w:val="006B4794"/>
    <w:rsid w:val="006C110F"/>
    <w:rsid w:val="006C6578"/>
    <w:rsid w:val="006E1C35"/>
    <w:rsid w:val="006E5DC7"/>
    <w:rsid w:val="00704C6D"/>
    <w:rsid w:val="00707DCD"/>
    <w:rsid w:val="007110F6"/>
    <w:rsid w:val="00743211"/>
    <w:rsid w:val="007524E4"/>
    <w:rsid w:val="00754F09"/>
    <w:rsid w:val="00765B7A"/>
    <w:rsid w:val="00772B41"/>
    <w:rsid w:val="00774DFD"/>
    <w:rsid w:val="00790D33"/>
    <w:rsid w:val="007A5B87"/>
    <w:rsid w:val="007B3DEE"/>
    <w:rsid w:val="007C2EB1"/>
    <w:rsid w:val="007C4976"/>
    <w:rsid w:val="007D1F49"/>
    <w:rsid w:val="007E12B7"/>
    <w:rsid w:val="007E20A4"/>
    <w:rsid w:val="007E3AAC"/>
    <w:rsid w:val="00810D94"/>
    <w:rsid w:val="00812FDB"/>
    <w:rsid w:val="00840E15"/>
    <w:rsid w:val="00852FCC"/>
    <w:rsid w:val="0085459E"/>
    <w:rsid w:val="008619B8"/>
    <w:rsid w:val="008A16D5"/>
    <w:rsid w:val="008A2056"/>
    <w:rsid w:val="008C31FF"/>
    <w:rsid w:val="008C7564"/>
    <w:rsid w:val="008D6D62"/>
    <w:rsid w:val="008E534E"/>
    <w:rsid w:val="008F6733"/>
    <w:rsid w:val="00901660"/>
    <w:rsid w:val="00911464"/>
    <w:rsid w:val="00917360"/>
    <w:rsid w:val="00921939"/>
    <w:rsid w:val="00923FD6"/>
    <w:rsid w:val="00924645"/>
    <w:rsid w:val="00930A8C"/>
    <w:rsid w:val="009373F2"/>
    <w:rsid w:val="0094284D"/>
    <w:rsid w:val="00947659"/>
    <w:rsid w:val="00951205"/>
    <w:rsid w:val="009512D5"/>
    <w:rsid w:val="00953A02"/>
    <w:rsid w:val="00953F4A"/>
    <w:rsid w:val="009734A2"/>
    <w:rsid w:val="009855F8"/>
    <w:rsid w:val="009A0FDE"/>
    <w:rsid w:val="009B506F"/>
    <w:rsid w:val="009B765D"/>
    <w:rsid w:val="009D2347"/>
    <w:rsid w:val="009D3CEF"/>
    <w:rsid w:val="009E69AD"/>
    <w:rsid w:val="009F0CCE"/>
    <w:rsid w:val="00A05EBE"/>
    <w:rsid w:val="00A1501C"/>
    <w:rsid w:val="00A24D80"/>
    <w:rsid w:val="00A2763D"/>
    <w:rsid w:val="00A410DC"/>
    <w:rsid w:val="00A41D80"/>
    <w:rsid w:val="00A4274F"/>
    <w:rsid w:val="00A6133C"/>
    <w:rsid w:val="00A62A5B"/>
    <w:rsid w:val="00A65F0B"/>
    <w:rsid w:val="00A72809"/>
    <w:rsid w:val="00A765DA"/>
    <w:rsid w:val="00A821A6"/>
    <w:rsid w:val="00A92DF7"/>
    <w:rsid w:val="00AB0937"/>
    <w:rsid w:val="00AB1EF0"/>
    <w:rsid w:val="00AB4983"/>
    <w:rsid w:val="00AB5C8A"/>
    <w:rsid w:val="00AC2A58"/>
    <w:rsid w:val="00AC68A2"/>
    <w:rsid w:val="00AC69FA"/>
    <w:rsid w:val="00AD0482"/>
    <w:rsid w:val="00AD414D"/>
    <w:rsid w:val="00AE0E85"/>
    <w:rsid w:val="00AF1444"/>
    <w:rsid w:val="00AF34DC"/>
    <w:rsid w:val="00B0127E"/>
    <w:rsid w:val="00B10C27"/>
    <w:rsid w:val="00B11278"/>
    <w:rsid w:val="00B11BB7"/>
    <w:rsid w:val="00B25F30"/>
    <w:rsid w:val="00B26640"/>
    <w:rsid w:val="00B90F9E"/>
    <w:rsid w:val="00B94C59"/>
    <w:rsid w:val="00BA0A6C"/>
    <w:rsid w:val="00BA1BCB"/>
    <w:rsid w:val="00BA381E"/>
    <w:rsid w:val="00BD5FBC"/>
    <w:rsid w:val="00BD77E8"/>
    <w:rsid w:val="00BE0B6B"/>
    <w:rsid w:val="00BF491F"/>
    <w:rsid w:val="00C126D7"/>
    <w:rsid w:val="00C30EE0"/>
    <w:rsid w:val="00C324BC"/>
    <w:rsid w:val="00C37C8F"/>
    <w:rsid w:val="00C40AC6"/>
    <w:rsid w:val="00C40F96"/>
    <w:rsid w:val="00C42E51"/>
    <w:rsid w:val="00C45905"/>
    <w:rsid w:val="00C46222"/>
    <w:rsid w:val="00C52471"/>
    <w:rsid w:val="00C556FB"/>
    <w:rsid w:val="00C561E2"/>
    <w:rsid w:val="00C6455B"/>
    <w:rsid w:val="00C66D15"/>
    <w:rsid w:val="00C92987"/>
    <w:rsid w:val="00C932FE"/>
    <w:rsid w:val="00C934C8"/>
    <w:rsid w:val="00C9755E"/>
    <w:rsid w:val="00CA5CDB"/>
    <w:rsid w:val="00CA684A"/>
    <w:rsid w:val="00CC34E5"/>
    <w:rsid w:val="00CC65A2"/>
    <w:rsid w:val="00CC7249"/>
    <w:rsid w:val="00CD7B77"/>
    <w:rsid w:val="00CE0842"/>
    <w:rsid w:val="00CE5B24"/>
    <w:rsid w:val="00CE6337"/>
    <w:rsid w:val="00CF0E28"/>
    <w:rsid w:val="00D071AE"/>
    <w:rsid w:val="00D105CE"/>
    <w:rsid w:val="00D32E1D"/>
    <w:rsid w:val="00D432CE"/>
    <w:rsid w:val="00D43423"/>
    <w:rsid w:val="00D44DF1"/>
    <w:rsid w:val="00D551B5"/>
    <w:rsid w:val="00D56A8E"/>
    <w:rsid w:val="00D75794"/>
    <w:rsid w:val="00D76C08"/>
    <w:rsid w:val="00D8509B"/>
    <w:rsid w:val="00D87EA2"/>
    <w:rsid w:val="00D90FAD"/>
    <w:rsid w:val="00D9658A"/>
    <w:rsid w:val="00DA1546"/>
    <w:rsid w:val="00DA2207"/>
    <w:rsid w:val="00DA740D"/>
    <w:rsid w:val="00DB0425"/>
    <w:rsid w:val="00DC1012"/>
    <w:rsid w:val="00DD5D9E"/>
    <w:rsid w:val="00DD6954"/>
    <w:rsid w:val="00DE0FBA"/>
    <w:rsid w:val="00DE39D9"/>
    <w:rsid w:val="00E1616F"/>
    <w:rsid w:val="00E21522"/>
    <w:rsid w:val="00E23151"/>
    <w:rsid w:val="00E4146D"/>
    <w:rsid w:val="00E678CD"/>
    <w:rsid w:val="00E70898"/>
    <w:rsid w:val="00E73BD1"/>
    <w:rsid w:val="00E9385B"/>
    <w:rsid w:val="00E9519E"/>
    <w:rsid w:val="00EA1B30"/>
    <w:rsid w:val="00EA4ED9"/>
    <w:rsid w:val="00EC08AE"/>
    <w:rsid w:val="00EC2C69"/>
    <w:rsid w:val="00EC5EB9"/>
    <w:rsid w:val="00EC6709"/>
    <w:rsid w:val="00ED17A6"/>
    <w:rsid w:val="00EF2F2D"/>
    <w:rsid w:val="00EF7A93"/>
    <w:rsid w:val="00F17DE7"/>
    <w:rsid w:val="00F21B8E"/>
    <w:rsid w:val="00F258AA"/>
    <w:rsid w:val="00F30A69"/>
    <w:rsid w:val="00F421E3"/>
    <w:rsid w:val="00F42ABC"/>
    <w:rsid w:val="00F462B7"/>
    <w:rsid w:val="00F56827"/>
    <w:rsid w:val="00F56F3D"/>
    <w:rsid w:val="00F64F64"/>
    <w:rsid w:val="00F7049D"/>
    <w:rsid w:val="00F77324"/>
    <w:rsid w:val="00F87CDC"/>
    <w:rsid w:val="00FA379D"/>
    <w:rsid w:val="00FC3C6E"/>
    <w:rsid w:val="00FC50AD"/>
    <w:rsid w:val="00FE0068"/>
    <w:rsid w:val="00FF25AF"/>
    <w:rsid w:val="00FF27F2"/>
    <w:rsid w:val="00FF6F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C611D"/>
  <w15:docId w15:val="{7D31DA4E-CF3E-42E5-BC74-EA9A47BE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1" w:qFormat="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5"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81E"/>
    <w:pPr>
      <w:spacing w:after="480" w:line="240" w:lineRule="auto"/>
      <w:jc w:val="both"/>
    </w:pPr>
    <w:rPr>
      <w:rFonts w:ascii="Arial" w:hAnsi="Arial"/>
      <w:sz w:val="24"/>
    </w:rPr>
  </w:style>
  <w:style w:type="paragraph" w:styleId="Ttulo1">
    <w:name w:val="heading 1"/>
    <w:basedOn w:val="Normal"/>
    <w:next w:val="Normal"/>
    <w:link w:val="Ttulo1Car"/>
    <w:qFormat/>
    <w:rsid w:val="009373F2"/>
    <w:pPr>
      <w:keepNext/>
      <w:keepLines/>
      <w:numPr>
        <w:numId w:val="9"/>
      </w:numPr>
      <w:jc w:val="center"/>
      <w:outlineLvl w:val="0"/>
    </w:pPr>
    <w:rPr>
      <w:rFonts w:eastAsiaTheme="majorEastAsia" w:cstheme="majorBidi"/>
      <w:b/>
      <w:bCs/>
      <w:caps/>
      <w:szCs w:val="28"/>
    </w:rPr>
  </w:style>
  <w:style w:type="paragraph" w:styleId="Ttulo2">
    <w:name w:val="heading 2"/>
    <w:basedOn w:val="Normal"/>
    <w:next w:val="Normal"/>
    <w:link w:val="Ttulo2Car"/>
    <w:qFormat/>
    <w:rsid w:val="009512D5"/>
    <w:pPr>
      <w:keepNext/>
      <w:keepLines/>
      <w:numPr>
        <w:ilvl w:val="1"/>
        <w:numId w:val="9"/>
      </w:numPr>
      <w:outlineLvl w:val="1"/>
    </w:pPr>
    <w:rPr>
      <w:rFonts w:eastAsiaTheme="majorEastAsia" w:cstheme="majorBidi"/>
      <w:b/>
      <w:bCs/>
      <w:caps/>
      <w:szCs w:val="26"/>
    </w:rPr>
  </w:style>
  <w:style w:type="paragraph" w:styleId="Ttulo3">
    <w:name w:val="heading 3"/>
    <w:basedOn w:val="Normal"/>
    <w:next w:val="Normal"/>
    <w:link w:val="Ttulo3Car"/>
    <w:qFormat/>
    <w:rsid w:val="009373F2"/>
    <w:pPr>
      <w:keepNext/>
      <w:keepLines/>
      <w:numPr>
        <w:ilvl w:val="2"/>
        <w:numId w:val="9"/>
      </w:numPr>
      <w:outlineLvl w:val="2"/>
    </w:pPr>
    <w:rPr>
      <w:rFonts w:eastAsiaTheme="majorEastAsia" w:cstheme="majorBidi"/>
      <w:b/>
      <w:bCs/>
      <w:szCs w:val="24"/>
    </w:rPr>
  </w:style>
  <w:style w:type="paragraph" w:styleId="Ttulo4">
    <w:name w:val="heading 4"/>
    <w:basedOn w:val="Normal"/>
    <w:next w:val="Normal"/>
    <w:link w:val="Ttulo4Car"/>
    <w:qFormat/>
    <w:rsid w:val="009373F2"/>
    <w:pPr>
      <w:keepNext/>
      <w:keepLines/>
      <w:numPr>
        <w:ilvl w:val="3"/>
        <w:numId w:val="9"/>
      </w:numPr>
      <w:outlineLvl w:val="3"/>
    </w:pPr>
    <w:rPr>
      <w:rFonts w:eastAsiaTheme="majorEastAsia" w:cstheme="majorBidi"/>
      <w:b/>
      <w:bCs/>
      <w:iCs/>
      <w:szCs w:val="24"/>
    </w:rPr>
  </w:style>
  <w:style w:type="paragraph" w:styleId="Ttulo5">
    <w:name w:val="heading 5"/>
    <w:basedOn w:val="Ttulo4"/>
    <w:next w:val="Normal"/>
    <w:link w:val="Ttulo5Car"/>
    <w:qFormat/>
    <w:rsid w:val="009373F2"/>
    <w:pPr>
      <w:numPr>
        <w:ilvl w:val="4"/>
      </w:numPr>
      <w:outlineLvl w:val="4"/>
    </w:pPr>
    <w:rPr>
      <w:lang w:val="sq-AL"/>
    </w:rPr>
  </w:style>
  <w:style w:type="paragraph" w:styleId="Ttulo6">
    <w:name w:val="heading 6"/>
    <w:basedOn w:val="Listaconvietas"/>
    <w:next w:val="Normal"/>
    <w:link w:val="Ttulo6Car"/>
    <w:qFormat/>
    <w:rsid w:val="00921939"/>
    <w:pPr>
      <w:numPr>
        <w:ilvl w:val="5"/>
        <w:numId w:val="9"/>
      </w:numPr>
      <w:contextualSpacing w:val="0"/>
      <w:outlineLvl w:val="5"/>
    </w:pPr>
    <w:rPr>
      <w:b/>
      <w:szCs w:val="24"/>
    </w:rPr>
  </w:style>
  <w:style w:type="paragraph" w:styleId="Ttulo7">
    <w:name w:val="heading 7"/>
    <w:basedOn w:val="Normal"/>
    <w:next w:val="Normal"/>
    <w:link w:val="Ttulo7Car"/>
    <w:unhideWhenUsed/>
    <w:rsid w:val="00CE5B24"/>
    <w:pPr>
      <w:numPr>
        <w:ilvl w:val="6"/>
        <w:numId w:val="9"/>
      </w:numPr>
      <w:outlineLvl w:val="6"/>
    </w:pPr>
    <w:rPr>
      <w:b/>
      <w:szCs w:val="24"/>
    </w:rPr>
  </w:style>
  <w:style w:type="paragraph" w:styleId="Ttulo8">
    <w:name w:val="heading 8"/>
    <w:basedOn w:val="Normal"/>
    <w:next w:val="Normal"/>
    <w:link w:val="Ttulo8Car"/>
    <w:unhideWhenUsed/>
    <w:rsid w:val="00921939"/>
    <w:pPr>
      <w:numPr>
        <w:ilvl w:val="7"/>
        <w:numId w:val="9"/>
      </w:numPr>
      <w:outlineLvl w:val="7"/>
    </w:pPr>
    <w:rPr>
      <w:b/>
      <w:szCs w:val="24"/>
    </w:rPr>
  </w:style>
  <w:style w:type="paragraph" w:styleId="Ttulo9">
    <w:name w:val="heading 9"/>
    <w:basedOn w:val="Normal"/>
    <w:next w:val="Normal"/>
    <w:link w:val="Ttulo9Car"/>
    <w:unhideWhenUsed/>
    <w:rsid w:val="00921939"/>
    <w:pPr>
      <w:numPr>
        <w:ilvl w:val="8"/>
        <w:numId w:val="9"/>
      </w:numPr>
      <w:outlineLvl w:val="8"/>
    </w:pPr>
    <w:rPr>
      <w:b/>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4"/>
    <w:qFormat/>
    <w:rsid w:val="00852FCC"/>
    <w:pPr>
      <w:spacing w:after="0"/>
      <w:jc w:val="center"/>
    </w:pPr>
    <w:rPr>
      <w:b/>
    </w:rPr>
  </w:style>
  <w:style w:type="character" w:customStyle="1" w:styleId="TtuloCar">
    <w:name w:val="Título Car"/>
    <w:basedOn w:val="Fuentedeprrafopredeter"/>
    <w:link w:val="Ttulo"/>
    <w:uiPriority w:val="4"/>
    <w:rsid w:val="00852FCC"/>
    <w:rPr>
      <w:rFonts w:ascii="Arial" w:hAnsi="Arial"/>
      <w:b/>
      <w:sz w:val="24"/>
    </w:rPr>
  </w:style>
  <w:style w:type="paragraph" w:styleId="Piedepgina">
    <w:name w:val="footer"/>
    <w:basedOn w:val="Normal"/>
    <w:link w:val="PiedepginaCar"/>
    <w:uiPriority w:val="10"/>
    <w:qFormat/>
    <w:rsid w:val="008619B8"/>
    <w:pPr>
      <w:tabs>
        <w:tab w:val="center" w:pos="4419"/>
        <w:tab w:val="right" w:pos="8838"/>
      </w:tabs>
      <w:spacing w:after="0"/>
    </w:pPr>
    <w:rPr>
      <w:szCs w:val="24"/>
    </w:rPr>
  </w:style>
  <w:style w:type="character" w:customStyle="1" w:styleId="PiedepginaCar">
    <w:name w:val="Pie de página Car"/>
    <w:basedOn w:val="Fuentedeprrafopredeter"/>
    <w:link w:val="Piedepgina"/>
    <w:uiPriority w:val="10"/>
    <w:rsid w:val="008619B8"/>
    <w:rPr>
      <w:rFonts w:ascii="Arial" w:hAnsi="Arial"/>
      <w:sz w:val="24"/>
      <w:szCs w:val="24"/>
    </w:rPr>
  </w:style>
  <w:style w:type="character" w:styleId="Refdecomentario">
    <w:name w:val="annotation reference"/>
    <w:basedOn w:val="Fuentedeprrafopredeter"/>
    <w:uiPriority w:val="99"/>
    <w:semiHidden/>
    <w:unhideWhenUsed/>
    <w:rsid w:val="008619B8"/>
    <w:rPr>
      <w:sz w:val="16"/>
      <w:szCs w:val="16"/>
    </w:rPr>
  </w:style>
  <w:style w:type="paragraph" w:styleId="Textocomentario">
    <w:name w:val="annotation text"/>
    <w:basedOn w:val="Normal"/>
    <w:link w:val="TextocomentarioCar"/>
    <w:uiPriority w:val="99"/>
    <w:unhideWhenUsed/>
    <w:rsid w:val="008619B8"/>
    <w:rPr>
      <w:sz w:val="20"/>
      <w:szCs w:val="20"/>
    </w:rPr>
  </w:style>
  <w:style w:type="character" w:customStyle="1" w:styleId="TextocomentarioCar">
    <w:name w:val="Texto comentario Car"/>
    <w:basedOn w:val="Fuentedeprrafopredeter"/>
    <w:link w:val="Textocomentario"/>
    <w:uiPriority w:val="99"/>
    <w:rsid w:val="008619B8"/>
    <w:rPr>
      <w:rFonts w:ascii="Arial" w:hAnsi="Arial"/>
      <w:sz w:val="20"/>
      <w:szCs w:val="20"/>
    </w:rPr>
  </w:style>
  <w:style w:type="character" w:styleId="Textodelmarcadordeposicin">
    <w:name w:val="Placeholder Text"/>
    <w:basedOn w:val="Fuentedeprrafopredeter"/>
    <w:uiPriority w:val="99"/>
    <w:semiHidden/>
    <w:rsid w:val="008619B8"/>
    <w:rPr>
      <w:color w:val="808080"/>
    </w:rPr>
  </w:style>
  <w:style w:type="paragraph" w:styleId="Textodeglobo">
    <w:name w:val="Balloon Text"/>
    <w:basedOn w:val="Normal"/>
    <w:link w:val="TextodegloboCar"/>
    <w:uiPriority w:val="99"/>
    <w:semiHidden/>
    <w:unhideWhenUsed/>
    <w:rsid w:val="008619B8"/>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19B8"/>
    <w:rPr>
      <w:rFonts w:ascii="Tahoma" w:hAnsi="Tahoma" w:cs="Tahoma"/>
      <w:sz w:val="16"/>
      <w:szCs w:val="16"/>
    </w:rPr>
  </w:style>
  <w:style w:type="paragraph" w:styleId="Encabezado">
    <w:name w:val="header"/>
    <w:basedOn w:val="Normal"/>
    <w:link w:val="EncabezadoCar"/>
    <w:uiPriority w:val="99"/>
    <w:unhideWhenUsed/>
    <w:rsid w:val="008619B8"/>
    <w:pPr>
      <w:tabs>
        <w:tab w:val="center" w:pos="4419"/>
        <w:tab w:val="right" w:pos="8838"/>
      </w:tabs>
      <w:spacing w:after="0"/>
    </w:pPr>
  </w:style>
  <w:style w:type="character" w:customStyle="1" w:styleId="EncabezadoCar">
    <w:name w:val="Encabezado Car"/>
    <w:basedOn w:val="Fuentedeprrafopredeter"/>
    <w:link w:val="Encabezado"/>
    <w:uiPriority w:val="99"/>
    <w:rsid w:val="008619B8"/>
    <w:rPr>
      <w:rFonts w:ascii="Arial" w:hAnsi="Arial"/>
      <w:sz w:val="24"/>
    </w:rPr>
  </w:style>
  <w:style w:type="table" w:styleId="Tablaconcuadrcula">
    <w:name w:val="Table Grid"/>
    <w:basedOn w:val="Tablanormal"/>
    <w:uiPriority w:val="59"/>
    <w:rsid w:val="008619B8"/>
    <w:pPr>
      <w:spacing w:after="0" w:line="240" w:lineRule="auto"/>
    </w:pPr>
    <w:rPr>
      <w:rFonts w:ascii="Arial" w:hAnsi="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9373F2"/>
    <w:rPr>
      <w:rFonts w:ascii="Arial" w:eastAsiaTheme="majorEastAsia" w:hAnsi="Arial" w:cstheme="majorBidi"/>
      <w:b/>
      <w:bCs/>
      <w:caps/>
      <w:sz w:val="24"/>
      <w:szCs w:val="28"/>
    </w:rPr>
  </w:style>
  <w:style w:type="paragraph" w:customStyle="1" w:styleId="BorrarComentarios">
    <w:name w:val="BorrarComentarios"/>
    <w:basedOn w:val="Normal"/>
    <w:link w:val="BorrarComentariosCar"/>
    <w:qFormat/>
    <w:rsid w:val="00FC3C6E"/>
    <w:pPr>
      <w:spacing w:after="240"/>
    </w:pPr>
    <w:rPr>
      <w:color w:val="0000FF"/>
    </w:rPr>
  </w:style>
  <w:style w:type="character" w:styleId="Hipervnculo">
    <w:name w:val="Hyperlink"/>
    <w:basedOn w:val="Fuentedeprrafopredeter"/>
    <w:uiPriority w:val="99"/>
    <w:unhideWhenUsed/>
    <w:rsid w:val="006B2635"/>
    <w:rPr>
      <w:color w:val="0000FF" w:themeColor="hyperlink"/>
      <w:u w:val="single"/>
    </w:rPr>
  </w:style>
  <w:style w:type="character" w:customStyle="1" w:styleId="BorrarComentariosCar">
    <w:name w:val="BorrarComentarios Car"/>
    <w:basedOn w:val="Fuentedeprrafopredeter"/>
    <w:link w:val="BorrarComentarios"/>
    <w:rsid w:val="00FC3C6E"/>
    <w:rPr>
      <w:rFonts w:ascii="Arial" w:hAnsi="Arial"/>
      <w:color w:val="0000FF"/>
      <w:sz w:val="24"/>
    </w:rPr>
  </w:style>
  <w:style w:type="paragraph" w:styleId="Tabladeilustraciones">
    <w:name w:val="table of figures"/>
    <w:basedOn w:val="Normal"/>
    <w:next w:val="Normal"/>
    <w:uiPriority w:val="99"/>
    <w:unhideWhenUsed/>
    <w:rsid w:val="009373F2"/>
    <w:pPr>
      <w:spacing w:after="240"/>
      <w:ind w:right="680"/>
      <w:jc w:val="left"/>
    </w:pPr>
    <w:rPr>
      <w:b/>
      <w:szCs w:val="24"/>
    </w:rPr>
  </w:style>
  <w:style w:type="character" w:styleId="Hipervnculovisitado">
    <w:name w:val="FollowedHyperlink"/>
    <w:basedOn w:val="Fuentedeprrafopredeter"/>
    <w:uiPriority w:val="99"/>
    <w:semiHidden/>
    <w:unhideWhenUsed/>
    <w:rsid w:val="00C556FB"/>
    <w:rPr>
      <w:color w:val="800080" w:themeColor="followedHyperlink"/>
      <w:u w:val="single"/>
    </w:rPr>
  </w:style>
  <w:style w:type="character" w:customStyle="1" w:styleId="Ttulo2Car">
    <w:name w:val="Título 2 Car"/>
    <w:basedOn w:val="Fuentedeprrafopredeter"/>
    <w:link w:val="Ttulo2"/>
    <w:rsid w:val="009512D5"/>
    <w:rPr>
      <w:rFonts w:ascii="Arial" w:eastAsiaTheme="majorEastAsia" w:hAnsi="Arial" w:cstheme="majorBidi"/>
      <w:b/>
      <w:bCs/>
      <w:caps/>
      <w:sz w:val="24"/>
      <w:szCs w:val="26"/>
    </w:rPr>
  </w:style>
  <w:style w:type="character" w:customStyle="1" w:styleId="Ttulo3Car">
    <w:name w:val="Título 3 Car"/>
    <w:basedOn w:val="Fuentedeprrafopredeter"/>
    <w:link w:val="Ttulo3"/>
    <w:rsid w:val="009373F2"/>
    <w:rPr>
      <w:rFonts w:ascii="Arial" w:eastAsiaTheme="majorEastAsia" w:hAnsi="Arial" w:cstheme="majorBidi"/>
      <w:b/>
      <w:bCs/>
      <w:sz w:val="24"/>
      <w:szCs w:val="24"/>
    </w:rPr>
  </w:style>
  <w:style w:type="character" w:customStyle="1" w:styleId="Ttulo4Car">
    <w:name w:val="Título 4 Car"/>
    <w:basedOn w:val="Fuentedeprrafopredeter"/>
    <w:link w:val="Ttulo4"/>
    <w:rsid w:val="009373F2"/>
    <w:rPr>
      <w:rFonts w:ascii="Arial" w:eastAsiaTheme="majorEastAsia" w:hAnsi="Arial" w:cstheme="majorBidi"/>
      <w:b/>
      <w:bCs/>
      <w:iCs/>
      <w:sz w:val="24"/>
      <w:szCs w:val="24"/>
    </w:rPr>
  </w:style>
  <w:style w:type="character" w:customStyle="1" w:styleId="Ttulo5Car">
    <w:name w:val="Título 5 Car"/>
    <w:basedOn w:val="Fuentedeprrafopredeter"/>
    <w:link w:val="Ttulo5"/>
    <w:rsid w:val="009373F2"/>
    <w:rPr>
      <w:rFonts w:ascii="Arial" w:eastAsiaTheme="majorEastAsia" w:hAnsi="Arial" w:cstheme="majorBidi"/>
      <w:b/>
      <w:bCs/>
      <w:iCs/>
      <w:sz w:val="24"/>
      <w:szCs w:val="24"/>
      <w:lang w:val="sq-AL"/>
    </w:rPr>
  </w:style>
  <w:style w:type="character" w:customStyle="1" w:styleId="Ttulo6Car">
    <w:name w:val="Título 6 Car"/>
    <w:basedOn w:val="Fuentedeprrafopredeter"/>
    <w:link w:val="Ttulo6"/>
    <w:rsid w:val="00921939"/>
    <w:rPr>
      <w:rFonts w:ascii="Arial" w:hAnsi="Arial"/>
      <w:b/>
      <w:sz w:val="24"/>
      <w:szCs w:val="24"/>
    </w:rPr>
  </w:style>
  <w:style w:type="character" w:customStyle="1" w:styleId="Ttulo7Car">
    <w:name w:val="Título 7 Car"/>
    <w:basedOn w:val="Fuentedeprrafopredeter"/>
    <w:link w:val="Ttulo7"/>
    <w:rsid w:val="00DA2207"/>
    <w:rPr>
      <w:rFonts w:ascii="Arial" w:hAnsi="Arial"/>
      <w:b/>
      <w:sz w:val="24"/>
      <w:szCs w:val="24"/>
    </w:rPr>
  </w:style>
  <w:style w:type="character" w:customStyle="1" w:styleId="Ttulo8Car">
    <w:name w:val="Título 8 Car"/>
    <w:basedOn w:val="Fuentedeprrafopredeter"/>
    <w:link w:val="Ttulo8"/>
    <w:rsid w:val="00921939"/>
    <w:rPr>
      <w:rFonts w:ascii="Arial" w:hAnsi="Arial"/>
      <w:b/>
      <w:sz w:val="24"/>
      <w:szCs w:val="24"/>
    </w:rPr>
  </w:style>
  <w:style w:type="character" w:customStyle="1" w:styleId="Ttulo9Car">
    <w:name w:val="Título 9 Car"/>
    <w:basedOn w:val="Fuentedeprrafopredeter"/>
    <w:link w:val="Ttulo9"/>
    <w:rsid w:val="00921939"/>
    <w:rPr>
      <w:rFonts w:ascii="Arial" w:hAnsi="Arial"/>
      <w:b/>
      <w:sz w:val="24"/>
      <w:szCs w:val="24"/>
    </w:rPr>
  </w:style>
  <w:style w:type="paragraph" w:styleId="Listaconvietas">
    <w:name w:val="List Bullet"/>
    <w:basedOn w:val="Normal"/>
    <w:uiPriority w:val="99"/>
    <w:semiHidden/>
    <w:unhideWhenUsed/>
    <w:rsid w:val="00AB1EF0"/>
    <w:pPr>
      <w:ind w:left="432" w:hanging="432"/>
      <w:contextualSpacing/>
    </w:pPr>
  </w:style>
  <w:style w:type="paragraph" w:styleId="Descripcin">
    <w:name w:val="caption"/>
    <w:aliases w:val="Epígrafe Lista tablas"/>
    <w:basedOn w:val="Normal"/>
    <w:next w:val="Normal"/>
    <w:uiPriority w:val="7"/>
    <w:qFormat/>
    <w:rsid w:val="00FC50AD"/>
    <w:pPr>
      <w:spacing w:after="240"/>
    </w:pPr>
    <w:rPr>
      <w:b/>
      <w:szCs w:val="24"/>
    </w:rPr>
  </w:style>
  <w:style w:type="paragraph" w:styleId="Prrafodelista">
    <w:name w:val="List Paragraph"/>
    <w:basedOn w:val="Normal"/>
    <w:link w:val="PrrafodelistaCar"/>
    <w:uiPriority w:val="11"/>
    <w:rsid w:val="002F380F"/>
    <w:rPr>
      <w:szCs w:val="24"/>
    </w:rPr>
  </w:style>
  <w:style w:type="paragraph" w:styleId="Textonotapie">
    <w:name w:val="footnote text"/>
    <w:basedOn w:val="Normal"/>
    <w:link w:val="TextonotapieCar"/>
    <w:uiPriority w:val="1"/>
    <w:qFormat/>
    <w:rsid w:val="002F380F"/>
    <w:pPr>
      <w:spacing w:after="240"/>
    </w:pPr>
    <w:rPr>
      <w:sz w:val="20"/>
      <w:szCs w:val="20"/>
    </w:rPr>
  </w:style>
  <w:style w:type="character" w:customStyle="1" w:styleId="TextonotapieCar">
    <w:name w:val="Texto nota pie Car"/>
    <w:basedOn w:val="Fuentedeprrafopredeter"/>
    <w:link w:val="Textonotapie"/>
    <w:uiPriority w:val="1"/>
    <w:rsid w:val="002F380F"/>
    <w:rPr>
      <w:rFonts w:ascii="Arial" w:hAnsi="Arial"/>
      <w:sz w:val="20"/>
      <w:szCs w:val="20"/>
    </w:rPr>
  </w:style>
  <w:style w:type="character" w:styleId="Refdenotaalpie">
    <w:name w:val="footnote reference"/>
    <w:basedOn w:val="Fuentedeprrafopredeter"/>
    <w:uiPriority w:val="99"/>
    <w:semiHidden/>
    <w:unhideWhenUsed/>
    <w:rsid w:val="002F380F"/>
    <w:rPr>
      <w:vertAlign w:val="superscript"/>
    </w:rPr>
  </w:style>
  <w:style w:type="character" w:customStyle="1" w:styleId="PrrafodelistaCar">
    <w:name w:val="Párrafo de lista Car"/>
    <w:basedOn w:val="Fuentedeprrafopredeter"/>
    <w:link w:val="Prrafodelista"/>
    <w:uiPriority w:val="11"/>
    <w:rsid w:val="002F380F"/>
    <w:rPr>
      <w:rFonts w:ascii="Arial" w:hAnsi="Arial"/>
      <w:sz w:val="24"/>
      <w:szCs w:val="24"/>
    </w:rPr>
  </w:style>
  <w:style w:type="table" w:customStyle="1" w:styleId="TableNormal">
    <w:name w:val="Table Normal"/>
    <w:uiPriority w:val="2"/>
    <w:semiHidden/>
    <w:unhideWhenUsed/>
    <w:qFormat/>
    <w:rsid w:val="002F380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unhideWhenUsed/>
    <w:rsid w:val="002F380F"/>
    <w:pPr>
      <w:widowControl w:val="0"/>
      <w:autoSpaceDE w:val="0"/>
      <w:autoSpaceDN w:val="0"/>
      <w:spacing w:after="0"/>
      <w:jc w:val="left"/>
    </w:pPr>
    <w:rPr>
      <w:rFonts w:eastAsia="Arial" w:cs="Arial"/>
      <w:sz w:val="22"/>
    </w:rPr>
  </w:style>
  <w:style w:type="paragraph" w:styleId="Textoindependiente">
    <w:name w:val="Body Text"/>
    <w:basedOn w:val="Normal"/>
    <w:link w:val="TextoindependienteCar"/>
    <w:uiPriority w:val="1"/>
    <w:unhideWhenUsed/>
    <w:rsid w:val="002F380F"/>
    <w:pPr>
      <w:widowControl w:val="0"/>
      <w:autoSpaceDE w:val="0"/>
      <w:autoSpaceDN w:val="0"/>
      <w:spacing w:after="0"/>
      <w:jc w:val="left"/>
    </w:pPr>
    <w:rPr>
      <w:rFonts w:eastAsia="Arial" w:cs="Arial"/>
      <w:szCs w:val="24"/>
    </w:rPr>
  </w:style>
  <w:style w:type="character" w:customStyle="1" w:styleId="TextoindependienteCar">
    <w:name w:val="Texto independiente Car"/>
    <w:basedOn w:val="Fuentedeprrafopredeter"/>
    <w:link w:val="Textoindependiente"/>
    <w:uiPriority w:val="1"/>
    <w:rsid w:val="00BA381E"/>
    <w:rPr>
      <w:rFonts w:ascii="Arial" w:eastAsia="Arial" w:hAnsi="Arial" w:cs="Arial"/>
      <w:sz w:val="24"/>
      <w:szCs w:val="24"/>
    </w:rPr>
  </w:style>
  <w:style w:type="paragraph" w:styleId="TDC1">
    <w:name w:val="toc 1"/>
    <w:basedOn w:val="Normal"/>
    <w:next w:val="Normal"/>
    <w:autoRedefine/>
    <w:uiPriority w:val="39"/>
    <w:unhideWhenUsed/>
    <w:rsid w:val="00EA1B30"/>
    <w:pPr>
      <w:tabs>
        <w:tab w:val="left" w:pos="1320"/>
        <w:tab w:val="right" w:pos="8828"/>
      </w:tabs>
      <w:spacing w:before="480" w:after="240"/>
      <w:ind w:right="49"/>
    </w:pPr>
    <w:rPr>
      <w:b/>
      <w:caps/>
    </w:rPr>
  </w:style>
  <w:style w:type="paragraph" w:styleId="TDC2">
    <w:name w:val="toc 2"/>
    <w:basedOn w:val="Normal"/>
    <w:next w:val="Normal"/>
    <w:autoRedefine/>
    <w:uiPriority w:val="39"/>
    <w:unhideWhenUsed/>
    <w:rsid w:val="00E70898"/>
    <w:pPr>
      <w:spacing w:after="240"/>
      <w:ind w:right="680"/>
    </w:pPr>
    <w:rPr>
      <w:b/>
      <w:caps/>
    </w:rPr>
  </w:style>
  <w:style w:type="paragraph" w:styleId="TDC3">
    <w:name w:val="toc 3"/>
    <w:basedOn w:val="Normal"/>
    <w:next w:val="Normal"/>
    <w:autoRedefine/>
    <w:uiPriority w:val="39"/>
    <w:unhideWhenUsed/>
    <w:rsid w:val="009373F2"/>
    <w:pPr>
      <w:spacing w:after="240"/>
      <w:ind w:right="680"/>
    </w:pPr>
    <w:rPr>
      <w:b/>
    </w:rPr>
  </w:style>
  <w:style w:type="paragraph" w:styleId="TDC4">
    <w:name w:val="toc 4"/>
    <w:basedOn w:val="Normal"/>
    <w:next w:val="Normal"/>
    <w:autoRedefine/>
    <w:uiPriority w:val="39"/>
    <w:semiHidden/>
    <w:unhideWhenUsed/>
    <w:rsid w:val="00DA1546"/>
    <w:pPr>
      <w:spacing w:after="240"/>
      <w:ind w:right="680"/>
    </w:pPr>
    <w:rPr>
      <w:b/>
    </w:rPr>
  </w:style>
  <w:style w:type="paragraph" w:styleId="TDC5">
    <w:name w:val="toc 5"/>
    <w:basedOn w:val="Normal"/>
    <w:next w:val="Normal"/>
    <w:autoRedefine/>
    <w:uiPriority w:val="39"/>
    <w:semiHidden/>
    <w:unhideWhenUsed/>
    <w:rsid w:val="00DA1546"/>
    <w:pPr>
      <w:spacing w:after="240"/>
      <w:ind w:right="680"/>
    </w:pPr>
    <w:rPr>
      <w:b/>
    </w:rPr>
  </w:style>
  <w:style w:type="paragraph" w:styleId="TDC6">
    <w:name w:val="toc 6"/>
    <w:basedOn w:val="Normal"/>
    <w:next w:val="Normal"/>
    <w:autoRedefine/>
    <w:uiPriority w:val="39"/>
    <w:semiHidden/>
    <w:unhideWhenUsed/>
    <w:rsid w:val="00DA1546"/>
    <w:pPr>
      <w:spacing w:after="240"/>
      <w:ind w:right="680"/>
    </w:pPr>
    <w:rPr>
      <w:b/>
    </w:rPr>
  </w:style>
  <w:style w:type="paragraph" w:customStyle="1" w:styleId="ICONTECCitaExtensa">
    <w:name w:val="ICONTEC CitaExtensa"/>
    <w:basedOn w:val="Normal"/>
    <w:link w:val="ICONTECCitaExtensaCar"/>
    <w:uiPriority w:val="1"/>
    <w:qFormat/>
    <w:rsid w:val="00E1616F"/>
    <w:pPr>
      <w:ind w:left="567" w:right="616"/>
    </w:pPr>
    <w:rPr>
      <w:sz w:val="22"/>
    </w:rPr>
  </w:style>
  <w:style w:type="paragraph" w:customStyle="1" w:styleId="Vietas1">
    <w:name w:val="Viñetas1"/>
    <w:basedOn w:val="BorrarComentarios"/>
    <w:link w:val="Vietas1Car"/>
    <w:qFormat/>
    <w:rsid w:val="008F6733"/>
    <w:pPr>
      <w:numPr>
        <w:numId w:val="1"/>
      </w:numPr>
    </w:pPr>
    <w:rPr>
      <w:color w:val="auto"/>
    </w:rPr>
  </w:style>
  <w:style w:type="character" w:customStyle="1" w:styleId="ICONTECCitaExtensaCar">
    <w:name w:val="ICONTEC CitaExtensa Car"/>
    <w:basedOn w:val="Fuentedeprrafopredeter"/>
    <w:link w:val="ICONTECCitaExtensa"/>
    <w:uiPriority w:val="1"/>
    <w:rsid w:val="00E1616F"/>
    <w:rPr>
      <w:rFonts w:ascii="Arial" w:hAnsi="Arial"/>
    </w:rPr>
  </w:style>
  <w:style w:type="paragraph" w:customStyle="1" w:styleId="Vietas2">
    <w:name w:val="Viñetas2"/>
    <w:basedOn w:val="Prrafodelista"/>
    <w:link w:val="Vietas2Car"/>
    <w:qFormat/>
    <w:rsid w:val="008F6733"/>
    <w:pPr>
      <w:numPr>
        <w:numId w:val="2"/>
      </w:numPr>
      <w:spacing w:after="240"/>
      <w:ind w:left="0" w:firstLine="0"/>
    </w:pPr>
  </w:style>
  <w:style w:type="character" w:customStyle="1" w:styleId="Vietas1Car">
    <w:name w:val="Viñetas1 Car"/>
    <w:basedOn w:val="BorrarComentariosCar"/>
    <w:link w:val="Vietas1"/>
    <w:rsid w:val="008F6733"/>
    <w:rPr>
      <w:rFonts w:ascii="Arial" w:hAnsi="Arial"/>
      <w:color w:val="0000FF"/>
      <w:sz w:val="24"/>
    </w:rPr>
  </w:style>
  <w:style w:type="paragraph" w:customStyle="1" w:styleId="Vietas3">
    <w:name w:val="Viñetas3"/>
    <w:basedOn w:val="Vietas2"/>
    <w:link w:val="Vietas3Car"/>
    <w:qFormat/>
    <w:rsid w:val="008F6733"/>
    <w:pPr>
      <w:numPr>
        <w:numId w:val="3"/>
      </w:numPr>
    </w:pPr>
  </w:style>
  <w:style w:type="character" w:customStyle="1" w:styleId="Vietas2Car">
    <w:name w:val="Viñetas2 Car"/>
    <w:basedOn w:val="PrrafodelistaCar"/>
    <w:link w:val="Vietas2"/>
    <w:rsid w:val="008F6733"/>
    <w:rPr>
      <w:rFonts w:ascii="Arial" w:hAnsi="Arial"/>
      <w:sz w:val="24"/>
      <w:szCs w:val="24"/>
    </w:rPr>
  </w:style>
  <w:style w:type="paragraph" w:customStyle="1" w:styleId="Vietas4">
    <w:name w:val="Viñetas4"/>
    <w:basedOn w:val="Vietas3"/>
    <w:link w:val="Vietas4Car"/>
    <w:unhideWhenUsed/>
    <w:qFormat/>
    <w:rsid w:val="00A821A6"/>
    <w:pPr>
      <w:numPr>
        <w:numId w:val="4"/>
      </w:numPr>
    </w:pPr>
  </w:style>
  <w:style w:type="character" w:customStyle="1" w:styleId="Vietas3Car">
    <w:name w:val="Viñetas3 Car"/>
    <w:basedOn w:val="Vietas2Car"/>
    <w:link w:val="Vietas3"/>
    <w:rsid w:val="008F6733"/>
    <w:rPr>
      <w:rFonts w:ascii="Arial" w:hAnsi="Arial"/>
      <w:sz w:val="24"/>
      <w:szCs w:val="24"/>
    </w:rPr>
  </w:style>
  <w:style w:type="character" w:customStyle="1" w:styleId="Vietas4Car">
    <w:name w:val="Viñetas4 Car"/>
    <w:basedOn w:val="Vietas3Car"/>
    <w:link w:val="Vietas4"/>
    <w:rsid w:val="00DA2207"/>
    <w:rPr>
      <w:rFonts w:ascii="Arial" w:hAnsi="Arial"/>
      <w:sz w:val="24"/>
      <w:szCs w:val="24"/>
    </w:rPr>
  </w:style>
  <w:style w:type="table" w:customStyle="1" w:styleId="Tablaconcuadrcula1">
    <w:name w:val="Tabla con cuadrícula1"/>
    <w:basedOn w:val="Tablanormal"/>
    <w:next w:val="Tablaconcuadrcula"/>
    <w:uiPriority w:val="1"/>
    <w:rsid w:val="00682DD6"/>
    <w:pPr>
      <w:spacing w:after="0" w:line="240" w:lineRule="auto"/>
    </w:pPr>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ietatitulo6">
    <w:name w:val="Viñeta titulo6"/>
    <w:basedOn w:val="Normal"/>
    <w:link w:val="Vietatitulo6Car"/>
    <w:rsid w:val="004B5BA6"/>
    <w:pPr>
      <w:numPr>
        <w:numId w:val="5"/>
      </w:numPr>
    </w:pPr>
    <w:rPr>
      <w:b/>
      <w:szCs w:val="24"/>
    </w:rPr>
  </w:style>
  <w:style w:type="character" w:customStyle="1" w:styleId="Vietatitulo6Car">
    <w:name w:val="Viñeta titulo6 Car"/>
    <w:basedOn w:val="Fuentedeprrafopredeter"/>
    <w:link w:val="Vietatitulo6"/>
    <w:rsid w:val="004B5BA6"/>
    <w:rPr>
      <w:rFonts w:ascii="Arial" w:hAnsi="Arial"/>
      <w:b/>
      <w:sz w:val="24"/>
      <w:szCs w:val="24"/>
    </w:rPr>
  </w:style>
  <w:style w:type="paragraph" w:customStyle="1" w:styleId="Vietatitulo7">
    <w:name w:val="Viñeta titulo7"/>
    <w:basedOn w:val="Prrafodelista"/>
    <w:link w:val="Vietatitulo7Car"/>
    <w:rsid w:val="00C30EE0"/>
    <w:pPr>
      <w:numPr>
        <w:numId w:val="6"/>
      </w:numPr>
      <w:ind w:left="0" w:firstLine="0"/>
    </w:pPr>
  </w:style>
  <w:style w:type="character" w:customStyle="1" w:styleId="Vietatitulo7Car">
    <w:name w:val="Viñeta titulo7 Car"/>
    <w:basedOn w:val="PrrafodelistaCar"/>
    <w:link w:val="Vietatitulo7"/>
    <w:rsid w:val="00C30EE0"/>
    <w:rPr>
      <w:rFonts w:ascii="Arial" w:hAnsi="Arial"/>
      <w:sz w:val="24"/>
      <w:szCs w:val="24"/>
    </w:rPr>
  </w:style>
  <w:style w:type="paragraph" w:styleId="Asuntodelcomentario">
    <w:name w:val="annotation subject"/>
    <w:basedOn w:val="Textocomentario"/>
    <w:next w:val="Textocomentario"/>
    <w:link w:val="AsuntodelcomentarioCar"/>
    <w:uiPriority w:val="99"/>
    <w:semiHidden/>
    <w:unhideWhenUsed/>
    <w:rsid w:val="003C5189"/>
    <w:rPr>
      <w:b/>
      <w:bCs/>
    </w:rPr>
  </w:style>
  <w:style w:type="character" w:customStyle="1" w:styleId="AsuntodelcomentarioCar">
    <w:name w:val="Asunto del comentario Car"/>
    <w:basedOn w:val="TextocomentarioCar"/>
    <w:link w:val="Asuntodelcomentario"/>
    <w:uiPriority w:val="99"/>
    <w:semiHidden/>
    <w:rsid w:val="003C5189"/>
    <w:rPr>
      <w:rFonts w:ascii="Arial" w:hAnsi="Arial"/>
      <w:b/>
      <w:bCs/>
      <w:sz w:val="20"/>
      <w:szCs w:val="20"/>
    </w:rPr>
  </w:style>
  <w:style w:type="paragraph" w:customStyle="1" w:styleId="APA-IEEECitaExtensa">
    <w:name w:val="APA-IEEECitaExtensa"/>
    <w:basedOn w:val="ICONTECCitaExtensa"/>
    <w:link w:val="APA-IEEECitaExtensaCar"/>
    <w:qFormat/>
    <w:rsid w:val="008F6733"/>
    <w:pPr>
      <w:ind w:left="1418" w:right="0"/>
    </w:pPr>
    <w:rPr>
      <w:sz w:val="24"/>
    </w:rPr>
  </w:style>
  <w:style w:type="paragraph" w:customStyle="1" w:styleId="BorraComentarios">
    <w:name w:val="BorraComentarios"/>
    <w:basedOn w:val="Normal"/>
    <w:link w:val="BorraComentariosCar"/>
    <w:rsid w:val="00074A85"/>
    <w:rPr>
      <w:color w:val="0000FF"/>
    </w:rPr>
  </w:style>
  <w:style w:type="character" w:customStyle="1" w:styleId="APA-IEEECitaExtensaCar">
    <w:name w:val="APA-IEEECitaExtensa Car"/>
    <w:basedOn w:val="ICONTECCitaExtensaCar"/>
    <w:link w:val="APA-IEEECitaExtensa"/>
    <w:rsid w:val="008F6733"/>
    <w:rPr>
      <w:rFonts w:ascii="Arial" w:hAnsi="Arial"/>
      <w:sz w:val="24"/>
    </w:rPr>
  </w:style>
  <w:style w:type="character" w:customStyle="1" w:styleId="BorraComentariosCar">
    <w:name w:val="BorraComentarios Car"/>
    <w:basedOn w:val="Fuentedeprrafopredeter"/>
    <w:link w:val="BorraComentarios"/>
    <w:rsid w:val="00074A85"/>
    <w:rPr>
      <w:rFonts w:ascii="Arial" w:hAnsi="Arial"/>
      <w:color w:val="0000FF"/>
      <w:sz w:val="24"/>
    </w:rPr>
  </w:style>
  <w:style w:type="paragraph" w:customStyle="1" w:styleId="APAListaReferencia">
    <w:name w:val="APA ListaReferencia"/>
    <w:basedOn w:val="Normal"/>
    <w:link w:val="APAListaReferenciaCar"/>
    <w:qFormat/>
    <w:rsid w:val="00636DF6"/>
    <w:pPr>
      <w:ind w:left="1021" w:hanging="1021"/>
    </w:pPr>
  </w:style>
  <w:style w:type="character" w:customStyle="1" w:styleId="APAListaReferenciaCar">
    <w:name w:val="APA ListaReferencia Car"/>
    <w:basedOn w:val="Fuentedeprrafopredeter"/>
    <w:link w:val="APAListaReferencia"/>
    <w:rsid w:val="00636DF6"/>
    <w:rPr>
      <w:rFonts w:ascii="Arial" w:hAnsi="Arial"/>
      <w:sz w:val="24"/>
    </w:rPr>
  </w:style>
  <w:style w:type="paragraph" w:customStyle="1" w:styleId="VietasCitaExtensa">
    <w:name w:val="ViñetasCitaExtensa"/>
    <w:basedOn w:val="Vietas1"/>
    <w:link w:val="VietasCitaExtensaCar"/>
    <w:qFormat/>
    <w:rsid w:val="00F30A69"/>
    <w:pPr>
      <w:tabs>
        <w:tab w:val="clear" w:pos="340"/>
        <w:tab w:val="num" w:pos="1701"/>
      </w:tabs>
      <w:ind w:left="1418"/>
    </w:pPr>
  </w:style>
  <w:style w:type="character" w:customStyle="1" w:styleId="VietasCitaExtensaCar">
    <w:name w:val="ViñetasCitaExtensa Car"/>
    <w:basedOn w:val="Vietas1Car"/>
    <w:link w:val="VietasCitaExtensa"/>
    <w:rsid w:val="00F30A69"/>
    <w:rPr>
      <w:rFonts w:ascii="Arial" w:hAnsi="Arial"/>
      <w:color w:val="0000FF"/>
      <w:sz w:val="24"/>
    </w:rPr>
  </w:style>
  <w:style w:type="paragraph" w:customStyle="1" w:styleId="NumerarCitaExtensa">
    <w:name w:val="NumerarCitaExtensa"/>
    <w:basedOn w:val="Normal"/>
    <w:link w:val="NumerarCitaExtensaCar"/>
    <w:qFormat/>
    <w:rsid w:val="00186394"/>
    <w:pPr>
      <w:numPr>
        <w:numId w:val="7"/>
      </w:numPr>
    </w:pPr>
  </w:style>
  <w:style w:type="character" w:customStyle="1" w:styleId="NumerarCitaExtensaCar">
    <w:name w:val="NumerarCitaExtensa Car"/>
    <w:basedOn w:val="Fuentedeprrafopredeter"/>
    <w:link w:val="NumerarCitaExtensa"/>
    <w:rsid w:val="00186394"/>
    <w:rPr>
      <w:rFonts w:ascii="Arial" w:hAnsi="Arial"/>
      <w:sz w:val="24"/>
    </w:rPr>
  </w:style>
  <w:style w:type="paragraph" w:customStyle="1" w:styleId="Default">
    <w:name w:val="Default"/>
    <w:rsid w:val="00587A2E"/>
    <w:pPr>
      <w:autoSpaceDE w:val="0"/>
      <w:autoSpaceDN w:val="0"/>
      <w:adjustRightInd w:val="0"/>
      <w:spacing w:after="0" w:line="240" w:lineRule="auto"/>
    </w:pPr>
    <w:rPr>
      <w:rFonts w:ascii="Calibri" w:hAnsi="Calibri" w:cs="Calibri"/>
      <w:color w:val="000000"/>
      <w:sz w:val="24"/>
      <w:szCs w:val="24"/>
    </w:rPr>
  </w:style>
  <w:style w:type="paragraph" w:styleId="TtuloTDC">
    <w:name w:val="TOC Heading"/>
    <w:basedOn w:val="Ttulo1"/>
    <w:next w:val="Normal"/>
    <w:uiPriority w:val="39"/>
    <w:unhideWhenUsed/>
    <w:qFormat/>
    <w:rsid w:val="00CA5CDB"/>
    <w:pPr>
      <w:numPr>
        <w:numId w:val="0"/>
      </w:numPr>
      <w:spacing w:before="240" w:after="0" w:line="259" w:lineRule="auto"/>
      <w:jc w:val="left"/>
      <w:outlineLvl w:val="9"/>
    </w:pPr>
    <w:rPr>
      <w:rFonts w:asciiTheme="majorHAnsi" w:hAnsiTheme="majorHAnsi"/>
      <w:b w:val="0"/>
      <w:bCs w:val="0"/>
      <w:caps w:val="0"/>
      <w:color w:val="365F91" w:themeColor="accent1" w:themeShade="BF"/>
      <w:sz w:val="32"/>
      <w:szCs w:val="32"/>
      <w:lang w:eastAsia="es-CO"/>
    </w:rPr>
  </w:style>
  <w:style w:type="character" w:styleId="Textoennegrita">
    <w:name w:val="Strong"/>
    <w:basedOn w:val="Fuentedeprrafopredeter"/>
    <w:uiPriority w:val="22"/>
    <w:qFormat/>
    <w:rsid w:val="00F17DE7"/>
    <w:rPr>
      <w:b/>
      <w:bCs/>
    </w:rPr>
  </w:style>
  <w:style w:type="character" w:styleId="Mencinsinresolver">
    <w:name w:val="Unresolved Mention"/>
    <w:basedOn w:val="Fuentedeprrafopredeter"/>
    <w:uiPriority w:val="99"/>
    <w:semiHidden/>
    <w:unhideWhenUsed/>
    <w:rsid w:val="00424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3870">
      <w:bodyDiv w:val="1"/>
      <w:marLeft w:val="0"/>
      <w:marRight w:val="0"/>
      <w:marTop w:val="0"/>
      <w:marBottom w:val="0"/>
      <w:divBdr>
        <w:top w:val="none" w:sz="0" w:space="0" w:color="auto"/>
        <w:left w:val="none" w:sz="0" w:space="0" w:color="auto"/>
        <w:bottom w:val="none" w:sz="0" w:space="0" w:color="auto"/>
        <w:right w:val="none" w:sz="0" w:space="0" w:color="auto"/>
      </w:divBdr>
    </w:div>
    <w:div w:id="210772360">
      <w:bodyDiv w:val="1"/>
      <w:marLeft w:val="0"/>
      <w:marRight w:val="0"/>
      <w:marTop w:val="0"/>
      <w:marBottom w:val="0"/>
      <w:divBdr>
        <w:top w:val="none" w:sz="0" w:space="0" w:color="auto"/>
        <w:left w:val="none" w:sz="0" w:space="0" w:color="auto"/>
        <w:bottom w:val="none" w:sz="0" w:space="0" w:color="auto"/>
        <w:right w:val="none" w:sz="0" w:space="0" w:color="auto"/>
      </w:divBdr>
    </w:div>
    <w:div w:id="227691034">
      <w:bodyDiv w:val="1"/>
      <w:marLeft w:val="0"/>
      <w:marRight w:val="0"/>
      <w:marTop w:val="0"/>
      <w:marBottom w:val="0"/>
      <w:divBdr>
        <w:top w:val="none" w:sz="0" w:space="0" w:color="auto"/>
        <w:left w:val="none" w:sz="0" w:space="0" w:color="auto"/>
        <w:bottom w:val="none" w:sz="0" w:space="0" w:color="auto"/>
        <w:right w:val="none" w:sz="0" w:space="0" w:color="auto"/>
      </w:divBdr>
    </w:div>
    <w:div w:id="398598578">
      <w:bodyDiv w:val="1"/>
      <w:marLeft w:val="0"/>
      <w:marRight w:val="0"/>
      <w:marTop w:val="0"/>
      <w:marBottom w:val="0"/>
      <w:divBdr>
        <w:top w:val="none" w:sz="0" w:space="0" w:color="auto"/>
        <w:left w:val="none" w:sz="0" w:space="0" w:color="auto"/>
        <w:bottom w:val="none" w:sz="0" w:space="0" w:color="auto"/>
        <w:right w:val="none" w:sz="0" w:space="0" w:color="auto"/>
      </w:divBdr>
    </w:div>
    <w:div w:id="465320934">
      <w:bodyDiv w:val="1"/>
      <w:marLeft w:val="0"/>
      <w:marRight w:val="0"/>
      <w:marTop w:val="0"/>
      <w:marBottom w:val="0"/>
      <w:divBdr>
        <w:top w:val="none" w:sz="0" w:space="0" w:color="auto"/>
        <w:left w:val="none" w:sz="0" w:space="0" w:color="auto"/>
        <w:bottom w:val="none" w:sz="0" w:space="0" w:color="auto"/>
        <w:right w:val="none" w:sz="0" w:space="0" w:color="auto"/>
      </w:divBdr>
    </w:div>
    <w:div w:id="496771148">
      <w:bodyDiv w:val="1"/>
      <w:marLeft w:val="0"/>
      <w:marRight w:val="0"/>
      <w:marTop w:val="0"/>
      <w:marBottom w:val="0"/>
      <w:divBdr>
        <w:top w:val="none" w:sz="0" w:space="0" w:color="auto"/>
        <w:left w:val="none" w:sz="0" w:space="0" w:color="auto"/>
        <w:bottom w:val="none" w:sz="0" w:space="0" w:color="auto"/>
        <w:right w:val="none" w:sz="0" w:space="0" w:color="auto"/>
      </w:divBdr>
    </w:div>
    <w:div w:id="675572398">
      <w:bodyDiv w:val="1"/>
      <w:marLeft w:val="0"/>
      <w:marRight w:val="0"/>
      <w:marTop w:val="0"/>
      <w:marBottom w:val="0"/>
      <w:divBdr>
        <w:top w:val="none" w:sz="0" w:space="0" w:color="auto"/>
        <w:left w:val="none" w:sz="0" w:space="0" w:color="auto"/>
        <w:bottom w:val="none" w:sz="0" w:space="0" w:color="auto"/>
        <w:right w:val="none" w:sz="0" w:space="0" w:color="auto"/>
      </w:divBdr>
    </w:div>
    <w:div w:id="795878844">
      <w:bodyDiv w:val="1"/>
      <w:marLeft w:val="0"/>
      <w:marRight w:val="0"/>
      <w:marTop w:val="0"/>
      <w:marBottom w:val="0"/>
      <w:divBdr>
        <w:top w:val="none" w:sz="0" w:space="0" w:color="auto"/>
        <w:left w:val="none" w:sz="0" w:space="0" w:color="auto"/>
        <w:bottom w:val="none" w:sz="0" w:space="0" w:color="auto"/>
        <w:right w:val="none" w:sz="0" w:space="0" w:color="auto"/>
      </w:divBdr>
    </w:div>
    <w:div w:id="881941146">
      <w:bodyDiv w:val="1"/>
      <w:marLeft w:val="0"/>
      <w:marRight w:val="0"/>
      <w:marTop w:val="0"/>
      <w:marBottom w:val="0"/>
      <w:divBdr>
        <w:top w:val="none" w:sz="0" w:space="0" w:color="auto"/>
        <w:left w:val="none" w:sz="0" w:space="0" w:color="auto"/>
        <w:bottom w:val="none" w:sz="0" w:space="0" w:color="auto"/>
        <w:right w:val="none" w:sz="0" w:space="0" w:color="auto"/>
      </w:divBdr>
    </w:div>
    <w:div w:id="960577997">
      <w:bodyDiv w:val="1"/>
      <w:marLeft w:val="0"/>
      <w:marRight w:val="0"/>
      <w:marTop w:val="0"/>
      <w:marBottom w:val="0"/>
      <w:divBdr>
        <w:top w:val="none" w:sz="0" w:space="0" w:color="auto"/>
        <w:left w:val="none" w:sz="0" w:space="0" w:color="auto"/>
        <w:bottom w:val="none" w:sz="0" w:space="0" w:color="auto"/>
        <w:right w:val="none" w:sz="0" w:space="0" w:color="auto"/>
      </w:divBdr>
    </w:div>
    <w:div w:id="977030189">
      <w:bodyDiv w:val="1"/>
      <w:marLeft w:val="0"/>
      <w:marRight w:val="0"/>
      <w:marTop w:val="0"/>
      <w:marBottom w:val="0"/>
      <w:divBdr>
        <w:top w:val="none" w:sz="0" w:space="0" w:color="auto"/>
        <w:left w:val="none" w:sz="0" w:space="0" w:color="auto"/>
        <w:bottom w:val="none" w:sz="0" w:space="0" w:color="auto"/>
        <w:right w:val="none" w:sz="0" w:space="0" w:color="auto"/>
      </w:divBdr>
    </w:div>
    <w:div w:id="1057437277">
      <w:bodyDiv w:val="1"/>
      <w:marLeft w:val="0"/>
      <w:marRight w:val="0"/>
      <w:marTop w:val="0"/>
      <w:marBottom w:val="0"/>
      <w:divBdr>
        <w:top w:val="none" w:sz="0" w:space="0" w:color="auto"/>
        <w:left w:val="none" w:sz="0" w:space="0" w:color="auto"/>
        <w:bottom w:val="none" w:sz="0" w:space="0" w:color="auto"/>
        <w:right w:val="none" w:sz="0" w:space="0" w:color="auto"/>
      </w:divBdr>
    </w:div>
    <w:div w:id="1150319545">
      <w:bodyDiv w:val="1"/>
      <w:marLeft w:val="0"/>
      <w:marRight w:val="0"/>
      <w:marTop w:val="0"/>
      <w:marBottom w:val="0"/>
      <w:divBdr>
        <w:top w:val="none" w:sz="0" w:space="0" w:color="auto"/>
        <w:left w:val="none" w:sz="0" w:space="0" w:color="auto"/>
        <w:bottom w:val="none" w:sz="0" w:space="0" w:color="auto"/>
        <w:right w:val="none" w:sz="0" w:space="0" w:color="auto"/>
      </w:divBdr>
    </w:div>
    <w:div w:id="1530296089">
      <w:bodyDiv w:val="1"/>
      <w:marLeft w:val="0"/>
      <w:marRight w:val="0"/>
      <w:marTop w:val="0"/>
      <w:marBottom w:val="0"/>
      <w:divBdr>
        <w:top w:val="none" w:sz="0" w:space="0" w:color="auto"/>
        <w:left w:val="none" w:sz="0" w:space="0" w:color="auto"/>
        <w:bottom w:val="none" w:sz="0" w:space="0" w:color="auto"/>
        <w:right w:val="none" w:sz="0" w:space="0" w:color="auto"/>
      </w:divBdr>
    </w:div>
    <w:div w:id="1615208345">
      <w:bodyDiv w:val="1"/>
      <w:marLeft w:val="0"/>
      <w:marRight w:val="0"/>
      <w:marTop w:val="0"/>
      <w:marBottom w:val="0"/>
      <w:divBdr>
        <w:top w:val="none" w:sz="0" w:space="0" w:color="auto"/>
        <w:left w:val="none" w:sz="0" w:space="0" w:color="auto"/>
        <w:bottom w:val="none" w:sz="0" w:space="0" w:color="auto"/>
        <w:right w:val="none" w:sz="0" w:space="0" w:color="auto"/>
      </w:divBdr>
    </w:div>
    <w:div w:id="1619218159">
      <w:bodyDiv w:val="1"/>
      <w:marLeft w:val="0"/>
      <w:marRight w:val="0"/>
      <w:marTop w:val="0"/>
      <w:marBottom w:val="0"/>
      <w:divBdr>
        <w:top w:val="none" w:sz="0" w:space="0" w:color="auto"/>
        <w:left w:val="none" w:sz="0" w:space="0" w:color="auto"/>
        <w:bottom w:val="none" w:sz="0" w:space="0" w:color="auto"/>
        <w:right w:val="none" w:sz="0" w:space="0" w:color="auto"/>
      </w:divBdr>
    </w:div>
    <w:div w:id="1733113084">
      <w:bodyDiv w:val="1"/>
      <w:marLeft w:val="0"/>
      <w:marRight w:val="0"/>
      <w:marTop w:val="0"/>
      <w:marBottom w:val="0"/>
      <w:divBdr>
        <w:top w:val="none" w:sz="0" w:space="0" w:color="auto"/>
        <w:left w:val="none" w:sz="0" w:space="0" w:color="auto"/>
        <w:bottom w:val="none" w:sz="0" w:space="0" w:color="auto"/>
        <w:right w:val="none" w:sz="0" w:space="0" w:color="auto"/>
      </w:divBdr>
    </w:div>
    <w:div w:id="1904944259">
      <w:bodyDiv w:val="1"/>
      <w:marLeft w:val="0"/>
      <w:marRight w:val="0"/>
      <w:marTop w:val="0"/>
      <w:marBottom w:val="0"/>
      <w:divBdr>
        <w:top w:val="none" w:sz="0" w:space="0" w:color="auto"/>
        <w:left w:val="none" w:sz="0" w:space="0" w:color="auto"/>
        <w:bottom w:val="none" w:sz="0" w:space="0" w:color="auto"/>
        <w:right w:val="none" w:sz="0" w:space="0" w:color="auto"/>
      </w:divBdr>
    </w:div>
    <w:div w:id="1950165281">
      <w:bodyDiv w:val="1"/>
      <w:marLeft w:val="0"/>
      <w:marRight w:val="0"/>
      <w:marTop w:val="0"/>
      <w:marBottom w:val="0"/>
      <w:divBdr>
        <w:top w:val="none" w:sz="0" w:space="0" w:color="auto"/>
        <w:left w:val="none" w:sz="0" w:space="0" w:color="auto"/>
        <w:bottom w:val="none" w:sz="0" w:space="0" w:color="auto"/>
        <w:right w:val="none" w:sz="0" w:space="0" w:color="auto"/>
      </w:divBdr>
    </w:div>
    <w:div w:id="2040623677">
      <w:bodyDiv w:val="1"/>
      <w:marLeft w:val="0"/>
      <w:marRight w:val="0"/>
      <w:marTop w:val="0"/>
      <w:marBottom w:val="0"/>
      <w:divBdr>
        <w:top w:val="none" w:sz="0" w:space="0" w:color="auto"/>
        <w:left w:val="none" w:sz="0" w:space="0" w:color="auto"/>
        <w:bottom w:val="none" w:sz="0" w:space="0" w:color="auto"/>
        <w:right w:val="none" w:sz="0" w:space="0" w:color="auto"/>
      </w:divBdr>
    </w:div>
    <w:div w:id="2052457734">
      <w:bodyDiv w:val="1"/>
      <w:marLeft w:val="0"/>
      <w:marRight w:val="0"/>
      <w:marTop w:val="0"/>
      <w:marBottom w:val="0"/>
      <w:divBdr>
        <w:top w:val="none" w:sz="0" w:space="0" w:color="auto"/>
        <w:left w:val="none" w:sz="0" w:space="0" w:color="auto"/>
        <w:bottom w:val="none" w:sz="0" w:space="0" w:color="auto"/>
        <w:right w:val="none" w:sz="0" w:space="0" w:color="auto"/>
      </w:divBdr>
    </w:div>
    <w:div w:id="212580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hp.net/manual/en/" TargetMode="External"/><Relationship Id="rId18" Type="http://schemas.openxmlformats.org/officeDocument/2006/relationships/hyperlink" Target="https://w3schoolsua.github.io/index_e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log.hubspot.es/website/diseno-centrado-usuario" TargetMode="External"/><Relationship Id="rId7" Type="http://schemas.openxmlformats.org/officeDocument/2006/relationships/endnotes" Target="endnotes.xml"/><Relationship Id="rId12" Type="http://schemas.openxmlformats.org/officeDocument/2006/relationships/hyperlink" Target="https://www.danielasanchezsilva.com/post/transformaci%C3%B3n-digital-en-la-organizaci%C3%B3n-de-eventos-claves-para-innovar-y-optimizar-el-proceso" TargetMode="External"/><Relationship Id="rId17" Type="http://schemas.openxmlformats.org/officeDocument/2006/relationships/hyperlink" Target="https://www.youtube.com/watch?v=mK8H9lY2xc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ditorialreus.es/libros/economia-colaborativa-y-plataformas-digitales/9788429021370/" TargetMode="External"/><Relationship Id="rId20" Type="http://schemas.openxmlformats.org/officeDocument/2006/relationships/hyperlink" Target="https://grow.google/intl/es-419_us/certificates/ux-desig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Econom%C3%ADa_colaborativa"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antander.com/es/stories/la-economia-colaborativa-que-es-y-que-nos-puede-aportar" TargetMode="External"/><Relationship Id="rId23" Type="http://schemas.openxmlformats.org/officeDocument/2006/relationships/hyperlink" Target="https://www.seguritecnia.es/sectores/turismo-y-ocio/la-transformacion-digital-aplicada-a-los-eventos_20191203.html" TargetMode="External"/><Relationship Id="rId10" Type="http://schemas.openxmlformats.org/officeDocument/2006/relationships/hyperlink" Target="https://es.wikipedia.org/wiki/Usabilidad" TargetMode="External"/><Relationship Id="rId19" Type="http://schemas.openxmlformats.org/officeDocument/2006/relationships/hyperlink" Target="https://www.justinmind.com/es/blog/diseno-centrado-en-el-usuari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ippec.org/publicacion/claves-para-entender-la-economia-colaborativa-y-de-plataformas-en-las-ciudades/" TargetMode="External"/><Relationship Id="rId22" Type="http://schemas.openxmlformats.org/officeDocument/2006/relationships/hyperlink" Target="https://eventscase.es/blog/transformacion-digital-en-event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2010\Downloads\Plantilla-Unica-Word-Biblioteca-UA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252660C-D046-4C5B-AE94-A45F2CAB6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Plantilla-Unica-Word-Biblioteca-UAO.dotx</Template>
  <TotalTime>121</TotalTime>
  <Pages>20</Pages>
  <Words>4054</Words>
  <Characters>22301</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Deivid Patiño</cp:lastModifiedBy>
  <cp:revision>5</cp:revision>
  <dcterms:created xsi:type="dcterms:W3CDTF">2020-01-26T22:51:00Z</dcterms:created>
  <dcterms:modified xsi:type="dcterms:W3CDTF">2025-04-22T02:11:00Z</dcterms:modified>
</cp:coreProperties>
</file>